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8C58" w14:textId="77777777" w:rsidR="00A71ACD" w:rsidRDefault="00C57AC1">
      <w:pPr>
        <w:pStyle w:val="BodyText"/>
        <w:rPr>
          <w:rFonts w:ascii="Times New Roman"/>
          <w:sz w:val="20"/>
        </w:rPr>
      </w:pPr>
      <w:r>
        <w:rPr>
          <w:noProof/>
          <w:lang w:val="en-GB" w:eastAsia="en-GB"/>
        </w:rPr>
        <mc:AlternateContent>
          <mc:Choice Requires="wpg">
            <w:drawing>
              <wp:anchor distT="0" distB="0" distL="114300" distR="114300" simplePos="0" relativeHeight="251658240" behindDoc="1" locked="0" layoutInCell="1" allowOverlap="1" wp14:anchorId="54FE7834" wp14:editId="41564CFD">
                <wp:simplePos x="0" y="0"/>
                <wp:positionH relativeFrom="page">
                  <wp:posOffset>0</wp:posOffset>
                </wp:positionH>
                <wp:positionV relativeFrom="page">
                  <wp:posOffset>-9525</wp:posOffset>
                </wp:positionV>
                <wp:extent cx="7560310" cy="10692130"/>
                <wp:effectExtent l="0" t="0" r="2540" b="444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8" name="Rectangle 15"/>
                        <wps:cNvSpPr>
                          <a:spLocks noChangeArrowheads="1"/>
                        </wps:cNvSpPr>
                        <wps:spPr bwMode="auto">
                          <a:xfrm>
                            <a:off x="0" y="10800"/>
                            <a:ext cx="11906" cy="6038"/>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4"/>
                        <wps:cNvSpPr>
                          <a:spLocks noChangeArrowheads="1"/>
                        </wps:cNvSpPr>
                        <wps:spPr bwMode="auto">
                          <a:xfrm>
                            <a:off x="0" y="0"/>
                            <a:ext cx="11906" cy="10800"/>
                          </a:xfrm>
                          <a:prstGeom prst="rect">
                            <a:avLst/>
                          </a:prstGeom>
                          <a:solidFill>
                            <a:srgbClr val="0C3D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3"/>
                        <wps:cNvSpPr>
                          <a:spLocks/>
                        </wps:cNvSpPr>
                        <wps:spPr bwMode="auto">
                          <a:xfrm>
                            <a:off x="1559" y="1440"/>
                            <a:ext cx="1985" cy="950"/>
                          </a:xfrm>
                          <a:custGeom>
                            <a:avLst/>
                            <a:gdLst>
                              <a:gd name="T0" fmla="+- 0 2338 1560"/>
                              <a:gd name="T1" fmla="*/ T0 w 1985"/>
                              <a:gd name="T2" fmla="+- 0 1790 1440"/>
                              <a:gd name="T3" fmla="*/ 1790 h 950"/>
                              <a:gd name="T4" fmla="+- 0 2330 1560"/>
                              <a:gd name="T5" fmla="*/ T4 w 1985"/>
                              <a:gd name="T6" fmla="+- 0 1740 1440"/>
                              <a:gd name="T7" fmla="*/ 1740 h 950"/>
                              <a:gd name="T8" fmla="+- 0 2320 1560"/>
                              <a:gd name="T9" fmla="*/ T8 w 1985"/>
                              <a:gd name="T10" fmla="+- 0 1707 1440"/>
                              <a:gd name="T11" fmla="*/ 1707 h 950"/>
                              <a:gd name="T12" fmla="+- 0 2288 1560"/>
                              <a:gd name="T13" fmla="*/ T12 w 1985"/>
                              <a:gd name="T14" fmla="+- 0 1635 1440"/>
                              <a:gd name="T15" fmla="*/ 1635 h 950"/>
                              <a:gd name="T16" fmla="+- 0 2227 1560"/>
                              <a:gd name="T17" fmla="*/ T16 w 1985"/>
                              <a:gd name="T18" fmla="+- 0 1555 1440"/>
                              <a:gd name="T19" fmla="*/ 1555 h 950"/>
                              <a:gd name="T20" fmla="+- 0 2198 1560"/>
                              <a:gd name="T21" fmla="*/ T20 w 1985"/>
                              <a:gd name="T22" fmla="+- 0 1905 1440"/>
                              <a:gd name="T23" fmla="*/ 1905 h 950"/>
                              <a:gd name="T24" fmla="+- 0 2056 1560"/>
                              <a:gd name="T25" fmla="*/ T24 w 1985"/>
                              <a:gd name="T26" fmla="+- 0 2065 1440"/>
                              <a:gd name="T27" fmla="*/ 2065 h 950"/>
                              <a:gd name="T28" fmla="+- 0 1962 1560"/>
                              <a:gd name="T29" fmla="*/ T28 w 1985"/>
                              <a:gd name="T30" fmla="+- 0 2088 1440"/>
                              <a:gd name="T31" fmla="*/ 2088 h 950"/>
                              <a:gd name="T32" fmla="+- 0 1885 1560"/>
                              <a:gd name="T33" fmla="*/ T32 w 1985"/>
                              <a:gd name="T34" fmla="+- 0 2080 1440"/>
                              <a:gd name="T35" fmla="*/ 2080 h 950"/>
                              <a:gd name="T36" fmla="+- 0 1775 1560"/>
                              <a:gd name="T37" fmla="*/ T36 w 1985"/>
                              <a:gd name="T38" fmla="+- 0 2020 1440"/>
                              <a:gd name="T39" fmla="*/ 2020 h 950"/>
                              <a:gd name="T40" fmla="+- 0 1692 1560"/>
                              <a:gd name="T41" fmla="*/ T40 w 1985"/>
                              <a:gd name="T42" fmla="+- 0 1853 1440"/>
                              <a:gd name="T43" fmla="*/ 1853 h 950"/>
                              <a:gd name="T44" fmla="+- 0 1691 1560"/>
                              <a:gd name="T45" fmla="*/ T44 w 1985"/>
                              <a:gd name="T46" fmla="+- 0 1830 1440"/>
                              <a:gd name="T47" fmla="*/ 1830 h 950"/>
                              <a:gd name="T48" fmla="+- 0 1767 1560"/>
                              <a:gd name="T49" fmla="*/ T48 w 1985"/>
                              <a:gd name="T50" fmla="+- 0 1647 1440"/>
                              <a:gd name="T51" fmla="*/ 1647 h 950"/>
                              <a:gd name="T52" fmla="+- 0 1950 1560"/>
                              <a:gd name="T53" fmla="*/ T52 w 1985"/>
                              <a:gd name="T54" fmla="+- 0 1571 1440"/>
                              <a:gd name="T55" fmla="*/ 1571 h 950"/>
                              <a:gd name="T56" fmla="+- 0 2082 1560"/>
                              <a:gd name="T57" fmla="*/ T56 w 1985"/>
                              <a:gd name="T58" fmla="+- 0 1607 1440"/>
                              <a:gd name="T59" fmla="*/ 1607 h 950"/>
                              <a:gd name="T60" fmla="+- 0 2165 1560"/>
                              <a:gd name="T61" fmla="*/ T60 w 1985"/>
                              <a:gd name="T62" fmla="+- 0 1686 1440"/>
                              <a:gd name="T63" fmla="*/ 1686 h 950"/>
                              <a:gd name="T64" fmla="+- 0 2198 1560"/>
                              <a:gd name="T65" fmla="*/ T64 w 1985"/>
                              <a:gd name="T66" fmla="+- 0 1756 1440"/>
                              <a:gd name="T67" fmla="*/ 1756 h 950"/>
                              <a:gd name="T68" fmla="+- 0 2208 1560"/>
                              <a:gd name="T69" fmla="*/ T68 w 1985"/>
                              <a:gd name="T70" fmla="+- 0 1810 1440"/>
                              <a:gd name="T71" fmla="*/ 1810 h 950"/>
                              <a:gd name="T72" fmla="+- 0 2169 1560"/>
                              <a:gd name="T73" fmla="*/ T72 w 1985"/>
                              <a:gd name="T74" fmla="+- 0 1507 1440"/>
                              <a:gd name="T75" fmla="*/ 1507 h 950"/>
                              <a:gd name="T76" fmla="+- 0 1950 1560"/>
                              <a:gd name="T77" fmla="*/ T76 w 1985"/>
                              <a:gd name="T78" fmla="+- 0 1440 1440"/>
                              <a:gd name="T79" fmla="*/ 1440 h 950"/>
                              <a:gd name="T80" fmla="+- 0 1732 1560"/>
                              <a:gd name="T81" fmla="*/ T80 w 1985"/>
                              <a:gd name="T82" fmla="+- 0 1507 1440"/>
                              <a:gd name="T83" fmla="*/ 1507 h 950"/>
                              <a:gd name="T84" fmla="+- 0 1591 1560"/>
                              <a:gd name="T85" fmla="*/ T84 w 1985"/>
                              <a:gd name="T86" fmla="+- 0 1678 1440"/>
                              <a:gd name="T87" fmla="*/ 1678 h 950"/>
                              <a:gd name="T88" fmla="+- 0 1560 1560"/>
                              <a:gd name="T89" fmla="*/ T88 w 1985"/>
                              <a:gd name="T90" fmla="+- 0 1837 1440"/>
                              <a:gd name="T91" fmla="*/ 1837 h 950"/>
                              <a:gd name="T92" fmla="+- 0 1598 1560"/>
                              <a:gd name="T93" fmla="*/ T92 w 1985"/>
                              <a:gd name="T94" fmla="+- 0 1996 1440"/>
                              <a:gd name="T95" fmla="*/ 1996 h 950"/>
                              <a:gd name="T96" fmla="+- 0 1748 1560"/>
                              <a:gd name="T97" fmla="*/ T96 w 1985"/>
                              <a:gd name="T98" fmla="+- 0 2162 1440"/>
                              <a:gd name="T99" fmla="*/ 2162 h 950"/>
                              <a:gd name="T100" fmla="+- 0 1943 1560"/>
                              <a:gd name="T101" fmla="*/ T100 w 1985"/>
                              <a:gd name="T102" fmla="+- 0 2270 1440"/>
                              <a:gd name="T103" fmla="*/ 2270 h 950"/>
                              <a:gd name="T104" fmla="+- 0 2155 1560"/>
                              <a:gd name="T105" fmla="*/ T104 w 1985"/>
                              <a:gd name="T106" fmla="+- 0 2377 1440"/>
                              <a:gd name="T107" fmla="*/ 2377 h 950"/>
                              <a:gd name="T108" fmla="+- 0 2288 1560"/>
                              <a:gd name="T109" fmla="*/ T108 w 1985"/>
                              <a:gd name="T110" fmla="+- 0 2260 1440"/>
                              <a:gd name="T111" fmla="*/ 2260 h 950"/>
                              <a:gd name="T112" fmla="+- 0 2207 1560"/>
                              <a:gd name="T113" fmla="*/ T112 w 1985"/>
                              <a:gd name="T114" fmla="+- 0 2256 1440"/>
                              <a:gd name="T115" fmla="*/ 2256 h 950"/>
                              <a:gd name="T116" fmla="+- 0 2072 1560"/>
                              <a:gd name="T117" fmla="*/ T116 w 1985"/>
                              <a:gd name="T118" fmla="+- 0 2199 1440"/>
                              <a:gd name="T119" fmla="*/ 2199 h 950"/>
                              <a:gd name="T120" fmla="+- 0 2241 1560"/>
                              <a:gd name="T121" fmla="*/ T120 w 1985"/>
                              <a:gd name="T122" fmla="+- 0 2088 1440"/>
                              <a:gd name="T123" fmla="*/ 2088 h 950"/>
                              <a:gd name="T124" fmla="+- 0 2314 1560"/>
                              <a:gd name="T125" fmla="*/ T124 w 1985"/>
                              <a:gd name="T126" fmla="+- 0 1969 1440"/>
                              <a:gd name="T127" fmla="*/ 1969 h 950"/>
                              <a:gd name="T128" fmla="+- 0 2903 1560"/>
                              <a:gd name="T129" fmla="*/ T128 w 1985"/>
                              <a:gd name="T130" fmla="+- 0 2220 1440"/>
                              <a:gd name="T131" fmla="*/ 2220 h 950"/>
                              <a:gd name="T132" fmla="+- 0 2703 1560"/>
                              <a:gd name="T133" fmla="*/ T132 w 1985"/>
                              <a:gd name="T134" fmla="+- 0 1686 1440"/>
                              <a:gd name="T135" fmla="*/ 1686 h 950"/>
                              <a:gd name="T136" fmla="+- 0 2641 1560"/>
                              <a:gd name="T137" fmla="*/ T136 w 1985"/>
                              <a:gd name="T138" fmla="+- 0 1908 1440"/>
                              <a:gd name="T139" fmla="*/ 1908 h 950"/>
                              <a:gd name="T140" fmla="+- 0 2531 1560"/>
                              <a:gd name="T141" fmla="*/ T140 w 1985"/>
                              <a:gd name="T142" fmla="+- 0 1614 1440"/>
                              <a:gd name="T143" fmla="*/ 1614 h 950"/>
                              <a:gd name="T144" fmla="+- 0 2641 1560"/>
                              <a:gd name="T145" fmla="*/ T144 w 1985"/>
                              <a:gd name="T146" fmla="+- 0 1525 1440"/>
                              <a:gd name="T147" fmla="*/ 1525 h 950"/>
                              <a:gd name="T148" fmla="+- 0 2354 1560"/>
                              <a:gd name="T149" fmla="*/ T148 w 1985"/>
                              <a:gd name="T150" fmla="+- 0 1692 1440"/>
                              <a:gd name="T151" fmla="*/ 1692 h 950"/>
                              <a:gd name="T152" fmla="+- 0 2371 1560"/>
                              <a:gd name="T153" fmla="*/ T152 w 1985"/>
                              <a:gd name="T154" fmla="+- 0 1759 1440"/>
                              <a:gd name="T155" fmla="*/ 1759 h 950"/>
                              <a:gd name="T156" fmla="+- 0 2370 1560"/>
                              <a:gd name="T157" fmla="*/ T156 w 1985"/>
                              <a:gd name="T158" fmla="+- 0 1908 1440"/>
                              <a:gd name="T159" fmla="*/ 1908 h 950"/>
                              <a:gd name="T160" fmla="+- 0 2275 1560"/>
                              <a:gd name="T161" fmla="*/ T160 w 1985"/>
                              <a:gd name="T162" fmla="+- 0 2108 1440"/>
                              <a:gd name="T163" fmla="*/ 2108 h 950"/>
                              <a:gd name="T164" fmla="+- 0 2156 1560"/>
                              <a:gd name="T165" fmla="*/ T164 w 1985"/>
                              <a:gd name="T166" fmla="+- 0 2220 1440"/>
                              <a:gd name="T167" fmla="*/ 2220 h 950"/>
                              <a:gd name="T168" fmla="+- 0 2691 1560"/>
                              <a:gd name="T169" fmla="*/ T168 w 1985"/>
                              <a:gd name="T170" fmla="+- 0 2041 1440"/>
                              <a:gd name="T171" fmla="*/ 2041 h 950"/>
                              <a:gd name="T172" fmla="+- 0 3544 1560"/>
                              <a:gd name="T173" fmla="*/ T172 w 1985"/>
                              <a:gd name="T174" fmla="+- 0 1983 1440"/>
                              <a:gd name="T175" fmla="*/ 1983 h 950"/>
                              <a:gd name="T176" fmla="+- 0 3463 1560"/>
                              <a:gd name="T177" fmla="*/ T176 w 1985"/>
                              <a:gd name="T178" fmla="+- 0 2007 1440"/>
                              <a:gd name="T179" fmla="*/ 2007 h 950"/>
                              <a:gd name="T180" fmla="+- 0 3327 1560"/>
                              <a:gd name="T181" fmla="*/ T180 w 1985"/>
                              <a:gd name="T182" fmla="+- 0 2011 1440"/>
                              <a:gd name="T183" fmla="*/ 2011 h 950"/>
                              <a:gd name="T184" fmla="+- 0 3224 1560"/>
                              <a:gd name="T185" fmla="*/ T184 w 1985"/>
                              <a:gd name="T186" fmla="+- 0 1843 1440"/>
                              <a:gd name="T187" fmla="*/ 1843 h 950"/>
                              <a:gd name="T188" fmla="+- 0 3327 1560"/>
                              <a:gd name="T189" fmla="*/ T188 w 1985"/>
                              <a:gd name="T190" fmla="+- 0 1676 1440"/>
                              <a:gd name="T191" fmla="*/ 1676 h 950"/>
                              <a:gd name="T192" fmla="+- 0 3463 1560"/>
                              <a:gd name="T193" fmla="*/ T192 w 1985"/>
                              <a:gd name="T194" fmla="+- 0 1679 1440"/>
                              <a:gd name="T195" fmla="*/ 1679 h 950"/>
                              <a:gd name="T196" fmla="+- 0 3543 1560"/>
                              <a:gd name="T197" fmla="*/ T196 w 1985"/>
                              <a:gd name="T198" fmla="+- 0 1703 1440"/>
                              <a:gd name="T199" fmla="*/ 1703 h 950"/>
                              <a:gd name="T200" fmla="+- 0 3480 1560"/>
                              <a:gd name="T201" fmla="*/ T200 w 1985"/>
                              <a:gd name="T202" fmla="+- 0 1650 1440"/>
                              <a:gd name="T203" fmla="*/ 1650 h 950"/>
                              <a:gd name="T204" fmla="+- 0 3328 1560"/>
                              <a:gd name="T205" fmla="*/ T204 w 1985"/>
                              <a:gd name="T206" fmla="+- 0 1640 1440"/>
                              <a:gd name="T207" fmla="*/ 1640 h 950"/>
                              <a:gd name="T208" fmla="+- 0 3197 1560"/>
                              <a:gd name="T209" fmla="*/ T208 w 1985"/>
                              <a:gd name="T210" fmla="+- 0 1773 1440"/>
                              <a:gd name="T211" fmla="*/ 1773 h 950"/>
                              <a:gd name="T212" fmla="+- 0 3227 1560"/>
                              <a:gd name="T213" fmla="*/ T212 w 1985"/>
                              <a:gd name="T214" fmla="+- 0 1973 1440"/>
                              <a:gd name="T215" fmla="*/ 1973 h 950"/>
                              <a:gd name="T216" fmla="+- 0 3394 1560"/>
                              <a:gd name="T217" fmla="*/ T216 w 1985"/>
                              <a:gd name="T218" fmla="+- 0 2056 1440"/>
                              <a:gd name="T219" fmla="*/ 2056 h 950"/>
                              <a:gd name="T220" fmla="+- 0 3498 1560"/>
                              <a:gd name="T221" fmla="*/ T220 w 1985"/>
                              <a:gd name="T222" fmla="+- 0 2024 1440"/>
                              <a:gd name="T223" fmla="*/ 2024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85" h="950">
                                <a:moveTo>
                                  <a:pt x="780" y="390"/>
                                </a:moveTo>
                                <a:lnTo>
                                  <a:pt x="780" y="370"/>
                                </a:lnTo>
                                <a:lnTo>
                                  <a:pt x="778" y="350"/>
                                </a:lnTo>
                                <a:lnTo>
                                  <a:pt x="776" y="331"/>
                                </a:lnTo>
                                <a:lnTo>
                                  <a:pt x="772" y="311"/>
                                </a:lnTo>
                                <a:lnTo>
                                  <a:pt x="770" y="300"/>
                                </a:lnTo>
                                <a:lnTo>
                                  <a:pt x="767" y="289"/>
                                </a:lnTo>
                                <a:lnTo>
                                  <a:pt x="764" y="278"/>
                                </a:lnTo>
                                <a:lnTo>
                                  <a:pt x="760" y="267"/>
                                </a:lnTo>
                                <a:lnTo>
                                  <a:pt x="751" y="242"/>
                                </a:lnTo>
                                <a:lnTo>
                                  <a:pt x="740" y="218"/>
                                </a:lnTo>
                                <a:lnTo>
                                  <a:pt x="728" y="195"/>
                                </a:lnTo>
                                <a:lnTo>
                                  <a:pt x="714" y="173"/>
                                </a:lnTo>
                                <a:lnTo>
                                  <a:pt x="680" y="131"/>
                                </a:lnTo>
                                <a:lnTo>
                                  <a:pt x="667" y="115"/>
                                </a:lnTo>
                                <a:lnTo>
                                  <a:pt x="649" y="101"/>
                                </a:lnTo>
                                <a:lnTo>
                                  <a:pt x="649" y="390"/>
                                </a:lnTo>
                                <a:lnTo>
                                  <a:pt x="638" y="465"/>
                                </a:lnTo>
                                <a:lnTo>
                                  <a:pt x="607" y="531"/>
                                </a:lnTo>
                                <a:lnTo>
                                  <a:pt x="558" y="586"/>
                                </a:lnTo>
                                <a:lnTo>
                                  <a:pt x="496" y="625"/>
                                </a:lnTo>
                                <a:lnTo>
                                  <a:pt x="424" y="645"/>
                                </a:lnTo>
                                <a:lnTo>
                                  <a:pt x="413" y="647"/>
                                </a:lnTo>
                                <a:lnTo>
                                  <a:pt x="402" y="648"/>
                                </a:lnTo>
                                <a:lnTo>
                                  <a:pt x="390" y="648"/>
                                </a:lnTo>
                                <a:lnTo>
                                  <a:pt x="357" y="646"/>
                                </a:lnTo>
                                <a:lnTo>
                                  <a:pt x="325" y="640"/>
                                </a:lnTo>
                                <a:lnTo>
                                  <a:pt x="294" y="630"/>
                                </a:lnTo>
                                <a:lnTo>
                                  <a:pt x="266" y="616"/>
                                </a:lnTo>
                                <a:lnTo>
                                  <a:pt x="215" y="580"/>
                                </a:lnTo>
                                <a:lnTo>
                                  <a:pt x="174" y="532"/>
                                </a:lnTo>
                                <a:lnTo>
                                  <a:pt x="146" y="476"/>
                                </a:lnTo>
                                <a:lnTo>
                                  <a:pt x="132" y="413"/>
                                </a:lnTo>
                                <a:lnTo>
                                  <a:pt x="131" y="405"/>
                                </a:lnTo>
                                <a:lnTo>
                                  <a:pt x="131" y="397"/>
                                </a:lnTo>
                                <a:lnTo>
                                  <a:pt x="131" y="390"/>
                                </a:lnTo>
                                <a:lnTo>
                                  <a:pt x="140" y="321"/>
                                </a:lnTo>
                                <a:lnTo>
                                  <a:pt x="166" y="259"/>
                                </a:lnTo>
                                <a:lnTo>
                                  <a:pt x="207" y="207"/>
                                </a:lnTo>
                                <a:lnTo>
                                  <a:pt x="259" y="166"/>
                                </a:lnTo>
                                <a:lnTo>
                                  <a:pt x="321" y="140"/>
                                </a:lnTo>
                                <a:lnTo>
                                  <a:pt x="390" y="131"/>
                                </a:lnTo>
                                <a:lnTo>
                                  <a:pt x="437" y="135"/>
                                </a:lnTo>
                                <a:lnTo>
                                  <a:pt x="482" y="148"/>
                                </a:lnTo>
                                <a:lnTo>
                                  <a:pt x="522" y="167"/>
                                </a:lnTo>
                                <a:lnTo>
                                  <a:pt x="559" y="193"/>
                                </a:lnTo>
                                <a:lnTo>
                                  <a:pt x="584" y="218"/>
                                </a:lnTo>
                                <a:lnTo>
                                  <a:pt x="605" y="246"/>
                                </a:lnTo>
                                <a:lnTo>
                                  <a:pt x="623" y="276"/>
                                </a:lnTo>
                                <a:lnTo>
                                  <a:pt x="637" y="309"/>
                                </a:lnTo>
                                <a:lnTo>
                                  <a:pt x="638" y="316"/>
                                </a:lnTo>
                                <a:lnTo>
                                  <a:pt x="643" y="334"/>
                                </a:lnTo>
                                <a:lnTo>
                                  <a:pt x="646" y="352"/>
                                </a:lnTo>
                                <a:lnTo>
                                  <a:pt x="648" y="370"/>
                                </a:lnTo>
                                <a:lnTo>
                                  <a:pt x="649" y="390"/>
                                </a:lnTo>
                                <a:lnTo>
                                  <a:pt x="649" y="101"/>
                                </a:lnTo>
                                <a:lnTo>
                                  <a:pt x="609" y="67"/>
                                </a:lnTo>
                                <a:lnTo>
                                  <a:pt x="542" y="31"/>
                                </a:lnTo>
                                <a:lnTo>
                                  <a:pt x="469" y="8"/>
                                </a:lnTo>
                                <a:lnTo>
                                  <a:pt x="390" y="0"/>
                                </a:lnTo>
                                <a:lnTo>
                                  <a:pt x="311" y="8"/>
                                </a:lnTo>
                                <a:lnTo>
                                  <a:pt x="238" y="31"/>
                                </a:lnTo>
                                <a:lnTo>
                                  <a:pt x="172" y="67"/>
                                </a:lnTo>
                                <a:lnTo>
                                  <a:pt x="114" y="114"/>
                                </a:lnTo>
                                <a:lnTo>
                                  <a:pt x="67" y="172"/>
                                </a:lnTo>
                                <a:lnTo>
                                  <a:pt x="31" y="238"/>
                                </a:lnTo>
                                <a:lnTo>
                                  <a:pt x="8" y="311"/>
                                </a:lnTo>
                                <a:lnTo>
                                  <a:pt x="0" y="390"/>
                                </a:lnTo>
                                <a:lnTo>
                                  <a:pt x="0" y="397"/>
                                </a:lnTo>
                                <a:lnTo>
                                  <a:pt x="0" y="406"/>
                                </a:lnTo>
                                <a:lnTo>
                                  <a:pt x="12" y="484"/>
                                </a:lnTo>
                                <a:lnTo>
                                  <a:pt x="38" y="556"/>
                                </a:lnTo>
                                <a:lnTo>
                                  <a:pt x="77" y="621"/>
                                </a:lnTo>
                                <a:lnTo>
                                  <a:pt x="128" y="677"/>
                                </a:lnTo>
                                <a:lnTo>
                                  <a:pt x="188" y="722"/>
                                </a:lnTo>
                                <a:lnTo>
                                  <a:pt x="257" y="755"/>
                                </a:lnTo>
                                <a:lnTo>
                                  <a:pt x="333" y="774"/>
                                </a:lnTo>
                                <a:lnTo>
                                  <a:pt x="383" y="830"/>
                                </a:lnTo>
                                <a:lnTo>
                                  <a:pt x="445" y="876"/>
                                </a:lnTo>
                                <a:lnTo>
                                  <a:pt x="517" y="912"/>
                                </a:lnTo>
                                <a:lnTo>
                                  <a:pt x="595" y="937"/>
                                </a:lnTo>
                                <a:lnTo>
                                  <a:pt x="678" y="950"/>
                                </a:lnTo>
                                <a:lnTo>
                                  <a:pt x="727" y="820"/>
                                </a:lnTo>
                                <a:lnTo>
                                  <a:pt x="728" y="820"/>
                                </a:lnTo>
                                <a:lnTo>
                                  <a:pt x="706" y="820"/>
                                </a:lnTo>
                                <a:lnTo>
                                  <a:pt x="700" y="820"/>
                                </a:lnTo>
                                <a:lnTo>
                                  <a:pt x="647" y="816"/>
                                </a:lnTo>
                                <a:lnTo>
                                  <a:pt x="598" y="804"/>
                                </a:lnTo>
                                <a:lnTo>
                                  <a:pt x="553" y="785"/>
                                </a:lnTo>
                                <a:lnTo>
                                  <a:pt x="512" y="759"/>
                                </a:lnTo>
                                <a:lnTo>
                                  <a:pt x="576" y="732"/>
                                </a:lnTo>
                                <a:lnTo>
                                  <a:pt x="633" y="694"/>
                                </a:lnTo>
                                <a:lnTo>
                                  <a:pt x="681" y="648"/>
                                </a:lnTo>
                                <a:lnTo>
                                  <a:pt x="683" y="647"/>
                                </a:lnTo>
                                <a:lnTo>
                                  <a:pt x="724" y="591"/>
                                </a:lnTo>
                                <a:lnTo>
                                  <a:pt x="754" y="529"/>
                                </a:lnTo>
                                <a:lnTo>
                                  <a:pt x="774" y="462"/>
                                </a:lnTo>
                                <a:lnTo>
                                  <a:pt x="780" y="390"/>
                                </a:lnTo>
                                <a:moveTo>
                                  <a:pt x="1343" y="780"/>
                                </a:moveTo>
                                <a:lnTo>
                                  <a:pt x="1276" y="601"/>
                                </a:lnTo>
                                <a:lnTo>
                                  <a:pt x="1226" y="468"/>
                                </a:lnTo>
                                <a:lnTo>
                                  <a:pt x="1143" y="246"/>
                                </a:lnTo>
                                <a:lnTo>
                                  <a:pt x="1115" y="174"/>
                                </a:lnTo>
                                <a:lnTo>
                                  <a:pt x="1081" y="85"/>
                                </a:lnTo>
                                <a:lnTo>
                                  <a:pt x="1081" y="468"/>
                                </a:lnTo>
                                <a:lnTo>
                                  <a:pt x="860" y="468"/>
                                </a:lnTo>
                                <a:lnTo>
                                  <a:pt x="967" y="184"/>
                                </a:lnTo>
                                <a:lnTo>
                                  <a:pt x="971" y="174"/>
                                </a:lnTo>
                                <a:lnTo>
                                  <a:pt x="973" y="181"/>
                                </a:lnTo>
                                <a:lnTo>
                                  <a:pt x="1081" y="468"/>
                                </a:lnTo>
                                <a:lnTo>
                                  <a:pt x="1081" y="85"/>
                                </a:lnTo>
                                <a:lnTo>
                                  <a:pt x="1049" y="0"/>
                                </a:lnTo>
                                <a:lnTo>
                                  <a:pt x="891" y="0"/>
                                </a:lnTo>
                                <a:lnTo>
                                  <a:pt x="794" y="252"/>
                                </a:lnTo>
                                <a:lnTo>
                                  <a:pt x="804" y="285"/>
                                </a:lnTo>
                                <a:lnTo>
                                  <a:pt x="811" y="319"/>
                                </a:lnTo>
                                <a:lnTo>
                                  <a:pt x="815" y="354"/>
                                </a:lnTo>
                                <a:lnTo>
                                  <a:pt x="817" y="390"/>
                                </a:lnTo>
                                <a:lnTo>
                                  <a:pt x="810" y="468"/>
                                </a:lnTo>
                                <a:lnTo>
                                  <a:pt x="790" y="541"/>
                                </a:lnTo>
                                <a:lnTo>
                                  <a:pt x="758" y="608"/>
                                </a:lnTo>
                                <a:lnTo>
                                  <a:pt x="715" y="668"/>
                                </a:lnTo>
                                <a:lnTo>
                                  <a:pt x="663" y="720"/>
                                </a:lnTo>
                                <a:lnTo>
                                  <a:pt x="603" y="762"/>
                                </a:lnTo>
                                <a:lnTo>
                                  <a:pt x="596" y="780"/>
                                </a:lnTo>
                                <a:lnTo>
                                  <a:pt x="743" y="780"/>
                                </a:lnTo>
                                <a:lnTo>
                                  <a:pt x="810" y="601"/>
                                </a:lnTo>
                                <a:lnTo>
                                  <a:pt x="1131" y="601"/>
                                </a:lnTo>
                                <a:lnTo>
                                  <a:pt x="1199" y="780"/>
                                </a:lnTo>
                                <a:lnTo>
                                  <a:pt x="1343" y="780"/>
                                </a:lnTo>
                                <a:moveTo>
                                  <a:pt x="1984" y="543"/>
                                </a:moveTo>
                                <a:lnTo>
                                  <a:pt x="1954" y="524"/>
                                </a:lnTo>
                                <a:lnTo>
                                  <a:pt x="1931" y="549"/>
                                </a:lnTo>
                                <a:lnTo>
                                  <a:pt x="1903" y="567"/>
                                </a:lnTo>
                                <a:lnTo>
                                  <a:pt x="1870" y="580"/>
                                </a:lnTo>
                                <a:lnTo>
                                  <a:pt x="1834" y="584"/>
                                </a:lnTo>
                                <a:lnTo>
                                  <a:pt x="1767" y="571"/>
                                </a:lnTo>
                                <a:lnTo>
                                  <a:pt x="1713" y="533"/>
                                </a:lnTo>
                                <a:lnTo>
                                  <a:pt x="1677" y="476"/>
                                </a:lnTo>
                                <a:lnTo>
                                  <a:pt x="1664" y="403"/>
                                </a:lnTo>
                                <a:lnTo>
                                  <a:pt x="1677" y="330"/>
                                </a:lnTo>
                                <a:lnTo>
                                  <a:pt x="1713" y="273"/>
                                </a:lnTo>
                                <a:lnTo>
                                  <a:pt x="1767" y="236"/>
                                </a:lnTo>
                                <a:lnTo>
                                  <a:pt x="1834" y="222"/>
                                </a:lnTo>
                                <a:lnTo>
                                  <a:pt x="1870" y="227"/>
                                </a:lnTo>
                                <a:lnTo>
                                  <a:pt x="1903" y="239"/>
                                </a:lnTo>
                                <a:lnTo>
                                  <a:pt x="1931" y="258"/>
                                </a:lnTo>
                                <a:lnTo>
                                  <a:pt x="1954" y="282"/>
                                </a:lnTo>
                                <a:lnTo>
                                  <a:pt x="1983" y="263"/>
                                </a:lnTo>
                                <a:lnTo>
                                  <a:pt x="1955" y="233"/>
                                </a:lnTo>
                                <a:lnTo>
                                  <a:pt x="1938" y="222"/>
                                </a:lnTo>
                                <a:lnTo>
                                  <a:pt x="1920" y="210"/>
                                </a:lnTo>
                                <a:lnTo>
                                  <a:pt x="1880" y="196"/>
                                </a:lnTo>
                                <a:lnTo>
                                  <a:pt x="1834" y="190"/>
                                </a:lnTo>
                                <a:lnTo>
                                  <a:pt x="1768" y="200"/>
                                </a:lnTo>
                                <a:lnTo>
                                  <a:pt x="1711" y="229"/>
                                </a:lnTo>
                                <a:lnTo>
                                  <a:pt x="1667" y="274"/>
                                </a:lnTo>
                                <a:lnTo>
                                  <a:pt x="1637" y="333"/>
                                </a:lnTo>
                                <a:lnTo>
                                  <a:pt x="1627" y="403"/>
                                </a:lnTo>
                                <a:lnTo>
                                  <a:pt x="1637" y="474"/>
                                </a:lnTo>
                                <a:lnTo>
                                  <a:pt x="1667" y="533"/>
                                </a:lnTo>
                                <a:lnTo>
                                  <a:pt x="1711" y="578"/>
                                </a:lnTo>
                                <a:lnTo>
                                  <a:pt x="1768" y="606"/>
                                </a:lnTo>
                                <a:lnTo>
                                  <a:pt x="1834" y="616"/>
                                </a:lnTo>
                                <a:lnTo>
                                  <a:pt x="1880" y="611"/>
                                </a:lnTo>
                                <a:lnTo>
                                  <a:pt x="1920" y="596"/>
                                </a:lnTo>
                                <a:lnTo>
                                  <a:pt x="1938" y="584"/>
                                </a:lnTo>
                                <a:lnTo>
                                  <a:pt x="1954" y="573"/>
                                </a:lnTo>
                                <a:lnTo>
                                  <a:pt x="1984" y="54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96" y="1743"/>
                            <a:ext cx="285"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62" y="1743"/>
                            <a:ext cx="232" cy="3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68" y="1743"/>
                            <a:ext cx="226"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75" y="1750"/>
                            <a:ext cx="232" cy="3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06" y="1621"/>
                            <a:ext cx="246" cy="444"/>
                          </a:xfrm>
                          <a:prstGeom prst="rect">
                            <a:avLst/>
                          </a:prstGeom>
                          <a:noFill/>
                          <a:extLst>
                            <a:ext uri="{909E8E84-426E-40DD-AFC4-6F175D3DCCD1}">
                              <a14:hiddenFill xmlns:a14="http://schemas.microsoft.com/office/drawing/2010/main">
                                <a:solidFill>
                                  <a:srgbClr val="FFFFFF"/>
                                </a:solidFill>
                              </a14:hiddenFill>
                            </a:ext>
                          </a:extLst>
                        </pic:spPr>
                      </pic:pic>
                      <wps:wsp>
                        <wps:cNvPr id="16" name="AutoShape 7"/>
                        <wps:cNvSpPr>
                          <a:spLocks/>
                        </wps:cNvSpPr>
                        <wps:spPr bwMode="auto">
                          <a:xfrm>
                            <a:off x="5198" y="1655"/>
                            <a:ext cx="50" cy="394"/>
                          </a:xfrm>
                          <a:custGeom>
                            <a:avLst/>
                            <a:gdLst>
                              <a:gd name="T0" fmla="+- 0 5236 5198"/>
                              <a:gd name="T1" fmla="*/ T0 w 50"/>
                              <a:gd name="T2" fmla="+- 0 1655 1655"/>
                              <a:gd name="T3" fmla="*/ 1655 h 394"/>
                              <a:gd name="T4" fmla="+- 0 5210 5198"/>
                              <a:gd name="T5" fmla="*/ T4 w 50"/>
                              <a:gd name="T6" fmla="+- 0 1655 1655"/>
                              <a:gd name="T7" fmla="*/ 1655 h 394"/>
                              <a:gd name="T8" fmla="+- 0 5198 5198"/>
                              <a:gd name="T9" fmla="*/ T8 w 50"/>
                              <a:gd name="T10" fmla="+- 0 1666 1655"/>
                              <a:gd name="T11" fmla="*/ 1666 h 394"/>
                              <a:gd name="T12" fmla="+- 0 5198 5198"/>
                              <a:gd name="T13" fmla="*/ T12 w 50"/>
                              <a:gd name="T14" fmla="+- 0 1693 1655"/>
                              <a:gd name="T15" fmla="*/ 1693 h 394"/>
                              <a:gd name="T16" fmla="+- 0 5210 5198"/>
                              <a:gd name="T17" fmla="*/ T16 w 50"/>
                              <a:gd name="T18" fmla="+- 0 1704 1655"/>
                              <a:gd name="T19" fmla="*/ 1704 h 394"/>
                              <a:gd name="T20" fmla="+- 0 5236 5198"/>
                              <a:gd name="T21" fmla="*/ T20 w 50"/>
                              <a:gd name="T22" fmla="+- 0 1704 1655"/>
                              <a:gd name="T23" fmla="*/ 1704 h 394"/>
                              <a:gd name="T24" fmla="+- 0 5247 5198"/>
                              <a:gd name="T25" fmla="*/ T24 w 50"/>
                              <a:gd name="T26" fmla="+- 0 1693 1655"/>
                              <a:gd name="T27" fmla="*/ 1693 h 394"/>
                              <a:gd name="T28" fmla="+- 0 5247 5198"/>
                              <a:gd name="T29" fmla="*/ T28 w 50"/>
                              <a:gd name="T30" fmla="+- 0 1666 1655"/>
                              <a:gd name="T31" fmla="*/ 1666 h 394"/>
                              <a:gd name="T32" fmla="+- 0 5236 5198"/>
                              <a:gd name="T33" fmla="*/ T32 w 50"/>
                              <a:gd name="T34" fmla="+- 0 1655 1655"/>
                              <a:gd name="T35" fmla="*/ 1655 h 394"/>
                              <a:gd name="T36" fmla="+- 0 5239 5198"/>
                              <a:gd name="T37" fmla="*/ T36 w 50"/>
                              <a:gd name="T38" fmla="+- 0 1751 1655"/>
                              <a:gd name="T39" fmla="*/ 1751 h 394"/>
                              <a:gd name="T40" fmla="+- 0 5207 5198"/>
                              <a:gd name="T41" fmla="*/ T40 w 50"/>
                              <a:gd name="T42" fmla="+- 0 1751 1655"/>
                              <a:gd name="T43" fmla="*/ 1751 h 394"/>
                              <a:gd name="T44" fmla="+- 0 5207 5198"/>
                              <a:gd name="T45" fmla="*/ T44 w 50"/>
                              <a:gd name="T46" fmla="+- 0 2049 1655"/>
                              <a:gd name="T47" fmla="*/ 2049 h 394"/>
                              <a:gd name="T48" fmla="+- 0 5239 5198"/>
                              <a:gd name="T49" fmla="*/ T48 w 50"/>
                              <a:gd name="T50" fmla="+- 0 2049 1655"/>
                              <a:gd name="T51" fmla="*/ 2049 h 394"/>
                              <a:gd name="T52" fmla="+- 0 5239 5198"/>
                              <a:gd name="T53" fmla="*/ T52 w 50"/>
                              <a:gd name="T54" fmla="+- 0 1751 1655"/>
                              <a:gd name="T55" fmla="*/ 1751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394">
                                <a:moveTo>
                                  <a:pt x="38" y="0"/>
                                </a:moveTo>
                                <a:lnTo>
                                  <a:pt x="12" y="0"/>
                                </a:lnTo>
                                <a:lnTo>
                                  <a:pt x="0" y="11"/>
                                </a:lnTo>
                                <a:lnTo>
                                  <a:pt x="0" y="38"/>
                                </a:lnTo>
                                <a:lnTo>
                                  <a:pt x="12" y="49"/>
                                </a:lnTo>
                                <a:lnTo>
                                  <a:pt x="38" y="49"/>
                                </a:lnTo>
                                <a:lnTo>
                                  <a:pt x="49" y="38"/>
                                </a:lnTo>
                                <a:lnTo>
                                  <a:pt x="49" y="11"/>
                                </a:lnTo>
                                <a:lnTo>
                                  <a:pt x="38" y="0"/>
                                </a:lnTo>
                                <a:close/>
                                <a:moveTo>
                                  <a:pt x="41" y="96"/>
                                </a:moveTo>
                                <a:lnTo>
                                  <a:pt x="9" y="96"/>
                                </a:lnTo>
                                <a:lnTo>
                                  <a:pt x="9" y="394"/>
                                </a:lnTo>
                                <a:lnTo>
                                  <a:pt x="41" y="394"/>
                                </a:lnTo>
                                <a:lnTo>
                                  <a:pt x="41" y="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37" y="1743"/>
                            <a:ext cx="232" cy="306"/>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5"/>
                        <wps:cNvSpPr>
                          <a:spLocks/>
                        </wps:cNvSpPr>
                        <wps:spPr bwMode="auto">
                          <a:xfrm>
                            <a:off x="5652" y="1743"/>
                            <a:ext cx="268" cy="427"/>
                          </a:xfrm>
                          <a:custGeom>
                            <a:avLst/>
                            <a:gdLst>
                              <a:gd name="T0" fmla="+- 0 5670 5653"/>
                              <a:gd name="T1" fmla="*/ T0 w 268"/>
                              <a:gd name="T2" fmla="+- 0 2125 1743"/>
                              <a:gd name="T3" fmla="*/ 2125 h 427"/>
                              <a:gd name="T4" fmla="+- 0 5723 5653"/>
                              <a:gd name="T5" fmla="*/ T4 w 268"/>
                              <a:gd name="T6" fmla="+- 0 2160 1743"/>
                              <a:gd name="T7" fmla="*/ 2160 h 427"/>
                              <a:gd name="T8" fmla="+- 0 5787 5653"/>
                              <a:gd name="T9" fmla="*/ T8 w 268"/>
                              <a:gd name="T10" fmla="+- 0 2170 1743"/>
                              <a:gd name="T11" fmla="*/ 2170 h 427"/>
                              <a:gd name="T12" fmla="+- 0 5880 5653"/>
                              <a:gd name="T13" fmla="*/ T12 w 268"/>
                              <a:gd name="T14" fmla="+- 0 2142 1743"/>
                              <a:gd name="T15" fmla="*/ 2142 h 427"/>
                              <a:gd name="T16" fmla="+- 0 5787 5653"/>
                              <a:gd name="T17" fmla="*/ T16 w 268"/>
                              <a:gd name="T18" fmla="+- 0 2141 1743"/>
                              <a:gd name="T19" fmla="*/ 2141 h 427"/>
                              <a:gd name="T20" fmla="+- 0 5730 5653"/>
                              <a:gd name="T21" fmla="*/ T20 w 268"/>
                              <a:gd name="T22" fmla="+- 0 2131 1743"/>
                              <a:gd name="T23" fmla="*/ 2131 h 427"/>
                              <a:gd name="T24" fmla="+- 0 5688 5653"/>
                              <a:gd name="T25" fmla="*/ T24 w 268"/>
                              <a:gd name="T26" fmla="+- 0 2099 1743"/>
                              <a:gd name="T27" fmla="*/ 2099 h 427"/>
                              <a:gd name="T28" fmla="+- 0 5887 5653"/>
                              <a:gd name="T29" fmla="*/ T28 w 268"/>
                              <a:gd name="T30" fmla="+- 0 1999 1743"/>
                              <a:gd name="T31" fmla="*/ 1999 h 427"/>
                              <a:gd name="T32" fmla="+- 0 5879 5653"/>
                              <a:gd name="T33" fmla="*/ T32 w 268"/>
                              <a:gd name="T34" fmla="+- 0 2089 1743"/>
                              <a:gd name="T35" fmla="*/ 2089 h 427"/>
                              <a:gd name="T36" fmla="+- 0 5825 5653"/>
                              <a:gd name="T37" fmla="*/ T36 w 268"/>
                              <a:gd name="T38" fmla="+- 0 2135 1743"/>
                              <a:gd name="T39" fmla="*/ 2135 h 427"/>
                              <a:gd name="T40" fmla="+- 0 5881 5653"/>
                              <a:gd name="T41" fmla="*/ T40 w 268"/>
                              <a:gd name="T42" fmla="+- 0 2141 1743"/>
                              <a:gd name="T43" fmla="*/ 2141 h 427"/>
                              <a:gd name="T44" fmla="+- 0 5920 5653"/>
                              <a:gd name="T45" fmla="*/ T44 w 268"/>
                              <a:gd name="T46" fmla="+- 0 2046 1743"/>
                              <a:gd name="T47" fmla="*/ 2046 h 427"/>
                              <a:gd name="T48" fmla="+- 0 5784 5653"/>
                              <a:gd name="T49" fmla="*/ T48 w 268"/>
                              <a:gd name="T50" fmla="+- 0 1743 1743"/>
                              <a:gd name="T51" fmla="*/ 1743 h 427"/>
                              <a:gd name="T52" fmla="+- 0 5689 5653"/>
                              <a:gd name="T53" fmla="*/ T52 w 268"/>
                              <a:gd name="T54" fmla="+- 0 1786 1743"/>
                              <a:gd name="T55" fmla="*/ 1786 h 427"/>
                              <a:gd name="T56" fmla="+- 0 5653 5653"/>
                              <a:gd name="T57" fmla="*/ T56 w 268"/>
                              <a:gd name="T58" fmla="+- 0 1899 1743"/>
                              <a:gd name="T59" fmla="*/ 1899 h 427"/>
                              <a:gd name="T60" fmla="+- 0 5689 5653"/>
                              <a:gd name="T61" fmla="*/ T60 w 268"/>
                              <a:gd name="T62" fmla="+- 0 2013 1743"/>
                              <a:gd name="T63" fmla="*/ 2013 h 427"/>
                              <a:gd name="T64" fmla="+- 0 5784 5653"/>
                              <a:gd name="T65" fmla="*/ T64 w 268"/>
                              <a:gd name="T66" fmla="+- 0 2055 1743"/>
                              <a:gd name="T67" fmla="*/ 2055 h 427"/>
                              <a:gd name="T68" fmla="+- 0 5845 5653"/>
                              <a:gd name="T69" fmla="*/ T68 w 268"/>
                              <a:gd name="T70" fmla="+- 0 2038 1743"/>
                              <a:gd name="T71" fmla="*/ 2038 h 427"/>
                              <a:gd name="T72" fmla="+- 0 5790 5653"/>
                              <a:gd name="T73" fmla="*/ T72 w 268"/>
                              <a:gd name="T74" fmla="+- 0 2026 1743"/>
                              <a:gd name="T75" fmla="*/ 2026 h 427"/>
                              <a:gd name="T76" fmla="+- 0 5714 5653"/>
                              <a:gd name="T77" fmla="*/ T76 w 268"/>
                              <a:gd name="T78" fmla="+- 0 1990 1743"/>
                              <a:gd name="T79" fmla="*/ 1990 h 427"/>
                              <a:gd name="T80" fmla="+- 0 5686 5653"/>
                              <a:gd name="T81" fmla="*/ T80 w 268"/>
                              <a:gd name="T82" fmla="+- 0 1899 1743"/>
                              <a:gd name="T83" fmla="*/ 1899 h 427"/>
                              <a:gd name="T84" fmla="+- 0 5714 5653"/>
                              <a:gd name="T85" fmla="*/ T84 w 268"/>
                              <a:gd name="T86" fmla="+- 0 1809 1743"/>
                              <a:gd name="T87" fmla="*/ 1809 h 427"/>
                              <a:gd name="T88" fmla="+- 0 5790 5653"/>
                              <a:gd name="T89" fmla="*/ T88 w 268"/>
                              <a:gd name="T90" fmla="+- 0 1772 1743"/>
                              <a:gd name="T91" fmla="*/ 1772 h 427"/>
                              <a:gd name="T92" fmla="+- 0 5843 5653"/>
                              <a:gd name="T93" fmla="*/ T92 w 268"/>
                              <a:gd name="T94" fmla="+- 0 1758 1743"/>
                              <a:gd name="T95" fmla="*/ 1758 h 427"/>
                              <a:gd name="T96" fmla="+- 0 5784 5653"/>
                              <a:gd name="T97" fmla="*/ T96 w 268"/>
                              <a:gd name="T98" fmla="+- 0 1743 1743"/>
                              <a:gd name="T99" fmla="*/ 1743 h 427"/>
                              <a:gd name="T100" fmla="+- 0 5790 5653"/>
                              <a:gd name="T101" fmla="*/ T100 w 268"/>
                              <a:gd name="T102" fmla="+- 0 1772 1743"/>
                              <a:gd name="T103" fmla="*/ 1772 h 427"/>
                              <a:gd name="T104" fmla="+- 0 5848 5653"/>
                              <a:gd name="T105" fmla="*/ T104 w 268"/>
                              <a:gd name="T106" fmla="+- 0 1789 1743"/>
                              <a:gd name="T107" fmla="*/ 1789 h 427"/>
                              <a:gd name="T108" fmla="+- 0 5887 5653"/>
                              <a:gd name="T109" fmla="*/ T108 w 268"/>
                              <a:gd name="T110" fmla="+- 0 1827 1743"/>
                              <a:gd name="T111" fmla="*/ 1827 h 427"/>
                              <a:gd name="T112" fmla="+- 0 5871 5653"/>
                              <a:gd name="T113" fmla="*/ T112 w 268"/>
                              <a:gd name="T114" fmla="+- 0 1992 1743"/>
                              <a:gd name="T115" fmla="*/ 1992 h 427"/>
                              <a:gd name="T116" fmla="+- 0 5820 5653"/>
                              <a:gd name="T117" fmla="*/ T116 w 268"/>
                              <a:gd name="T118" fmla="+- 0 2021 1743"/>
                              <a:gd name="T119" fmla="*/ 2021 h 427"/>
                              <a:gd name="T120" fmla="+- 0 5862 5653"/>
                              <a:gd name="T121" fmla="*/ T120 w 268"/>
                              <a:gd name="T122" fmla="+- 0 2026 1743"/>
                              <a:gd name="T123" fmla="*/ 2026 h 427"/>
                              <a:gd name="T124" fmla="+- 0 5887 5653"/>
                              <a:gd name="T125" fmla="*/ T124 w 268"/>
                              <a:gd name="T126" fmla="+- 0 1999 1743"/>
                              <a:gd name="T127" fmla="*/ 1999 h 427"/>
                              <a:gd name="T128" fmla="+- 0 5920 5653"/>
                              <a:gd name="T129" fmla="*/ T128 w 268"/>
                              <a:gd name="T130" fmla="+- 0 1799 1743"/>
                              <a:gd name="T131" fmla="*/ 1799 h 427"/>
                              <a:gd name="T132" fmla="+- 0 5867 5653"/>
                              <a:gd name="T133" fmla="*/ T132 w 268"/>
                              <a:gd name="T134" fmla="+- 0 1776 1743"/>
                              <a:gd name="T135" fmla="*/ 1776 h 427"/>
                              <a:gd name="T136" fmla="+- 0 5920 5653"/>
                              <a:gd name="T137" fmla="*/ T136 w 268"/>
                              <a:gd name="T138" fmla="+- 0 1751 1743"/>
                              <a:gd name="T139" fmla="*/ 1751 h 427"/>
                              <a:gd name="T140" fmla="+- 0 5887 5653"/>
                              <a:gd name="T141" fmla="*/ T140 w 268"/>
                              <a:gd name="T142" fmla="+- 0 1799 1743"/>
                              <a:gd name="T143" fmla="*/ 1799 h 427"/>
                              <a:gd name="T144" fmla="+- 0 5920 5653"/>
                              <a:gd name="T145" fmla="*/ T144 w 268"/>
                              <a:gd name="T146" fmla="+- 0 1751 1743"/>
                              <a:gd name="T147" fmla="*/ 1751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68" h="427">
                                <a:moveTo>
                                  <a:pt x="35" y="356"/>
                                </a:moveTo>
                                <a:lnTo>
                                  <a:pt x="17" y="382"/>
                                </a:lnTo>
                                <a:lnTo>
                                  <a:pt x="43" y="404"/>
                                </a:lnTo>
                                <a:lnTo>
                                  <a:pt x="70" y="417"/>
                                </a:lnTo>
                                <a:lnTo>
                                  <a:pt x="99" y="425"/>
                                </a:lnTo>
                                <a:lnTo>
                                  <a:pt x="134" y="427"/>
                                </a:lnTo>
                                <a:lnTo>
                                  <a:pt x="185" y="420"/>
                                </a:lnTo>
                                <a:lnTo>
                                  <a:pt x="227" y="399"/>
                                </a:lnTo>
                                <a:lnTo>
                                  <a:pt x="228" y="398"/>
                                </a:lnTo>
                                <a:lnTo>
                                  <a:pt x="134" y="398"/>
                                </a:lnTo>
                                <a:lnTo>
                                  <a:pt x="103" y="395"/>
                                </a:lnTo>
                                <a:lnTo>
                                  <a:pt x="77" y="388"/>
                                </a:lnTo>
                                <a:lnTo>
                                  <a:pt x="55" y="375"/>
                                </a:lnTo>
                                <a:lnTo>
                                  <a:pt x="35" y="356"/>
                                </a:lnTo>
                                <a:close/>
                                <a:moveTo>
                                  <a:pt x="267" y="256"/>
                                </a:moveTo>
                                <a:lnTo>
                                  <a:pt x="234" y="256"/>
                                </a:lnTo>
                                <a:lnTo>
                                  <a:pt x="234" y="303"/>
                                </a:lnTo>
                                <a:lnTo>
                                  <a:pt x="226" y="346"/>
                                </a:lnTo>
                                <a:lnTo>
                                  <a:pt x="204" y="376"/>
                                </a:lnTo>
                                <a:lnTo>
                                  <a:pt x="172" y="392"/>
                                </a:lnTo>
                                <a:lnTo>
                                  <a:pt x="134" y="398"/>
                                </a:lnTo>
                                <a:lnTo>
                                  <a:pt x="228" y="398"/>
                                </a:lnTo>
                                <a:lnTo>
                                  <a:pt x="256" y="361"/>
                                </a:lnTo>
                                <a:lnTo>
                                  <a:pt x="267" y="303"/>
                                </a:lnTo>
                                <a:lnTo>
                                  <a:pt x="267" y="256"/>
                                </a:lnTo>
                                <a:close/>
                                <a:moveTo>
                                  <a:pt x="131" y="0"/>
                                </a:moveTo>
                                <a:lnTo>
                                  <a:pt x="78" y="11"/>
                                </a:lnTo>
                                <a:lnTo>
                                  <a:pt x="36" y="43"/>
                                </a:lnTo>
                                <a:lnTo>
                                  <a:pt x="9" y="92"/>
                                </a:lnTo>
                                <a:lnTo>
                                  <a:pt x="0" y="156"/>
                                </a:lnTo>
                                <a:lnTo>
                                  <a:pt x="9" y="221"/>
                                </a:lnTo>
                                <a:lnTo>
                                  <a:pt x="36" y="270"/>
                                </a:lnTo>
                                <a:lnTo>
                                  <a:pt x="78" y="301"/>
                                </a:lnTo>
                                <a:lnTo>
                                  <a:pt x="131" y="312"/>
                                </a:lnTo>
                                <a:lnTo>
                                  <a:pt x="163" y="307"/>
                                </a:lnTo>
                                <a:lnTo>
                                  <a:pt x="192" y="295"/>
                                </a:lnTo>
                                <a:lnTo>
                                  <a:pt x="209" y="283"/>
                                </a:lnTo>
                                <a:lnTo>
                                  <a:pt x="137" y="283"/>
                                </a:lnTo>
                                <a:lnTo>
                                  <a:pt x="93" y="273"/>
                                </a:lnTo>
                                <a:lnTo>
                                  <a:pt x="61" y="247"/>
                                </a:lnTo>
                                <a:lnTo>
                                  <a:pt x="40" y="207"/>
                                </a:lnTo>
                                <a:lnTo>
                                  <a:pt x="33" y="156"/>
                                </a:lnTo>
                                <a:lnTo>
                                  <a:pt x="40" y="106"/>
                                </a:lnTo>
                                <a:lnTo>
                                  <a:pt x="61" y="66"/>
                                </a:lnTo>
                                <a:lnTo>
                                  <a:pt x="93" y="39"/>
                                </a:lnTo>
                                <a:lnTo>
                                  <a:pt x="137" y="29"/>
                                </a:lnTo>
                                <a:lnTo>
                                  <a:pt x="209" y="29"/>
                                </a:lnTo>
                                <a:lnTo>
                                  <a:pt x="190" y="15"/>
                                </a:lnTo>
                                <a:lnTo>
                                  <a:pt x="162" y="4"/>
                                </a:lnTo>
                                <a:lnTo>
                                  <a:pt x="131" y="0"/>
                                </a:lnTo>
                                <a:close/>
                                <a:moveTo>
                                  <a:pt x="209" y="29"/>
                                </a:moveTo>
                                <a:lnTo>
                                  <a:pt x="137" y="29"/>
                                </a:lnTo>
                                <a:lnTo>
                                  <a:pt x="167" y="34"/>
                                </a:lnTo>
                                <a:lnTo>
                                  <a:pt x="195" y="46"/>
                                </a:lnTo>
                                <a:lnTo>
                                  <a:pt x="218" y="63"/>
                                </a:lnTo>
                                <a:lnTo>
                                  <a:pt x="234" y="84"/>
                                </a:lnTo>
                                <a:lnTo>
                                  <a:pt x="234" y="229"/>
                                </a:lnTo>
                                <a:lnTo>
                                  <a:pt x="218" y="249"/>
                                </a:lnTo>
                                <a:lnTo>
                                  <a:pt x="195" y="267"/>
                                </a:lnTo>
                                <a:lnTo>
                                  <a:pt x="167" y="278"/>
                                </a:lnTo>
                                <a:lnTo>
                                  <a:pt x="137" y="283"/>
                                </a:lnTo>
                                <a:lnTo>
                                  <a:pt x="209" y="283"/>
                                </a:lnTo>
                                <a:lnTo>
                                  <a:pt x="216" y="277"/>
                                </a:lnTo>
                                <a:lnTo>
                                  <a:pt x="234" y="256"/>
                                </a:lnTo>
                                <a:lnTo>
                                  <a:pt x="267" y="256"/>
                                </a:lnTo>
                                <a:lnTo>
                                  <a:pt x="267" y="56"/>
                                </a:lnTo>
                                <a:lnTo>
                                  <a:pt x="234" y="56"/>
                                </a:lnTo>
                                <a:lnTo>
                                  <a:pt x="214" y="33"/>
                                </a:lnTo>
                                <a:lnTo>
                                  <a:pt x="209" y="29"/>
                                </a:lnTo>
                                <a:close/>
                                <a:moveTo>
                                  <a:pt x="267" y="8"/>
                                </a:moveTo>
                                <a:lnTo>
                                  <a:pt x="234" y="8"/>
                                </a:lnTo>
                                <a:lnTo>
                                  <a:pt x="234" y="56"/>
                                </a:lnTo>
                                <a:lnTo>
                                  <a:pt x="267" y="56"/>
                                </a:lnTo>
                                <a:lnTo>
                                  <a:pt x="267"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4"/>
                        <wps:cNvCnPr>
                          <a:cxnSpLocks noChangeShapeType="1"/>
                        </wps:cNvCnPr>
                        <wps:spPr bwMode="auto">
                          <a:xfrm>
                            <a:off x="1560" y="12960"/>
                            <a:ext cx="8820" cy="0"/>
                          </a:xfrm>
                          <a:prstGeom prst="line">
                            <a:avLst/>
                          </a:prstGeom>
                          <a:noFill/>
                          <a:ln w="6350">
                            <a:solidFill>
                              <a:srgbClr val="D8DBDB"/>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1BA043" id="Group 3" o:spid="_x0000_s1026" style="position:absolute;margin-left:0;margin-top:-.75pt;width:595.3pt;height:841.9pt;z-index:-251658240;mso-position-horizontal-relative:page;mso-position-vertical-relative:page" coordsize="11906,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">
                <v:rect id="Rectangle 15" o:spid="_x0000_s1027" style="position:absolute;top:10800;width:11906;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" fillcolor="#f9f9f9" stroked="f"/>
                <v:rect id="Rectangle 14" o:spid="_x0000_s1028" style="position:absolute;width:11906;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" fillcolor="#0c3d59" stroked="f"/>
                <v:shape id="AutoShape 13" o:spid="_x0000_s1029" style="position:absolute;left:1559;top:1440;width:1985;height:950;visibility:visible;mso-wrap-style:square;v-text-anchor:top" coordsize="19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" path="m780,390r,-20l778,350r-2,-19l772,311r-2,-11l767,289r-3,-11l760,267r-9,-25l740,218,728,195,714,173,680,131,667,115,649,101r,289l638,465r-31,66l558,586r-62,39l424,645r-11,2l402,648r-12,l357,646r-32,-6l294,630,266,616,215,580,174,532,146,476,132,413r-1,-8l131,397r,-7l140,321r26,-62l207,207r52,-41l321,140r69,-9l437,135r45,13l522,167r37,26l584,218r21,28l623,276r14,33l638,316r5,18l646,352r2,18l649,390r,-289l609,67,542,31,469,8,390,,311,8,238,31,172,67r-58,47l67,172,31,238,8,311,,390r,7l,406r12,78l38,556r39,65l128,677r60,45l257,755r76,19l383,830r62,46l517,912r78,25l678,950,727,820r1,l706,820r-6,l647,816,598,804,553,785,512,759r64,-27l633,694r48,-46l683,647r41,-56l754,529r20,-67l780,390t563,390l1276,601,1226,468,1143,246r-28,-72l1081,85r,383l860,468,967,184r4,-10l973,181r108,287l1081,85,1049,,891,,794,252r10,33l811,319r4,35l817,390r-7,78l790,541r-32,67l715,668r-52,52l603,762r-7,18l743,780,810,601r321,l1199,780r144,m1984,543r-30,-19l1931,549r-28,18l1870,580r-36,4l1767,571r-54,-38l1677,476r-13,-73l1677,330r36,-57l1767,236r67,-14l1870,227r33,12l1931,258r23,24l1983,263r-28,-30l1938,222r-18,-12l1880,196r-46,-6l1768,200r-57,29l1667,274r-30,59l1627,403r10,71l1667,533r44,45l1768,606r66,10l1880,611r40,-15l1938,584r16,-11l1984,543e" stroked="f">
                  <v:path arrowok="t" o:connecttype="custom" o:connectlocs="778,1790;770,1740;760,1707;728,1635;667,1555;638,1905;496,2065;402,2088;325,2080;215,2020;132,1853;131,1830;207,1647;390,1571;522,1607;605,1686;638,1756;648,1810;609,1507;390,1440;172,1507;31,1678;0,1837;38,1996;188,2162;383,2270;595,2377;728,2260;647,2256;512,2199;681,2088;754,1969;1343,2220;1143,1686;1081,1908;971,1614;1081,1525;794,1692;811,1759;810,1908;715,2108;596,2220;1131,2041;1984,1983;1903,2007;1767,2011;1664,1843;1767,1676;1903,1679;1983,1703;1920,1650;1768,1640;1637,1773;1667,1973;1834,2056;1938,2024"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style="position:absolute;left:3596;top:1743;width:285;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">
                  <v:imagedata r:id="rId13" o:title=""/>
                </v:shape>
                <v:shape id="Picture 11" o:spid="_x0000_s1031" type="#_x0000_t75" style="position:absolute;left:3962;top:1743;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">
                  <v:imagedata r:id="rId14" o:title=""/>
                </v:shape>
                <v:shape id="Picture 10" o:spid="_x0000_s1032" type="#_x0000_t75" style="position:absolute;left:4268;top:1743;width:226;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">
                  <v:imagedata r:id="rId15" o:title=""/>
                </v:shape>
                <v:shape id="Picture 9" o:spid="_x0000_s1033" type="#_x0000_t75" style="position:absolute;left:4575;top:1750;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">
                  <v:imagedata r:id="rId16" o:title=""/>
                </v:shape>
                <v:shape id="Picture 8" o:spid="_x0000_s1034" type="#_x0000_t75" style="position:absolute;left:4906;top:1621;width:246;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">
                  <v:imagedata r:id="rId17" o:title=""/>
                </v:shape>
                <v:shape id="AutoShape 7" o:spid="_x0000_s1035" style="position:absolute;left:5198;top:1655;width:50;height:394;visibility:visible;mso-wrap-style:square;v-text-anchor:top" coordsize="50,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" path="m38,l12,,,11,,38,12,49r26,l49,38r,-27l38,xm41,96l9,96r,298l41,394,41,96xe" stroked="f">
                  <v:path arrowok="t" o:connecttype="custom" o:connectlocs="38,1655;12,1655;0,1666;0,1693;12,1704;38,1704;49,1693;49,1666;38,1655;41,1751;9,1751;9,2049;41,2049;41,1751" o:connectangles="0,0,0,0,0,0,0,0,0,0,0,0,0,0"/>
                </v:shape>
                <v:shape id="Picture 6" o:spid="_x0000_s1036" type="#_x0000_t75" style="position:absolute;left:5337;top:1743;width:232;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">
                  <v:imagedata r:id="rId14" o:title=""/>
                </v:shape>
                <v:shape id="AutoShape 5" o:spid="_x0000_s1037" style="position:absolute;left:5652;top:1743;width:268;height:427;visibility:visible;mso-wrap-style:square;v-text-anchor:top" coordsize="26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" path="m35,356l17,382r26,22l70,417r29,8l134,427r51,-7l227,399r1,-1l134,398r-31,-3l77,388,55,375,35,356xm267,256r-33,l234,303r-8,43l204,376r-32,16l134,398r94,l256,361r11,-58l267,256xm131,l78,11,36,43,9,92,,156r9,65l36,270r42,31l131,312r32,-5l192,295r17,-12l137,283,93,273,61,247,40,207,33,156r7,-50l61,66,93,39,137,29r72,l190,15,162,4,131,xm209,29r-72,l167,34r28,12l218,63r16,21l234,229r-16,20l195,267r-28,11l137,283r72,l216,277r18,-21l267,256r,-200l234,56,214,33r-5,-4xm267,8r-33,l234,56r33,l267,8xe" stroked="f">
                  <v:path arrowok="t" o:connecttype="custom" o:connectlocs="17,2125;70,2160;134,2170;227,2142;134,2141;77,2131;35,2099;234,1999;226,2089;172,2135;228,2141;267,2046;131,1743;36,1786;0,1899;36,2013;131,2055;192,2038;137,2026;61,1990;33,1899;61,1809;137,1772;190,1758;131,1743;137,1772;195,1789;234,1827;218,1992;167,2021;209,2026;234,1999;267,1799;214,1776;267,1751;234,1799;267,1751" o:connectangles="0,0,0,0,0,0,0,0,0,0,0,0,0,0,0,0,0,0,0,0,0,0,0,0,0,0,0,0,0,0,0,0,0,0,0,0,0"/>
                </v:shape>
                <v:line id="Line 4" o:spid="_x0000_s1038" style="position:absolute;visibility:visible;mso-wrap-style:square" from="1560,12960" to="10380,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" strokecolor="#d8dbdb" strokeweight=".5pt"/>
                <w10:wrap anchorx="page" anchory="page"/>
              </v:group>
            </w:pict>
          </mc:Fallback>
        </mc:AlternateContent>
      </w:r>
    </w:p>
    <w:p w14:paraId="6668B70D" w14:textId="77777777" w:rsidR="00A71ACD" w:rsidRDefault="00A71ACD">
      <w:pPr>
        <w:pStyle w:val="BodyText"/>
        <w:rPr>
          <w:rFonts w:ascii="Times New Roman"/>
          <w:sz w:val="20"/>
        </w:rPr>
      </w:pPr>
    </w:p>
    <w:p w14:paraId="5A435892" w14:textId="77777777" w:rsidR="00A71ACD" w:rsidRDefault="00A71ACD">
      <w:pPr>
        <w:pStyle w:val="BodyText"/>
        <w:rPr>
          <w:rFonts w:ascii="Times New Roman"/>
          <w:sz w:val="20"/>
        </w:rPr>
      </w:pPr>
    </w:p>
    <w:p w14:paraId="64A9CAA1" w14:textId="77777777" w:rsidR="00A71ACD" w:rsidRDefault="00A71ACD">
      <w:pPr>
        <w:pStyle w:val="BodyText"/>
        <w:rPr>
          <w:rFonts w:ascii="Times New Roman"/>
          <w:sz w:val="20"/>
        </w:rPr>
      </w:pPr>
    </w:p>
    <w:p w14:paraId="60CF6A6A" w14:textId="77777777" w:rsidR="00A71ACD" w:rsidRDefault="00A71ACD">
      <w:pPr>
        <w:pStyle w:val="BodyText"/>
        <w:rPr>
          <w:rFonts w:ascii="Times New Roman"/>
          <w:sz w:val="20"/>
        </w:rPr>
      </w:pPr>
    </w:p>
    <w:p w14:paraId="10323BE1" w14:textId="77777777" w:rsidR="00A71ACD" w:rsidRDefault="00A71ACD">
      <w:pPr>
        <w:pStyle w:val="BodyText"/>
        <w:rPr>
          <w:rFonts w:ascii="Times New Roman"/>
          <w:sz w:val="20"/>
        </w:rPr>
      </w:pPr>
    </w:p>
    <w:p w14:paraId="722FD245" w14:textId="77777777" w:rsidR="00A71ACD" w:rsidRDefault="00A71ACD">
      <w:pPr>
        <w:pStyle w:val="BodyText"/>
        <w:rPr>
          <w:rFonts w:ascii="Times New Roman"/>
          <w:sz w:val="20"/>
        </w:rPr>
      </w:pPr>
    </w:p>
    <w:p w14:paraId="2FA28F5D" w14:textId="77777777" w:rsidR="00A71ACD" w:rsidRDefault="00A71ACD">
      <w:pPr>
        <w:pStyle w:val="BodyText"/>
        <w:rPr>
          <w:rFonts w:ascii="Times New Roman"/>
          <w:sz w:val="20"/>
        </w:rPr>
      </w:pPr>
    </w:p>
    <w:p w14:paraId="0A62A4A7" w14:textId="77777777" w:rsidR="00A71ACD" w:rsidRDefault="00A71ACD">
      <w:pPr>
        <w:pStyle w:val="BodyText"/>
        <w:rPr>
          <w:rFonts w:ascii="Times New Roman"/>
          <w:sz w:val="20"/>
        </w:rPr>
      </w:pPr>
    </w:p>
    <w:p w14:paraId="0553412F" w14:textId="77777777" w:rsidR="00A71ACD" w:rsidRDefault="00A71ACD">
      <w:pPr>
        <w:pStyle w:val="BodyText"/>
        <w:spacing w:before="8"/>
        <w:rPr>
          <w:rFonts w:ascii="Times New Roman"/>
          <w:sz w:val="16"/>
        </w:rPr>
      </w:pPr>
    </w:p>
    <w:p w14:paraId="65F8697C" w14:textId="77777777" w:rsidR="00A71ACD" w:rsidRPr="005942B4" w:rsidRDefault="00AB77A2">
      <w:pPr>
        <w:pStyle w:val="Heading1"/>
      </w:pPr>
      <w:r>
        <w:t>OOP Exercise Book</w:t>
      </w:r>
    </w:p>
    <w:p w14:paraId="05F3A9D8" w14:textId="77777777" w:rsidR="00A71ACD" w:rsidRDefault="00A71ACD">
      <w:pPr>
        <w:pStyle w:val="BodyText"/>
        <w:rPr>
          <w:b/>
          <w:sz w:val="20"/>
        </w:rPr>
      </w:pPr>
    </w:p>
    <w:p w14:paraId="6FC7773E" w14:textId="77777777" w:rsidR="00A71ACD" w:rsidRDefault="00A71ACD">
      <w:pPr>
        <w:pStyle w:val="BodyText"/>
        <w:rPr>
          <w:b/>
          <w:sz w:val="20"/>
        </w:rPr>
      </w:pPr>
    </w:p>
    <w:p w14:paraId="52367311" w14:textId="77777777" w:rsidR="00A71ACD" w:rsidRDefault="00A71ACD">
      <w:pPr>
        <w:pStyle w:val="BodyText"/>
        <w:rPr>
          <w:b/>
          <w:sz w:val="20"/>
        </w:rPr>
      </w:pPr>
    </w:p>
    <w:p w14:paraId="0DE94299" w14:textId="77777777" w:rsidR="00A71ACD" w:rsidRDefault="00A71ACD">
      <w:pPr>
        <w:pStyle w:val="BodyText"/>
        <w:rPr>
          <w:b/>
          <w:sz w:val="20"/>
        </w:rPr>
      </w:pPr>
    </w:p>
    <w:p w14:paraId="48AC9EE1" w14:textId="77777777" w:rsidR="00A71ACD" w:rsidRDefault="00A71ACD">
      <w:pPr>
        <w:pStyle w:val="BodyText"/>
        <w:rPr>
          <w:b/>
          <w:sz w:val="20"/>
        </w:rPr>
      </w:pPr>
    </w:p>
    <w:p w14:paraId="2157F987" w14:textId="77777777" w:rsidR="00A71ACD" w:rsidRDefault="00A71ACD">
      <w:pPr>
        <w:pStyle w:val="BodyText"/>
        <w:rPr>
          <w:b/>
          <w:sz w:val="20"/>
        </w:rPr>
      </w:pPr>
    </w:p>
    <w:p w14:paraId="470C7713" w14:textId="77777777" w:rsidR="00A71ACD" w:rsidRDefault="00A71ACD">
      <w:pPr>
        <w:pStyle w:val="BodyText"/>
        <w:rPr>
          <w:b/>
          <w:sz w:val="20"/>
        </w:rPr>
      </w:pPr>
    </w:p>
    <w:p w14:paraId="4440F53C" w14:textId="77777777" w:rsidR="00A71ACD" w:rsidRDefault="00A71ACD">
      <w:pPr>
        <w:pStyle w:val="BodyText"/>
        <w:rPr>
          <w:b/>
          <w:sz w:val="20"/>
        </w:rPr>
      </w:pPr>
    </w:p>
    <w:p w14:paraId="0B0CD6C4" w14:textId="77777777" w:rsidR="00A71ACD" w:rsidRDefault="00A71ACD">
      <w:pPr>
        <w:pStyle w:val="BodyText"/>
        <w:rPr>
          <w:b/>
          <w:sz w:val="20"/>
        </w:rPr>
      </w:pPr>
    </w:p>
    <w:p w14:paraId="0697DA20" w14:textId="77777777" w:rsidR="00A71ACD" w:rsidRDefault="00A71ACD">
      <w:pPr>
        <w:pStyle w:val="BodyText"/>
        <w:rPr>
          <w:b/>
          <w:sz w:val="20"/>
        </w:rPr>
      </w:pPr>
    </w:p>
    <w:p w14:paraId="0A97A497" w14:textId="77777777" w:rsidR="00A71ACD" w:rsidRDefault="00A71ACD">
      <w:pPr>
        <w:pStyle w:val="BodyText"/>
        <w:rPr>
          <w:b/>
          <w:sz w:val="20"/>
        </w:rPr>
      </w:pPr>
    </w:p>
    <w:p w14:paraId="7691F9B6" w14:textId="77777777" w:rsidR="00A71ACD" w:rsidRDefault="00A71ACD">
      <w:pPr>
        <w:pStyle w:val="BodyText"/>
        <w:rPr>
          <w:b/>
          <w:sz w:val="20"/>
        </w:rPr>
      </w:pPr>
    </w:p>
    <w:p w14:paraId="5925B88C" w14:textId="77777777" w:rsidR="00A71ACD" w:rsidRDefault="00A71ACD">
      <w:pPr>
        <w:pStyle w:val="BodyText"/>
        <w:rPr>
          <w:b/>
          <w:sz w:val="20"/>
        </w:rPr>
      </w:pPr>
    </w:p>
    <w:p w14:paraId="1725AF66" w14:textId="77777777" w:rsidR="00A71ACD" w:rsidRDefault="00A71ACD">
      <w:pPr>
        <w:pStyle w:val="BodyText"/>
        <w:rPr>
          <w:b/>
          <w:sz w:val="20"/>
        </w:rPr>
      </w:pPr>
    </w:p>
    <w:p w14:paraId="1BC69C0C" w14:textId="77777777" w:rsidR="00A71ACD" w:rsidRDefault="00A71ACD">
      <w:pPr>
        <w:pStyle w:val="BodyText"/>
        <w:rPr>
          <w:b/>
          <w:sz w:val="20"/>
        </w:rPr>
      </w:pPr>
    </w:p>
    <w:p w14:paraId="2D5D307B" w14:textId="77777777" w:rsidR="00A71ACD" w:rsidRDefault="00A71ACD">
      <w:pPr>
        <w:pStyle w:val="BodyText"/>
        <w:rPr>
          <w:b/>
          <w:sz w:val="20"/>
        </w:rPr>
      </w:pPr>
    </w:p>
    <w:p w14:paraId="6B19BA65" w14:textId="77777777" w:rsidR="00A71ACD" w:rsidRDefault="00A71ACD">
      <w:pPr>
        <w:pStyle w:val="BodyText"/>
        <w:rPr>
          <w:b/>
          <w:sz w:val="20"/>
        </w:rPr>
      </w:pPr>
    </w:p>
    <w:p w14:paraId="55109B1E" w14:textId="77777777" w:rsidR="00A71ACD" w:rsidRDefault="00A71ACD" w:rsidP="00C54C55">
      <w:pPr>
        <w:pStyle w:val="BodyText"/>
        <w:rPr>
          <w:b/>
          <w:sz w:val="20"/>
        </w:rPr>
      </w:pPr>
    </w:p>
    <w:p w14:paraId="791BB36C" w14:textId="77777777" w:rsidR="00A71ACD" w:rsidRDefault="00A71ACD">
      <w:pPr>
        <w:pStyle w:val="BodyText"/>
        <w:rPr>
          <w:b/>
          <w:sz w:val="20"/>
        </w:rPr>
      </w:pPr>
    </w:p>
    <w:p w14:paraId="36BF3B28" w14:textId="77777777" w:rsidR="00A71ACD" w:rsidRDefault="00A71ACD">
      <w:pPr>
        <w:pStyle w:val="BodyText"/>
        <w:rPr>
          <w:b/>
          <w:sz w:val="20"/>
        </w:rPr>
      </w:pPr>
    </w:p>
    <w:p w14:paraId="614D505C" w14:textId="77777777" w:rsidR="00A71ACD" w:rsidRDefault="00C57AC1" w:rsidP="00C54C55">
      <w:pPr>
        <w:spacing w:before="50"/>
        <w:rPr>
          <w:rFonts w:ascii="Trebuchet MS"/>
          <w:b/>
          <w:sz w:val="34"/>
        </w:rPr>
      </w:pPr>
      <w:r>
        <w:rPr>
          <w:noProof/>
          <w:lang w:val="en-GB" w:eastAsia="en-GB"/>
        </w:rPr>
        <mc:AlternateContent>
          <mc:Choice Requires="wps">
            <w:drawing>
              <wp:anchor distT="45720" distB="45720" distL="114300" distR="114300" simplePos="0" relativeHeight="251661312" behindDoc="0" locked="0" layoutInCell="1" allowOverlap="1" wp14:anchorId="26D4678B" wp14:editId="3D950CF9">
                <wp:simplePos x="0" y="0"/>
                <wp:positionH relativeFrom="column">
                  <wp:posOffset>0</wp:posOffset>
                </wp:positionH>
                <wp:positionV relativeFrom="paragraph">
                  <wp:posOffset>236855</wp:posOffset>
                </wp:positionV>
                <wp:extent cx="3340100" cy="629285"/>
                <wp:effectExtent l="0" t="1270" r="317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629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F5667" w14:textId="77777777" w:rsidR="00A771DD" w:rsidRPr="00C54C55" w:rsidRDefault="00A771DD" w:rsidP="005942B4">
                            <w:pPr>
                              <w:spacing w:before="222"/>
                              <w:rPr>
                                <w:rFonts w:ascii="Trebuchet MS"/>
                                <w:b/>
                                <w:sz w:val="28"/>
                              </w:rPr>
                            </w:pPr>
                            <w:r>
                              <w:rPr>
                                <w:rFonts w:ascii="Trebuchet MS"/>
                                <w:b/>
                                <w:color w:val="008FD0"/>
                                <w:spacing w:val="13"/>
                                <w:w w:val="105"/>
                                <w:sz w:val="28"/>
                              </w:rPr>
                              <w:t xml:space="preserve">TRAINING MATERIALS - </w:t>
                            </w:r>
                            <w:r w:rsidRPr="00C54C55">
                              <w:rPr>
                                <w:rFonts w:ascii="Trebuchet MS"/>
                                <w:color w:val="555658"/>
                                <w:sz w:val="32"/>
                              </w:rPr>
                              <w:t>EXERCISE</w:t>
                            </w:r>
                            <w:r>
                              <w:rPr>
                                <w:rFonts w:ascii="Trebuchet MS"/>
                                <w:b/>
                                <w:color w:val="008FD0"/>
                                <w:spacing w:val="13"/>
                                <w:w w:val="105"/>
                                <w:sz w:val="28"/>
                              </w:rPr>
                              <w:t xml:space="preserve"> </w:t>
                            </w:r>
                          </w:p>
                          <w:p w14:paraId="5CC2A108" w14:textId="77777777" w:rsidR="00A771DD" w:rsidRDefault="00A771D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D4678B" id="_x0000_t202" coordsize="21600,21600" o:spt="202" path="m,l,21600r21600,l21600,xe">
                <v:stroke joinstyle="miter"/>
                <v:path gradientshapeok="t" o:connecttype="rect"/>
              </v:shapetype>
              <v:shape id="Text Box 2" o:spid="_x0000_s1026" type="#_x0000_t202" style="position:absolute;margin-left:0;margin-top:18.65pt;width:263pt;height:49.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dhswIAALk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" filled="f" stroked="f">
                <v:textbox style="mso-fit-shape-to-text:t">
                  <w:txbxContent>
                    <w:p w14:paraId="559F5667" w14:textId="77777777" w:rsidR="00A771DD" w:rsidRPr="00C54C55" w:rsidRDefault="00A771DD" w:rsidP="005942B4">
                      <w:pPr>
                        <w:spacing w:before="222"/>
                        <w:rPr>
                          <w:rFonts w:ascii="Trebuchet MS"/>
                          <w:b/>
                          <w:sz w:val="28"/>
                        </w:rPr>
                      </w:pPr>
                      <w:r>
                        <w:rPr>
                          <w:rFonts w:ascii="Trebuchet MS"/>
                          <w:b/>
                          <w:color w:val="008FD0"/>
                          <w:spacing w:val="13"/>
                          <w:w w:val="105"/>
                          <w:sz w:val="28"/>
                        </w:rPr>
                        <w:t xml:space="preserve">TRAINING MATERIALS - </w:t>
                      </w:r>
                      <w:r w:rsidRPr="00C54C55">
                        <w:rPr>
                          <w:rFonts w:ascii="Trebuchet MS"/>
                          <w:color w:val="555658"/>
                          <w:sz w:val="32"/>
                        </w:rPr>
                        <w:t>EXERCISE</w:t>
                      </w:r>
                      <w:r>
                        <w:rPr>
                          <w:rFonts w:ascii="Trebuchet MS"/>
                          <w:b/>
                          <w:color w:val="008FD0"/>
                          <w:spacing w:val="13"/>
                          <w:w w:val="105"/>
                          <w:sz w:val="28"/>
                        </w:rPr>
                        <w:t xml:space="preserve"> </w:t>
                      </w:r>
                    </w:p>
                    <w:p w14:paraId="5CC2A108" w14:textId="77777777" w:rsidR="00A771DD" w:rsidRDefault="00A771DD"/>
                  </w:txbxContent>
                </v:textbox>
                <w10:wrap type="square"/>
              </v:shape>
            </w:pict>
          </mc:Fallback>
        </mc:AlternateContent>
      </w:r>
    </w:p>
    <w:p w14:paraId="6E10C9A9" w14:textId="77777777" w:rsidR="00A71ACD" w:rsidRDefault="00A71ACD">
      <w:pPr>
        <w:pStyle w:val="BodyText"/>
        <w:rPr>
          <w:rFonts w:ascii="Trebuchet MS"/>
          <w:b/>
          <w:sz w:val="34"/>
        </w:rPr>
      </w:pPr>
    </w:p>
    <w:p w14:paraId="15155C59" w14:textId="77777777" w:rsidR="00A71ACD" w:rsidRDefault="00A71ACD">
      <w:pPr>
        <w:pStyle w:val="BodyText"/>
        <w:rPr>
          <w:rFonts w:ascii="Trebuchet MS"/>
          <w:b/>
          <w:sz w:val="34"/>
        </w:rPr>
      </w:pPr>
    </w:p>
    <w:p w14:paraId="6F8470DC" w14:textId="77777777" w:rsidR="00A71ACD" w:rsidRDefault="00C57AC1">
      <w:pPr>
        <w:pStyle w:val="BodyText"/>
        <w:rPr>
          <w:rFonts w:ascii="Trebuchet MS"/>
          <w:b/>
          <w:sz w:val="34"/>
        </w:rPr>
      </w:pPr>
      <w:r>
        <w:rPr>
          <w:noProof/>
          <w:lang w:val="en-GB" w:eastAsia="en-GB"/>
        </w:rPr>
        <mc:AlternateContent>
          <mc:Choice Requires="wps">
            <w:drawing>
              <wp:anchor distT="45720" distB="45720" distL="114300" distR="114300" simplePos="0" relativeHeight="251663360" behindDoc="0" locked="0" layoutInCell="1" allowOverlap="1" wp14:anchorId="1A1F7F41" wp14:editId="4561AF70">
                <wp:simplePos x="0" y="0"/>
                <wp:positionH relativeFrom="column">
                  <wp:posOffset>78740</wp:posOffset>
                </wp:positionH>
                <wp:positionV relativeFrom="paragraph">
                  <wp:posOffset>1014730</wp:posOffset>
                </wp:positionV>
                <wp:extent cx="3178175" cy="821055"/>
                <wp:effectExtent l="3175" t="1905"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8C415" w14:textId="77777777" w:rsidR="00A771DD" w:rsidRPr="00C54C55" w:rsidRDefault="00A771DD" w:rsidP="005942B4">
                            <w:pPr>
                              <w:ind w:left="107"/>
                              <w:rPr>
                                <w:sz w:val="20"/>
                              </w:rPr>
                            </w:pPr>
                            <w:r>
                              <w:rPr>
                                <w:color w:val="88888A"/>
                                <w:sz w:val="20"/>
                              </w:rPr>
                              <w:t>Contacts</w:t>
                            </w:r>
                          </w:p>
                          <w:p w14:paraId="219735A5" w14:textId="77777777" w:rsidR="00A771DD" w:rsidRDefault="00A771DD" w:rsidP="00AB77A2">
                            <w:pPr>
                              <w:ind w:left="107"/>
                              <w:rPr>
                                <w:color w:val="88888A"/>
                                <w:sz w:val="28"/>
                              </w:rPr>
                            </w:pPr>
                            <w:r w:rsidRPr="00AB77A2">
                              <w:rPr>
                                <w:color w:val="88888A"/>
                                <w:sz w:val="28"/>
                              </w:rPr>
                              <w:t>Dale.Carr@qa.com</w:t>
                            </w:r>
                          </w:p>
                          <w:p w14:paraId="40F1B084" w14:textId="77777777" w:rsidR="00A771DD" w:rsidRDefault="00A771DD" w:rsidP="00AB77A2">
                            <w:pPr>
                              <w:ind w:left="107"/>
                              <w:rPr>
                                <w:color w:val="88888A"/>
                                <w:sz w:val="28"/>
                              </w:rPr>
                            </w:pPr>
                            <w:r>
                              <w:rPr>
                                <w:color w:val="88888A"/>
                                <w:sz w:val="28"/>
                              </w:rPr>
                              <w:t>Matthew.Hunt@qa.com</w:t>
                            </w:r>
                          </w:p>
                          <w:p w14:paraId="130D8CED" w14:textId="77777777" w:rsidR="00A771DD" w:rsidRPr="00C54C55" w:rsidRDefault="00A771DD" w:rsidP="005942B4">
                            <w:pPr>
                              <w:spacing w:before="65"/>
                              <w:ind w:left="107"/>
                              <w:rPr>
                                <w:rFonts w:ascii="Trebuchet MS"/>
                                <w:b/>
                                <w:sz w:val="24"/>
                              </w:rPr>
                            </w:pPr>
                            <w:r w:rsidRPr="00C54C55">
                              <w:rPr>
                                <w:rFonts w:ascii="Trebuchet MS"/>
                                <w:color w:val="555658"/>
                                <w:sz w:val="24"/>
                              </w:rPr>
                              <w:t>team.qac.all.trainers@qa.com</w:t>
                            </w:r>
                          </w:p>
                          <w:p w14:paraId="09E412D4" w14:textId="77777777" w:rsidR="00A771DD" w:rsidRDefault="00A771D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1F7F41" id="_x0000_s1027" type="#_x0000_t202" style="position:absolute;margin-left:6.2pt;margin-top:79.9pt;width:250.25pt;height:64.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KVtgIAAMA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" filled="f" stroked="f">
                <v:textbox style="mso-fit-shape-to-text:t">
                  <w:txbxContent>
                    <w:p w14:paraId="2B48C415" w14:textId="77777777" w:rsidR="00A771DD" w:rsidRPr="00C54C55" w:rsidRDefault="00A771DD" w:rsidP="005942B4">
                      <w:pPr>
                        <w:ind w:left="107"/>
                        <w:rPr>
                          <w:sz w:val="20"/>
                        </w:rPr>
                      </w:pPr>
                      <w:r>
                        <w:rPr>
                          <w:color w:val="88888A"/>
                          <w:sz w:val="20"/>
                        </w:rPr>
                        <w:t>Contacts</w:t>
                      </w:r>
                    </w:p>
                    <w:p w14:paraId="219735A5" w14:textId="77777777" w:rsidR="00A771DD" w:rsidRDefault="00A771DD" w:rsidP="00AB77A2">
                      <w:pPr>
                        <w:ind w:left="107"/>
                        <w:rPr>
                          <w:color w:val="88888A"/>
                          <w:sz w:val="28"/>
                        </w:rPr>
                      </w:pPr>
                      <w:r w:rsidRPr="00AB77A2">
                        <w:rPr>
                          <w:color w:val="88888A"/>
                          <w:sz w:val="28"/>
                        </w:rPr>
                        <w:t>Dale.Carr@qa.com</w:t>
                      </w:r>
                    </w:p>
                    <w:p w14:paraId="40F1B084" w14:textId="77777777" w:rsidR="00A771DD" w:rsidRDefault="00A771DD" w:rsidP="00AB77A2">
                      <w:pPr>
                        <w:ind w:left="107"/>
                        <w:rPr>
                          <w:color w:val="88888A"/>
                          <w:sz w:val="28"/>
                        </w:rPr>
                      </w:pPr>
                      <w:r>
                        <w:rPr>
                          <w:color w:val="88888A"/>
                          <w:sz w:val="28"/>
                        </w:rPr>
                        <w:t>Matthew.Hunt@qa.com</w:t>
                      </w:r>
                    </w:p>
                    <w:p w14:paraId="130D8CED" w14:textId="77777777" w:rsidR="00A771DD" w:rsidRPr="00C54C55" w:rsidRDefault="00A771DD" w:rsidP="005942B4">
                      <w:pPr>
                        <w:spacing w:before="65"/>
                        <w:ind w:left="107"/>
                        <w:rPr>
                          <w:rFonts w:ascii="Trebuchet MS"/>
                          <w:b/>
                          <w:sz w:val="24"/>
                        </w:rPr>
                      </w:pPr>
                      <w:r w:rsidRPr="00C54C55">
                        <w:rPr>
                          <w:rFonts w:ascii="Trebuchet MS"/>
                          <w:color w:val="555658"/>
                          <w:sz w:val="24"/>
                        </w:rPr>
                        <w:t>team.qac.all.trainers@qa.com</w:t>
                      </w:r>
                    </w:p>
                    <w:p w14:paraId="09E412D4" w14:textId="77777777" w:rsidR="00A771DD" w:rsidRDefault="00A771DD"/>
                  </w:txbxContent>
                </v:textbox>
                <w10:wrap type="square"/>
              </v:shape>
            </w:pict>
          </mc:Fallback>
        </mc:AlternateContent>
      </w:r>
    </w:p>
    <w:p w14:paraId="46EAA068" w14:textId="77777777" w:rsidR="00A71ACD" w:rsidRDefault="00A71ACD" w:rsidP="00DE4ECE">
      <w:pPr>
        <w:spacing w:before="1"/>
        <w:rPr>
          <w:sz w:val="24"/>
        </w:rPr>
        <w:sectPr w:rsidR="00A71ACD">
          <w:type w:val="continuous"/>
          <w:pgSz w:w="11910" w:h="16840"/>
          <w:pgMar w:top="1580" w:right="1440" w:bottom="280" w:left="1440" w:header="720" w:footer="720" w:gutter="0"/>
          <w:cols w:space="720"/>
        </w:sectPr>
      </w:pPr>
    </w:p>
    <w:p w14:paraId="3218929E" w14:textId="77777777" w:rsidR="00A71ACD" w:rsidRDefault="00A71ACD" w:rsidP="00DE4ECE">
      <w:pPr>
        <w:spacing w:before="42"/>
        <w:rPr>
          <w:b/>
          <w:sz w:val="24"/>
        </w:rPr>
      </w:pPr>
    </w:p>
    <w:p w14:paraId="73BD9342" w14:textId="77777777" w:rsidR="00A71ACD" w:rsidRPr="00C54C55" w:rsidRDefault="00AB77A2" w:rsidP="005942B4">
      <w:pPr>
        <w:pStyle w:val="Heading2"/>
      </w:pPr>
      <w:r>
        <w:t>Beginner</w:t>
      </w:r>
    </w:p>
    <w:p w14:paraId="4AC73F57" w14:textId="77777777" w:rsidR="00DE4ECE" w:rsidRPr="005942B4" w:rsidRDefault="00AB77A2" w:rsidP="005942B4">
      <w:pPr>
        <w:pStyle w:val="Heading3"/>
      </w:pPr>
      <w:r>
        <w:rPr>
          <w:w w:val="105"/>
        </w:rPr>
        <w:t>Hello World!</w:t>
      </w:r>
    </w:p>
    <w:p w14:paraId="58D5C9E4" w14:textId="77777777" w:rsidR="00AB77A2" w:rsidRDefault="00AB77A2" w:rsidP="00496F50">
      <w:pPr>
        <w:pStyle w:val="ListParagraph"/>
        <w:widowControl/>
        <w:numPr>
          <w:ilvl w:val="0"/>
          <w:numId w:val="1"/>
        </w:numPr>
        <w:autoSpaceDE/>
        <w:autoSpaceDN/>
        <w:spacing w:after="160" w:line="259" w:lineRule="auto"/>
        <w:contextualSpacing/>
      </w:pPr>
      <w:r w:rsidRPr="00AB77A2">
        <w:t>Output “Hello World!” to the console.</w:t>
      </w:r>
    </w:p>
    <w:p w14:paraId="1CAF0F24" w14:textId="77777777" w:rsidR="00AB77A2" w:rsidRDefault="00AB77A2" w:rsidP="00496F50">
      <w:pPr>
        <w:pStyle w:val="ListParagraph"/>
        <w:widowControl/>
        <w:numPr>
          <w:ilvl w:val="0"/>
          <w:numId w:val="1"/>
        </w:numPr>
        <w:autoSpaceDE/>
        <w:autoSpaceDN/>
        <w:spacing w:after="160" w:line="259" w:lineRule="auto"/>
        <w:contextualSpacing/>
      </w:pPr>
      <w:r w:rsidRPr="00AB77A2">
        <w:t>Store “Hello World!” in a variable, then output it to the console.</w:t>
      </w:r>
    </w:p>
    <w:p w14:paraId="02E48D5B" w14:textId="77777777" w:rsidR="005942B4" w:rsidRDefault="00AB77A2" w:rsidP="00496F50">
      <w:pPr>
        <w:pStyle w:val="ListParagraph"/>
        <w:widowControl/>
        <w:numPr>
          <w:ilvl w:val="0"/>
          <w:numId w:val="1"/>
        </w:numPr>
        <w:autoSpaceDE/>
        <w:autoSpaceDN/>
        <w:spacing w:after="160" w:line="259" w:lineRule="auto"/>
        <w:contextualSpacing/>
      </w:pPr>
      <w:r w:rsidRPr="00AB77A2">
        <w:t xml:space="preserve">Create a method that accepts a </w:t>
      </w:r>
      <w:r w:rsidRPr="00D549F7">
        <w:rPr>
          <w:b/>
        </w:rPr>
        <w:t>String</w:t>
      </w:r>
      <w:r w:rsidRPr="00AB77A2">
        <w:t xml:space="preserve"> as a parameter, and then outputs it to the console.</w:t>
      </w:r>
      <w:r>
        <w:t xml:space="preserve"> </w:t>
      </w:r>
    </w:p>
    <w:p w14:paraId="150F9528" w14:textId="77777777" w:rsidR="00AB77A2" w:rsidRDefault="00D549F7" w:rsidP="00496F50">
      <w:pPr>
        <w:pStyle w:val="ListParagraph"/>
        <w:widowControl/>
        <w:numPr>
          <w:ilvl w:val="0"/>
          <w:numId w:val="1"/>
        </w:numPr>
        <w:autoSpaceDE/>
        <w:autoSpaceDN/>
        <w:spacing w:after="160" w:line="259" w:lineRule="auto"/>
        <w:contextualSpacing/>
      </w:pPr>
      <w:r>
        <w:t xml:space="preserve">Modify your method to return a </w:t>
      </w:r>
      <w:r w:rsidRPr="00D549F7">
        <w:rPr>
          <w:b/>
        </w:rPr>
        <w:t>S</w:t>
      </w:r>
      <w:r w:rsidR="00AB77A2" w:rsidRPr="00D549F7">
        <w:rPr>
          <w:b/>
        </w:rPr>
        <w:t>tring</w:t>
      </w:r>
      <w:r w:rsidR="00AB77A2" w:rsidRPr="00AB77A2">
        <w:t xml:space="preserve"> once called, which you then use to output to the screen.</w:t>
      </w:r>
    </w:p>
    <w:p w14:paraId="11D9E2BF" w14:textId="77777777" w:rsidR="00AB77A2" w:rsidRDefault="00AB77A2" w:rsidP="000D7498">
      <w:pPr>
        <w:widowControl/>
        <w:autoSpaceDE/>
        <w:autoSpaceDN/>
        <w:spacing w:after="160" w:line="259" w:lineRule="auto"/>
        <w:ind w:left="360"/>
        <w:contextualSpacing/>
      </w:pPr>
    </w:p>
    <w:p w14:paraId="6EDC813E" w14:textId="77777777" w:rsidR="00AB77A2" w:rsidRPr="005942B4" w:rsidRDefault="00AB77A2" w:rsidP="00AB77A2">
      <w:pPr>
        <w:pStyle w:val="Heading3"/>
      </w:pPr>
      <w:proofErr w:type="spellStart"/>
      <w:r>
        <w:rPr>
          <w:w w:val="105"/>
        </w:rPr>
        <w:t>Maths</w:t>
      </w:r>
      <w:proofErr w:type="spellEnd"/>
      <w:r>
        <w:rPr>
          <w:w w:val="105"/>
        </w:rPr>
        <w:t xml:space="preserve"> </w:t>
      </w:r>
    </w:p>
    <w:p w14:paraId="1C5708C8" w14:textId="77777777" w:rsidR="00AB77A2" w:rsidRDefault="00AB77A2" w:rsidP="00496F50">
      <w:pPr>
        <w:pStyle w:val="ListParagraph"/>
        <w:widowControl/>
        <w:numPr>
          <w:ilvl w:val="0"/>
          <w:numId w:val="2"/>
        </w:numPr>
        <w:autoSpaceDE/>
        <w:autoSpaceDN/>
        <w:spacing w:after="160" w:line="259" w:lineRule="auto"/>
        <w:contextualSpacing/>
      </w:pPr>
      <w:r w:rsidRPr="00AB77A2">
        <w:t>Create a method that accepts two integers as an input, then returns the integer that is the sum of these two parameters.</w:t>
      </w:r>
    </w:p>
    <w:p w14:paraId="51F8B1CE" w14:textId="77777777" w:rsidR="00AB77A2" w:rsidRDefault="00AB77A2" w:rsidP="00496F50">
      <w:pPr>
        <w:pStyle w:val="ListParagraph"/>
        <w:widowControl/>
        <w:numPr>
          <w:ilvl w:val="0"/>
          <w:numId w:val="2"/>
        </w:numPr>
        <w:autoSpaceDE/>
        <w:autoSpaceDN/>
        <w:spacing w:after="160" w:line="259" w:lineRule="auto"/>
        <w:contextualSpacing/>
      </w:pPr>
      <w:r w:rsidRPr="00AB77A2">
        <w:t>Create the following additional 3 methods that each take 2 parameters</w:t>
      </w:r>
      <w:r>
        <w:t>:</w:t>
      </w:r>
    </w:p>
    <w:p w14:paraId="4CC9FACF" w14:textId="77777777" w:rsidR="00AB77A2" w:rsidRDefault="00AB77A2" w:rsidP="00496F50">
      <w:pPr>
        <w:pStyle w:val="ListParagraph"/>
        <w:widowControl/>
        <w:numPr>
          <w:ilvl w:val="1"/>
          <w:numId w:val="2"/>
        </w:numPr>
        <w:autoSpaceDE/>
        <w:autoSpaceDN/>
        <w:spacing w:after="160" w:line="259" w:lineRule="auto"/>
        <w:contextualSpacing/>
      </w:pPr>
      <w:r w:rsidRPr="00AB77A2">
        <w:rPr>
          <w:b/>
        </w:rPr>
        <w:t>Multiplication</w:t>
      </w:r>
      <w:r w:rsidRPr="00AB77A2">
        <w:t xml:space="preserve"> – w</w:t>
      </w:r>
      <w:r w:rsidR="00E66B65">
        <w:t xml:space="preserve">hich takes 2 numbers and returns </w:t>
      </w:r>
      <w:r w:rsidRPr="00AB77A2">
        <w:t>the product</w:t>
      </w:r>
      <w:r>
        <w:t>.</w:t>
      </w:r>
    </w:p>
    <w:p w14:paraId="7BA7C245" w14:textId="77777777" w:rsidR="00AB77A2" w:rsidRDefault="00AB77A2" w:rsidP="00496F50">
      <w:pPr>
        <w:pStyle w:val="ListParagraph"/>
        <w:widowControl/>
        <w:numPr>
          <w:ilvl w:val="1"/>
          <w:numId w:val="2"/>
        </w:numPr>
        <w:autoSpaceDE/>
        <w:autoSpaceDN/>
        <w:spacing w:after="160" w:line="259" w:lineRule="auto"/>
        <w:contextualSpacing/>
      </w:pPr>
      <w:r w:rsidRPr="00AB77A2">
        <w:rPr>
          <w:b/>
        </w:rPr>
        <w:t>Subtraction</w:t>
      </w:r>
      <w:r w:rsidRPr="00AB77A2">
        <w:t xml:space="preserve"> – whi</w:t>
      </w:r>
      <w:r w:rsidR="00E66B65">
        <w:t xml:space="preserve">ch takes 2 numbers, then returns </w:t>
      </w:r>
      <w:r w:rsidRPr="00AB77A2">
        <w:t>the result of subtraction.</w:t>
      </w:r>
    </w:p>
    <w:p w14:paraId="6DD4C08F" w14:textId="77777777" w:rsidR="00AB77A2" w:rsidRDefault="00AB77A2" w:rsidP="00496F50">
      <w:pPr>
        <w:pStyle w:val="ListParagraph"/>
        <w:widowControl/>
        <w:numPr>
          <w:ilvl w:val="1"/>
          <w:numId w:val="2"/>
        </w:numPr>
        <w:autoSpaceDE/>
        <w:autoSpaceDN/>
        <w:spacing w:after="160" w:line="259" w:lineRule="auto"/>
        <w:contextualSpacing/>
      </w:pPr>
      <w:r w:rsidRPr="00AB77A2">
        <w:rPr>
          <w:b/>
        </w:rPr>
        <w:t>Division</w:t>
      </w:r>
      <w:r w:rsidRPr="00AB77A2">
        <w:t xml:space="preserve"> – which t</w:t>
      </w:r>
      <w:r w:rsidR="00E66B65">
        <w:t xml:space="preserve">akes 2 numbers, and returns </w:t>
      </w:r>
      <w:r w:rsidRPr="00AB77A2">
        <w:t>the result of division.</w:t>
      </w:r>
    </w:p>
    <w:p w14:paraId="15EC1295" w14:textId="77777777" w:rsidR="009B0E60" w:rsidRDefault="009B0E60" w:rsidP="00496F50">
      <w:pPr>
        <w:pStyle w:val="ListParagraph"/>
        <w:widowControl/>
        <w:numPr>
          <w:ilvl w:val="0"/>
          <w:numId w:val="2"/>
        </w:numPr>
        <w:autoSpaceDE/>
        <w:autoSpaceDN/>
        <w:spacing w:after="160" w:line="259" w:lineRule="auto"/>
        <w:contextualSpacing/>
      </w:pPr>
      <w:r w:rsidRPr="009B0E60">
        <w:t xml:space="preserve">Your Division method may have returned the wrong result; </w:t>
      </w:r>
      <w:r>
        <w:t xml:space="preserve">this was because we were using </w:t>
      </w:r>
      <w:proofErr w:type="spellStart"/>
      <w:r w:rsidRPr="00A9194C">
        <w:rPr>
          <w:b/>
        </w:rPr>
        <w:t>ints</w:t>
      </w:r>
      <w:proofErr w:type="spellEnd"/>
      <w:r w:rsidRPr="009B0E60">
        <w:t xml:space="preserve"> rather than </w:t>
      </w:r>
      <w:r w:rsidRPr="00A9194C">
        <w:rPr>
          <w:b/>
        </w:rPr>
        <w:t>doubles</w:t>
      </w:r>
      <w:r w:rsidRPr="009B0E60">
        <w:t xml:space="preserve">.  Modify the Division method so that it takes </w:t>
      </w:r>
      <w:r w:rsidRPr="00A9194C">
        <w:rPr>
          <w:b/>
        </w:rPr>
        <w:t>double</w:t>
      </w:r>
      <w:r w:rsidRPr="009B0E60">
        <w:t xml:space="preserve"> parameters and return a </w:t>
      </w:r>
      <w:r w:rsidRPr="00A9194C">
        <w:rPr>
          <w:b/>
        </w:rPr>
        <w:t>Double</w:t>
      </w:r>
      <w:r w:rsidRPr="009B0E60">
        <w:t xml:space="preserve"> if not already.</w:t>
      </w:r>
    </w:p>
    <w:p w14:paraId="1C918F82" w14:textId="77777777" w:rsidR="009B0E60" w:rsidRDefault="009B0E60" w:rsidP="00496F50">
      <w:pPr>
        <w:pStyle w:val="ListParagraph"/>
        <w:widowControl/>
        <w:numPr>
          <w:ilvl w:val="0"/>
          <w:numId w:val="2"/>
        </w:numPr>
        <w:autoSpaceDE/>
        <w:autoSpaceDN/>
        <w:spacing w:after="160" w:line="259" w:lineRule="auto"/>
        <w:contextualSpacing/>
      </w:pPr>
      <w:r w:rsidRPr="009B0E60">
        <w:t>With the Division method, the sum should only execute if the first paramet</w:t>
      </w:r>
      <w:r>
        <w:t xml:space="preserve">er is smaller than the second, </w:t>
      </w:r>
      <w:r w:rsidRPr="009B0E60">
        <w:t>otherwise it prints out a message saying that the division cannot be performed.</w:t>
      </w:r>
    </w:p>
    <w:p w14:paraId="173B3C9B" w14:textId="77777777" w:rsidR="006C2879" w:rsidRDefault="006C2879" w:rsidP="00E66B65">
      <w:pPr>
        <w:pStyle w:val="Heading3"/>
        <w:ind w:left="0"/>
        <w:rPr>
          <w:w w:val="105"/>
        </w:rPr>
      </w:pPr>
      <w:r>
        <w:rPr>
          <w:w w:val="105"/>
        </w:rPr>
        <w:t>Results</w:t>
      </w:r>
    </w:p>
    <w:p w14:paraId="5690B9A2" w14:textId="77777777" w:rsidR="006C2879" w:rsidRPr="005942B4" w:rsidRDefault="006C2879" w:rsidP="006C2879">
      <w:pPr>
        <w:pStyle w:val="Heading3"/>
      </w:pPr>
    </w:p>
    <w:p w14:paraId="092E65F4" w14:textId="77777777" w:rsidR="006C2879" w:rsidRDefault="006C2879" w:rsidP="006C2879">
      <w:pPr>
        <w:widowControl/>
        <w:autoSpaceDE/>
        <w:autoSpaceDN/>
        <w:spacing w:after="160" w:line="259" w:lineRule="auto"/>
        <w:contextualSpacing/>
      </w:pPr>
      <w:r w:rsidRPr="006C2879">
        <w:t>A person takes 3 exams in college, Physics, Chemistry and Biology, each exam can have a maximum of 150 marks.  When all the exam marks have been added together, we can find the overall percentage that the person has got by multiplying their score by 100 and then dividing by 450.</w:t>
      </w:r>
    </w:p>
    <w:p w14:paraId="5409FCE8" w14:textId="77777777" w:rsidR="006C2879" w:rsidRDefault="006C2879" w:rsidP="00496F50">
      <w:pPr>
        <w:pStyle w:val="ListParagraph"/>
        <w:widowControl/>
        <w:numPr>
          <w:ilvl w:val="0"/>
          <w:numId w:val="12"/>
        </w:numPr>
        <w:autoSpaceDE/>
        <w:autoSpaceDN/>
        <w:spacing w:after="160" w:line="259" w:lineRule="auto"/>
        <w:contextualSpacing/>
      </w:pPr>
      <w:r w:rsidRPr="006C2879">
        <w:t xml:space="preserve">Create the </w:t>
      </w:r>
      <w:r w:rsidRPr="00A9194C">
        <w:rPr>
          <w:b/>
        </w:rPr>
        <w:t>results</w:t>
      </w:r>
      <w:r w:rsidRPr="006C2879">
        <w:t xml:space="preserve"> class, this class has 5 variables, Physics, Chemistry and Biology, total and percentage.</w:t>
      </w:r>
      <w:r>
        <w:t xml:space="preserve"> </w:t>
      </w:r>
      <w:r w:rsidRPr="006C2879">
        <w:t>This c</w:t>
      </w:r>
      <w:r>
        <w:t>lass should also have 2 methods:</w:t>
      </w:r>
    </w:p>
    <w:p w14:paraId="1E38441F" w14:textId="77777777" w:rsidR="006C2879" w:rsidRPr="006C2879" w:rsidRDefault="006C2879" w:rsidP="00496F50">
      <w:pPr>
        <w:pStyle w:val="ListParagraph"/>
        <w:widowControl/>
        <w:numPr>
          <w:ilvl w:val="1"/>
          <w:numId w:val="12"/>
        </w:numPr>
        <w:autoSpaceDE/>
        <w:autoSpaceDN/>
        <w:spacing w:after="160" w:line="259" w:lineRule="auto"/>
        <w:contextualSpacing/>
      </w:pPr>
      <w:r w:rsidRPr="008D3CD4">
        <w:rPr>
          <w:b/>
        </w:rPr>
        <w:t>Method 1</w:t>
      </w:r>
      <w:r w:rsidRPr="006C2879">
        <w:t xml:space="preserve"> - displays the results that the person got for each exam and then the total mark.  Try to make the output neat and bespoke for each exam.</w:t>
      </w:r>
    </w:p>
    <w:p w14:paraId="6F9A2C0E" w14:textId="77777777" w:rsidR="006C2879" w:rsidRDefault="006C2879" w:rsidP="00EA6054">
      <w:pPr>
        <w:pStyle w:val="ListParagraph"/>
        <w:widowControl/>
        <w:numPr>
          <w:ilvl w:val="1"/>
          <w:numId w:val="12"/>
        </w:numPr>
        <w:autoSpaceDE/>
        <w:autoSpaceDN/>
        <w:spacing w:after="160" w:line="259" w:lineRule="auto"/>
        <w:contextualSpacing/>
      </w:pPr>
      <w:r w:rsidRPr="008D3CD4">
        <w:rPr>
          <w:b/>
        </w:rPr>
        <w:t>Method 2</w:t>
      </w:r>
      <w:r w:rsidRPr="006C2879">
        <w:t xml:space="preserve"> - which finds and displays the percentage that the person received for the exams overall.</w:t>
      </w:r>
    </w:p>
    <w:p w14:paraId="08990A47" w14:textId="77777777" w:rsidR="006C2879" w:rsidRDefault="00AF33CC" w:rsidP="00496F50">
      <w:pPr>
        <w:pStyle w:val="ListParagraph"/>
        <w:widowControl/>
        <w:numPr>
          <w:ilvl w:val="0"/>
          <w:numId w:val="12"/>
        </w:numPr>
        <w:autoSpaceDE/>
        <w:autoSpaceDN/>
        <w:spacing w:after="160" w:line="259" w:lineRule="auto"/>
        <w:contextualSpacing/>
      </w:pPr>
      <w:r w:rsidRPr="00AF33CC">
        <w:t>Expand the Results project, there is now a pass rate of 60% for the overall result, if the person receives under 60% they get a fail message.</w:t>
      </w:r>
    </w:p>
    <w:p w14:paraId="722BFC90" w14:textId="77777777" w:rsidR="00AF33CC" w:rsidRDefault="00AF33CC" w:rsidP="00496F50">
      <w:pPr>
        <w:pStyle w:val="ListParagraph"/>
        <w:widowControl/>
        <w:numPr>
          <w:ilvl w:val="0"/>
          <w:numId w:val="12"/>
        </w:numPr>
        <w:autoSpaceDE/>
        <w:autoSpaceDN/>
        <w:spacing w:after="160" w:line="259" w:lineRule="auto"/>
        <w:contextualSpacing/>
      </w:pPr>
      <w:r w:rsidRPr="00AF33CC">
        <w:t>Expand the previous example so that even if the person gets higher than 60% overall, if they fail 1 or more of the exams (pass grade of 60% for each exam) they still fail overall.</w:t>
      </w:r>
    </w:p>
    <w:p w14:paraId="1C85180D" w14:textId="77777777" w:rsidR="00AF33CC" w:rsidRDefault="00AF33CC" w:rsidP="00496F50">
      <w:pPr>
        <w:pStyle w:val="ListParagraph"/>
        <w:widowControl/>
        <w:numPr>
          <w:ilvl w:val="0"/>
          <w:numId w:val="12"/>
        </w:numPr>
        <w:autoSpaceDE/>
        <w:autoSpaceDN/>
        <w:spacing w:after="160" w:line="259" w:lineRule="auto"/>
        <w:contextualSpacing/>
      </w:pPr>
      <w:r w:rsidRPr="00AF33CC">
        <w:t>Expand the above so that the message that is displayed varies depending on the number of subjects that they have failed.</w:t>
      </w:r>
    </w:p>
    <w:p w14:paraId="38F86864" w14:textId="77777777" w:rsidR="00AF33CC" w:rsidRDefault="00AF33CC" w:rsidP="00AF33CC">
      <w:pPr>
        <w:widowControl/>
        <w:autoSpaceDE/>
        <w:autoSpaceDN/>
        <w:spacing w:after="160" w:line="259" w:lineRule="auto"/>
        <w:contextualSpacing/>
      </w:pPr>
    </w:p>
    <w:p w14:paraId="2CC98A9D" w14:textId="77777777" w:rsidR="00AF33CC" w:rsidRDefault="00AF33CC" w:rsidP="00AF33CC">
      <w:pPr>
        <w:widowControl/>
        <w:autoSpaceDE/>
        <w:autoSpaceDN/>
        <w:spacing w:after="160" w:line="259" w:lineRule="auto"/>
        <w:contextualSpacing/>
      </w:pPr>
    </w:p>
    <w:p w14:paraId="4AD76B0C" w14:textId="77777777" w:rsidR="00AF33CC" w:rsidRDefault="00AF33CC" w:rsidP="00AF33CC">
      <w:pPr>
        <w:widowControl/>
        <w:autoSpaceDE/>
        <w:autoSpaceDN/>
        <w:spacing w:after="160" w:line="259" w:lineRule="auto"/>
        <w:contextualSpacing/>
      </w:pPr>
    </w:p>
    <w:p w14:paraId="4532862C" w14:textId="77777777" w:rsidR="009B0E60" w:rsidRPr="005942B4" w:rsidRDefault="009B0E60" w:rsidP="009B0E60">
      <w:pPr>
        <w:pStyle w:val="Heading3"/>
      </w:pPr>
      <w:r>
        <w:rPr>
          <w:w w:val="105"/>
        </w:rPr>
        <w:t>Conditionals</w:t>
      </w:r>
    </w:p>
    <w:p w14:paraId="3E522585" w14:textId="77777777" w:rsidR="009B0E60" w:rsidRDefault="009B0E60" w:rsidP="00496F50">
      <w:pPr>
        <w:pStyle w:val="ListParagraph"/>
        <w:widowControl/>
        <w:numPr>
          <w:ilvl w:val="0"/>
          <w:numId w:val="3"/>
        </w:numPr>
        <w:autoSpaceDE/>
        <w:autoSpaceDN/>
        <w:spacing w:after="160" w:line="259" w:lineRule="auto"/>
        <w:contextualSpacing/>
      </w:pPr>
      <w:r w:rsidRPr="009B0E60">
        <w:t>Create a method which accepts 3 parameter</w:t>
      </w:r>
      <w:r>
        <w:t>s, 2 integers and a Boolean,</w:t>
      </w:r>
    </w:p>
    <w:p w14:paraId="7076297E" w14:textId="77777777" w:rsidR="009B0E60" w:rsidRDefault="00064A51" w:rsidP="00496F50">
      <w:pPr>
        <w:pStyle w:val="ListParagraph"/>
        <w:widowControl/>
        <w:numPr>
          <w:ilvl w:val="1"/>
          <w:numId w:val="3"/>
        </w:numPr>
        <w:autoSpaceDE/>
        <w:autoSpaceDN/>
        <w:spacing w:after="160" w:line="259" w:lineRule="auto"/>
        <w:contextualSpacing/>
      </w:pPr>
      <w:r>
        <w:rPr>
          <w:noProof/>
          <w:lang w:val="en-GB" w:eastAsia="en-GB"/>
        </w:rPr>
        <w:lastRenderedPageBreak/>
        <mc:AlternateContent>
          <mc:Choice Requires="wps">
            <w:drawing>
              <wp:anchor distT="45720" distB="45720" distL="114300" distR="114300" simplePos="0" relativeHeight="251681792" behindDoc="0" locked="0" layoutInCell="1" allowOverlap="1" wp14:anchorId="4F9438D3" wp14:editId="0454C807">
                <wp:simplePos x="0" y="0"/>
                <wp:positionH relativeFrom="margin">
                  <wp:align>right</wp:align>
                </wp:positionH>
                <wp:positionV relativeFrom="margin">
                  <wp:posOffset>525780</wp:posOffset>
                </wp:positionV>
                <wp:extent cx="5650865" cy="1287780"/>
                <wp:effectExtent l="0" t="0" r="698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484F63" w14:textId="77777777" w:rsidR="00A771DD" w:rsidRPr="009B0E60" w:rsidRDefault="00A771DD" w:rsidP="00064A51">
                            <w:pPr>
                              <w:rPr>
                                <w:b/>
                                <w:color w:val="F2F2F2" w:themeColor="background1" w:themeShade="F2"/>
                              </w:rPr>
                            </w:pPr>
                            <w:r>
                              <w:rPr>
                                <w:b/>
                                <w:color w:val="F2F2F2" w:themeColor="background1" w:themeShade="F2"/>
                              </w:rPr>
                              <w:t>Input (1,</w:t>
                            </w:r>
                            <w:proofErr w:type="gramStart"/>
                            <w:r>
                              <w:rPr>
                                <w:b/>
                                <w:color w:val="F2F2F2" w:themeColor="background1" w:themeShade="F2"/>
                              </w:rPr>
                              <w:t>2,true</w:t>
                            </w:r>
                            <w:proofErr w:type="gramEnd"/>
                            <w:r>
                              <w:rPr>
                                <w:b/>
                                <w:color w:val="F2F2F2" w:themeColor="background1" w:themeShade="F2"/>
                              </w:rPr>
                              <w:t>) -&gt; 3</w:t>
                            </w:r>
                          </w:p>
                          <w:p w14:paraId="1C1A5372" w14:textId="77777777" w:rsidR="00A771DD" w:rsidRPr="009B0E60" w:rsidRDefault="00A771DD" w:rsidP="00064A51">
                            <w:pPr>
                              <w:rPr>
                                <w:b/>
                                <w:color w:val="F2F2F2" w:themeColor="background1" w:themeShade="F2"/>
                              </w:rPr>
                            </w:pPr>
                            <w:r w:rsidRPr="009B0E60">
                              <w:rPr>
                                <w:b/>
                                <w:color w:val="F2F2F2" w:themeColor="background1" w:themeShade="F2"/>
                              </w:rPr>
                              <w:t xml:space="preserve">Input </w:t>
                            </w:r>
                            <w:r>
                              <w:rPr>
                                <w:b/>
                                <w:color w:val="F2F2F2" w:themeColor="background1" w:themeShade="F2"/>
                              </w:rPr>
                              <w:t>(3,</w:t>
                            </w:r>
                            <w:proofErr w:type="gramStart"/>
                            <w:r>
                              <w:rPr>
                                <w:b/>
                                <w:color w:val="F2F2F2" w:themeColor="background1" w:themeShade="F2"/>
                              </w:rPr>
                              <w:t>3,false</w:t>
                            </w:r>
                            <w:proofErr w:type="gramEnd"/>
                            <w:r>
                              <w:rPr>
                                <w:b/>
                                <w:color w:val="F2F2F2" w:themeColor="background1" w:themeShade="F2"/>
                              </w:rPr>
                              <w:t>) -&gt; 9</w:t>
                            </w:r>
                          </w:p>
                          <w:p w14:paraId="39000505" w14:textId="77777777" w:rsidR="00A771DD" w:rsidRPr="00AD36D5" w:rsidRDefault="00A771DD" w:rsidP="00064A51">
                            <w:pPr>
                              <w:rPr>
                                <w:b/>
                                <w:color w:val="F2F2F2" w:themeColor="background1" w:themeShade="F2"/>
                              </w:rPr>
                            </w:pPr>
                            <w:r>
                              <w:rPr>
                                <w:b/>
                                <w:color w:val="F2F2F2" w:themeColor="background1" w:themeShade="F2"/>
                              </w:rPr>
                              <w:t>Input (1,</w:t>
                            </w:r>
                            <w:proofErr w:type="gramStart"/>
                            <w:r>
                              <w:rPr>
                                <w:b/>
                                <w:color w:val="F2F2F2" w:themeColor="background1" w:themeShade="F2"/>
                              </w:rPr>
                              <w:t>1,true</w:t>
                            </w:r>
                            <w:proofErr w:type="gramEnd"/>
                            <w:r w:rsidRPr="009B0E60">
                              <w:rPr>
                                <w:b/>
                                <w:color w:val="F2F2F2" w:themeColor="background1" w:themeShade="F2"/>
                              </w:rPr>
                              <w:t>) -&gt;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F9438D3" id="_x0000_s1028" type="#_x0000_t202" style="position:absolute;left:0;text-align:left;margin-left:393.75pt;margin-top:41.4pt;width:444.95pt;height:101.4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" fillcolor="#272727 [2749]" stroked="f">
                <v:textbox style="mso-fit-shape-to-text:t">
                  <w:txbxContent>
                    <w:p w14:paraId="27484F63" w14:textId="77777777" w:rsidR="00A771DD" w:rsidRPr="009B0E60" w:rsidRDefault="00A771DD" w:rsidP="00064A51">
                      <w:pPr>
                        <w:rPr>
                          <w:b/>
                          <w:color w:val="F2F2F2" w:themeColor="background1" w:themeShade="F2"/>
                        </w:rPr>
                      </w:pPr>
                      <w:r>
                        <w:rPr>
                          <w:b/>
                          <w:color w:val="F2F2F2" w:themeColor="background1" w:themeShade="F2"/>
                        </w:rPr>
                        <w:t>Input (1,</w:t>
                      </w:r>
                      <w:proofErr w:type="gramStart"/>
                      <w:r>
                        <w:rPr>
                          <w:b/>
                          <w:color w:val="F2F2F2" w:themeColor="background1" w:themeShade="F2"/>
                        </w:rPr>
                        <w:t>2,true</w:t>
                      </w:r>
                      <w:proofErr w:type="gramEnd"/>
                      <w:r>
                        <w:rPr>
                          <w:b/>
                          <w:color w:val="F2F2F2" w:themeColor="background1" w:themeShade="F2"/>
                        </w:rPr>
                        <w:t>) -&gt; 3</w:t>
                      </w:r>
                    </w:p>
                    <w:p w14:paraId="1C1A5372" w14:textId="77777777" w:rsidR="00A771DD" w:rsidRPr="009B0E60" w:rsidRDefault="00A771DD" w:rsidP="00064A51">
                      <w:pPr>
                        <w:rPr>
                          <w:b/>
                          <w:color w:val="F2F2F2" w:themeColor="background1" w:themeShade="F2"/>
                        </w:rPr>
                      </w:pPr>
                      <w:r w:rsidRPr="009B0E60">
                        <w:rPr>
                          <w:b/>
                          <w:color w:val="F2F2F2" w:themeColor="background1" w:themeShade="F2"/>
                        </w:rPr>
                        <w:t xml:space="preserve">Input </w:t>
                      </w:r>
                      <w:r>
                        <w:rPr>
                          <w:b/>
                          <w:color w:val="F2F2F2" w:themeColor="background1" w:themeShade="F2"/>
                        </w:rPr>
                        <w:t>(3,</w:t>
                      </w:r>
                      <w:proofErr w:type="gramStart"/>
                      <w:r>
                        <w:rPr>
                          <w:b/>
                          <w:color w:val="F2F2F2" w:themeColor="background1" w:themeShade="F2"/>
                        </w:rPr>
                        <w:t>3,false</w:t>
                      </w:r>
                      <w:proofErr w:type="gramEnd"/>
                      <w:r>
                        <w:rPr>
                          <w:b/>
                          <w:color w:val="F2F2F2" w:themeColor="background1" w:themeShade="F2"/>
                        </w:rPr>
                        <w:t>) -&gt; 9</w:t>
                      </w:r>
                    </w:p>
                    <w:p w14:paraId="39000505" w14:textId="77777777" w:rsidR="00A771DD" w:rsidRPr="00AD36D5" w:rsidRDefault="00A771DD" w:rsidP="00064A51">
                      <w:pPr>
                        <w:rPr>
                          <w:b/>
                          <w:color w:val="F2F2F2" w:themeColor="background1" w:themeShade="F2"/>
                        </w:rPr>
                      </w:pPr>
                      <w:r>
                        <w:rPr>
                          <w:b/>
                          <w:color w:val="F2F2F2" w:themeColor="background1" w:themeShade="F2"/>
                        </w:rPr>
                        <w:t>Input (1,</w:t>
                      </w:r>
                      <w:proofErr w:type="gramStart"/>
                      <w:r>
                        <w:rPr>
                          <w:b/>
                          <w:color w:val="F2F2F2" w:themeColor="background1" w:themeShade="F2"/>
                        </w:rPr>
                        <w:t>1,true</w:t>
                      </w:r>
                      <w:proofErr w:type="gramEnd"/>
                      <w:r w:rsidRPr="009B0E60">
                        <w:rPr>
                          <w:b/>
                          <w:color w:val="F2F2F2" w:themeColor="background1" w:themeShade="F2"/>
                        </w:rPr>
                        <w:t>) -&gt; 2</w:t>
                      </w:r>
                    </w:p>
                  </w:txbxContent>
                </v:textbox>
                <w10:wrap type="square" anchorx="margin" anchory="margin"/>
              </v:shape>
            </w:pict>
          </mc:Fallback>
        </mc:AlternateContent>
      </w:r>
      <w:r w:rsidR="009B0E60" w:rsidRPr="009B0E60">
        <w:t>If the Boolean is true, the method will return a sum of the two numbers, and if it is false it will return the multiplication of the two numbers.</w:t>
      </w:r>
    </w:p>
    <w:p w14:paraId="0022C03D" w14:textId="77777777" w:rsidR="00064A51" w:rsidRDefault="00064A51" w:rsidP="00064A51">
      <w:pPr>
        <w:pStyle w:val="ListParagraph"/>
        <w:widowControl/>
        <w:autoSpaceDE/>
        <w:autoSpaceDN/>
        <w:spacing w:after="160" w:line="259" w:lineRule="auto"/>
        <w:ind w:left="1440" w:firstLine="0"/>
        <w:contextualSpacing/>
      </w:pPr>
    </w:p>
    <w:p w14:paraId="50358235" w14:textId="77777777" w:rsidR="00AB77A2" w:rsidRDefault="009B0E60" w:rsidP="00496F50">
      <w:pPr>
        <w:pStyle w:val="ListParagraph"/>
        <w:widowControl/>
        <w:numPr>
          <w:ilvl w:val="0"/>
          <w:numId w:val="3"/>
        </w:numPr>
        <w:autoSpaceDE/>
        <w:autoSpaceDN/>
        <w:spacing w:after="160" w:line="259" w:lineRule="auto"/>
        <w:contextualSpacing/>
      </w:pPr>
      <w:r>
        <w:t>Recreate the flowchart in appendix A as a project. Ensure that your logic and outputs match that of the flowchart.</w:t>
      </w:r>
    </w:p>
    <w:p w14:paraId="2FD0FEE0" w14:textId="77777777" w:rsidR="009B0E60" w:rsidRDefault="009B0E60" w:rsidP="00496F50">
      <w:pPr>
        <w:pStyle w:val="ListParagraph"/>
        <w:widowControl/>
        <w:numPr>
          <w:ilvl w:val="0"/>
          <w:numId w:val="3"/>
        </w:numPr>
        <w:autoSpaceDE/>
        <w:autoSpaceDN/>
        <w:spacing w:after="160" w:line="259" w:lineRule="auto"/>
        <w:contextualSpacing/>
      </w:pPr>
      <w:r w:rsidRPr="009B0E60">
        <w:t>Modify your method from conditionals 1 to have another if statement that checks if one of the both the numbers are even. If this is true, return 0.</w:t>
      </w:r>
    </w:p>
    <w:p w14:paraId="7FCEB482" w14:textId="77777777" w:rsidR="00AF00C5" w:rsidRDefault="00AF00C5" w:rsidP="009F1928">
      <w:pPr>
        <w:pStyle w:val="Heading3"/>
        <w:rPr>
          <w:w w:val="105"/>
        </w:rPr>
      </w:pPr>
      <w:proofErr w:type="spellStart"/>
      <w:r>
        <w:rPr>
          <w:w w:val="105"/>
        </w:rPr>
        <w:t>BlackJack</w:t>
      </w:r>
      <w:proofErr w:type="spellEnd"/>
    </w:p>
    <w:p w14:paraId="37EFD6F6" w14:textId="77777777" w:rsidR="00AF00C5" w:rsidRDefault="00AF00C5" w:rsidP="00AF00C5">
      <w:pPr>
        <w:widowControl/>
        <w:autoSpaceDE/>
        <w:autoSpaceDN/>
        <w:spacing w:after="160" w:line="259" w:lineRule="auto"/>
        <w:contextualSpacing/>
        <w:rPr>
          <w:w w:val="105"/>
        </w:rPr>
      </w:pPr>
    </w:p>
    <w:p w14:paraId="07167F66" w14:textId="77777777" w:rsidR="00AF00C5" w:rsidRPr="00AF00C5" w:rsidRDefault="00AF00C5" w:rsidP="00AF00C5">
      <w:pPr>
        <w:widowControl/>
        <w:autoSpaceDE/>
        <w:autoSpaceDN/>
        <w:spacing w:after="160" w:line="259" w:lineRule="auto"/>
        <w:contextualSpacing/>
        <w:rPr>
          <w:w w:val="105"/>
        </w:rPr>
      </w:pPr>
      <w:r>
        <w:rPr>
          <w:noProof/>
          <w:lang w:val="en-GB" w:eastAsia="en-GB"/>
        </w:rPr>
        <mc:AlternateContent>
          <mc:Choice Requires="wps">
            <w:drawing>
              <wp:anchor distT="45720" distB="45720" distL="114300" distR="114300" simplePos="0" relativeHeight="251672576" behindDoc="0" locked="0" layoutInCell="1" allowOverlap="1" wp14:anchorId="438A720F" wp14:editId="31468829">
                <wp:simplePos x="0" y="0"/>
                <wp:positionH relativeFrom="margin">
                  <wp:align>right</wp:align>
                </wp:positionH>
                <wp:positionV relativeFrom="margin">
                  <wp:posOffset>3000375</wp:posOffset>
                </wp:positionV>
                <wp:extent cx="5650865" cy="1287780"/>
                <wp:effectExtent l="0" t="0" r="698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FE00E" w14:textId="77777777" w:rsidR="00A771DD" w:rsidRPr="009B0E60" w:rsidRDefault="00A771DD" w:rsidP="002F0DC8">
                            <w:pPr>
                              <w:rPr>
                                <w:b/>
                                <w:color w:val="F2F2F2" w:themeColor="background1" w:themeShade="F2"/>
                              </w:rPr>
                            </w:pPr>
                            <w:r>
                              <w:rPr>
                                <w:b/>
                                <w:color w:val="F2F2F2" w:themeColor="background1" w:themeShade="F2"/>
                              </w:rPr>
                              <w:t>play</w:t>
                            </w:r>
                            <w:r w:rsidRPr="009B0E60">
                              <w:rPr>
                                <w:b/>
                                <w:color w:val="F2F2F2" w:themeColor="background1" w:themeShade="F2"/>
                              </w:rPr>
                              <w:t xml:space="preserve"> (</w:t>
                            </w:r>
                            <w:r>
                              <w:rPr>
                                <w:b/>
                                <w:color w:val="F2F2F2" w:themeColor="background1" w:themeShade="F2"/>
                              </w:rPr>
                              <w:t>10,21) -&gt; 21</w:t>
                            </w:r>
                          </w:p>
                          <w:p w14:paraId="7193643B" w14:textId="77777777" w:rsidR="00A771DD" w:rsidRPr="009B0E60" w:rsidRDefault="00A771DD" w:rsidP="002F0DC8">
                            <w:pPr>
                              <w:rPr>
                                <w:b/>
                                <w:color w:val="F2F2F2" w:themeColor="background1" w:themeShade="F2"/>
                              </w:rPr>
                            </w:pPr>
                            <w:r>
                              <w:rPr>
                                <w:b/>
                                <w:color w:val="F2F2F2" w:themeColor="background1" w:themeShade="F2"/>
                              </w:rPr>
                              <w:t>play (20,18) -&gt; 20</w:t>
                            </w:r>
                          </w:p>
                          <w:p w14:paraId="3E79220C" w14:textId="77777777" w:rsidR="00A771DD" w:rsidRDefault="00A771DD" w:rsidP="002F0DC8">
                            <w:pPr>
                              <w:rPr>
                                <w:b/>
                                <w:color w:val="F2F2F2" w:themeColor="background1" w:themeShade="F2"/>
                              </w:rPr>
                            </w:pPr>
                            <w:r>
                              <w:rPr>
                                <w:b/>
                                <w:color w:val="F2F2F2" w:themeColor="background1" w:themeShade="F2"/>
                              </w:rPr>
                              <w:t>play (1,22) -&gt; 1</w:t>
                            </w:r>
                          </w:p>
                          <w:p w14:paraId="481BEE84" w14:textId="77777777" w:rsidR="00A771DD" w:rsidRPr="00AD36D5" w:rsidRDefault="00A771DD" w:rsidP="002F0DC8">
                            <w:pPr>
                              <w:rPr>
                                <w:b/>
                                <w:color w:val="F2F2F2" w:themeColor="background1" w:themeShade="F2"/>
                              </w:rPr>
                            </w:pPr>
                            <w:r>
                              <w:rPr>
                                <w:b/>
                                <w:color w:val="F2F2F2" w:themeColor="background1" w:themeShade="F2"/>
                              </w:rPr>
                              <w:t>play (22,23) -&gt;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8A720F" id="_x0000_s1029" type="#_x0000_t202" style="position:absolute;margin-left:393.75pt;margin-top:236.25pt;width:444.95pt;height:101.4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" fillcolor="#272727 [2749]" stroked="f">
                <v:textbox style="mso-fit-shape-to-text:t">
                  <w:txbxContent>
                    <w:p w14:paraId="738FE00E" w14:textId="77777777" w:rsidR="00A771DD" w:rsidRPr="009B0E60" w:rsidRDefault="00A771DD" w:rsidP="002F0DC8">
                      <w:pPr>
                        <w:rPr>
                          <w:b/>
                          <w:color w:val="F2F2F2" w:themeColor="background1" w:themeShade="F2"/>
                        </w:rPr>
                      </w:pPr>
                      <w:r>
                        <w:rPr>
                          <w:b/>
                          <w:color w:val="F2F2F2" w:themeColor="background1" w:themeShade="F2"/>
                        </w:rPr>
                        <w:t>play</w:t>
                      </w:r>
                      <w:r w:rsidRPr="009B0E60">
                        <w:rPr>
                          <w:b/>
                          <w:color w:val="F2F2F2" w:themeColor="background1" w:themeShade="F2"/>
                        </w:rPr>
                        <w:t xml:space="preserve"> (</w:t>
                      </w:r>
                      <w:r>
                        <w:rPr>
                          <w:b/>
                          <w:color w:val="F2F2F2" w:themeColor="background1" w:themeShade="F2"/>
                        </w:rPr>
                        <w:t>10,21) -&gt; 21</w:t>
                      </w:r>
                    </w:p>
                    <w:p w14:paraId="7193643B" w14:textId="77777777" w:rsidR="00A771DD" w:rsidRPr="009B0E60" w:rsidRDefault="00A771DD" w:rsidP="002F0DC8">
                      <w:pPr>
                        <w:rPr>
                          <w:b/>
                          <w:color w:val="F2F2F2" w:themeColor="background1" w:themeShade="F2"/>
                        </w:rPr>
                      </w:pPr>
                      <w:r>
                        <w:rPr>
                          <w:b/>
                          <w:color w:val="F2F2F2" w:themeColor="background1" w:themeShade="F2"/>
                        </w:rPr>
                        <w:t>play (20,18) -&gt; 20</w:t>
                      </w:r>
                    </w:p>
                    <w:p w14:paraId="3E79220C" w14:textId="77777777" w:rsidR="00A771DD" w:rsidRDefault="00A771DD" w:rsidP="002F0DC8">
                      <w:pPr>
                        <w:rPr>
                          <w:b/>
                          <w:color w:val="F2F2F2" w:themeColor="background1" w:themeShade="F2"/>
                        </w:rPr>
                      </w:pPr>
                      <w:r>
                        <w:rPr>
                          <w:b/>
                          <w:color w:val="F2F2F2" w:themeColor="background1" w:themeShade="F2"/>
                        </w:rPr>
                        <w:t>play (1,22) -&gt; 1</w:t>
                      </w:r>
                    </w:p>
                    <w:p w14:paraId="481BEE84" w14:textId="77777777" w:rsidR="00A771DD" w:rsidRPr="00AD36D5" w:rsidRDefault="00A771DD" w:rsidP="002F0DC8">
                      <w:pPr>
                        <w:rPr>
                          <w:b/>
                          <w:color w:val="F2F2F2" w:themeColor="background1" w:themeShade="F2"/>
                        </w:rPr>
                      </w:pPr>
                      <w:r>
                        <w:rPr>
                          <w:b/>
                          <w:color w:val="F2F2F2" w:themeColor="background1" w:themeShade="F2"/>
                        </w:rPr>
                        <w:t>play (22,23) -&gt; 0</w:t>
                      </w:r>
                    </w:p>
                  </w:txbxContent>
                </v:textbox>
                <w10:wrap type="square" anchorx="margin" anchory="margin"/>
              </v:shape>
            </w:pict>
          </mc:Fallback>
        </mc:AlternateContent>
      </w:r>
      <w:r>
        <w:rPr>
          <w:w w:val="105"/>
        </w:rPr>
        <w:t>Given 2 Integer values greater than 0, return whichever value is closest to 21 without going over 21.  If they both go over 21 then return 0;</w:t>
      </w:r>
    </w:p>
    <w:p w14:paraId="05223257" w14:textId="77777777" w:rsidR="009B0E60" w:rsidRDefault="009B0E60" w:rsidP="00AB77A2">
      <w:pPr>
        <w:widowControl/>
        <w:autoSpaceDE/>
        <w:autoSpaceDN/>
        <w:spacing w:after="160" w:line="259" w:lineRule="auto"/>
        <w:contextualSpacing/>
      </w:pPr>
    </w:p>
    <w:p w14:paraId="0BF1F59F" w14:textId="77777777" w:rsidR="009B0E60" w:rsidRPr="005942B4" w:rsidRDefault="009B0E60" w:rsidP="009B0E60">
      <w:pPr>
        <w:pStyle w:val="Heading3"/>
      </w:pPr>
      <w:r>
        <w:rPr>
          <w:w w:val="105"/>
        </w:rPr>
        <w:t>Unique Sum</w:t>
      </w:r>
    </w:p>
    <w:p w14:paraId="5C688936" w14:textId="77777777" w:rsidR="009B0E60" w:rsidRPr="009B0E60" w:rsidRDefault="00AF00C5" w:rsidP="00496F50">
      <w:pPr>
        <w:pStyle w:val="ListParagraph"/>
        <w:widowControl/>
        <w:numPr>
          <w:ilvl w:val="0"/>
          <w:numId w:val="4"/>
        </w:numPr>
        <w:autoSpaceDE/>
        <w:autoSpaceDN/>
        <w:spacing w:after="160" w:line="259" w:lineRule="auto"/>
        <w:contextualSpacing/>
      </w:pPr>
      <w:r>
        <w:rPr>
          <w:noProof/>
          <w:lang w:val="en-GB" w:eastAsia="en-GB"/>
        </w:rPr>
        <mc:AlternateContent>
          <mc:Choice Requires="wps">
            <w:drawing>
              <wp:anchor distT="45720" distB="45720" distL="114300" distR="114300" simplePos="0" relativeHeight="251685888" behindDoc="0" locked="0" layoutInCell="1" allowOverlap="1" wp14:anchorId="79E25725" wp14:editId="7B3626DD">
                <wp:simplePos x="0" y="0"/>
                <wp:positionH relativeFrom="margin">
                  <wp:posOffset>-9525</wp:posOffset>
                </wp:positionH>
                <wp:positionV relativeFrom="margin">
                  <wp:posOffset>4845050</wp:posOffset>
                </wp:positionV>
                <wp:extent cx="5650865" cy="1287780"/>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9BDB9" w14:textId="77777777" w:rsidR="00A771DD" w:rsidRPr="009B0E60" w:rsidRDefault="00A771DD" w:rsidP="00AF00C5">
                            <w:pPr>
                              <w:rPr>
                                <w:b/>
                                <w:color w:val="F2F2F2" w:themeColor="background1" w:themeShade="F2"/>
                              </w:rPr>
                            </w:pPr>
                            <w:r w:rsidRPr="009B0E60">
                              <w:rPr>
                                <w:b/>
                                <w:color w:val="F2F2F2" w:themeColor="background1" w:themeShade="F2"/>
                              </w:rPr>
                              <w:t>Input (1,2,3) -&gt; 6</w:t>
                            </w:r>
                          </w:p>
                          <w:p w14:paraId="229024D2" w14:textId="77777777" w:rsidR="00A771DD" w:rsidRPr="009B0E60" w:rsidRDefault="00A771DD" w:rsidP="00AF00C5">
                            <w:pPr>
                              <w:rPr>
                                <w:b/>
                                <w:color w:val="F2F2F2" w:themeColor="background1" w:themeShade="F2"/>
                              </w:rPr>
                            </w:pPr>
                            <w:r w:rsidRPr="009B0E60">
                              <w:rPr>
                                <w:b/>
                                <w:color w:val="F2F2F2" w:themeColor="background1" w:themeShade="F2"/>
                              </w:rPr>
                              <w:t>Input (3,3,3) -&gt; 0</w:t>
                            </w:r>
                          </w:p>
                          <w:p w14:paraId="0EE15220" w14:textId="77777777" w:rsidR="00A771DD" w:rsidRPr="00AD36D5" w:rsidRDefault="00A771DD" w:rsidP="00AF00C5">
                            <w:pPr>
                              <w:rPr>
                                <w:b/>
                                <w:color w:val="F2F2F2" w:themeColor="background1" w:themeShade="F2"/>
                              </w:rPr>
                            </w:pPr>
                            <w:r w:rsidRPr="009B0E60">
                              <w:rPr>
                                <w:b/>
                                <w:color w:val="F2F2F2" w:themeColor="background1" w:themeShade="F2"/>
                              </w:rPr>
                              <w:t>Input (1,1,2) -&gt;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E25725" id="_x0000_s1030" type="#_x0000_t202" style="position:absolute;left:0;text-align:left;margin-left:-.75pt;margin-top:381.5pt;width:444.95pt;height:101.4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" fillcolor="#272727 [2749]" stroked="f">
                <v:textbox style="mso-fit-shape-to-text:t">
                  <w:txbxContent>
                    <w:p w14:paraId="1C19BDB9" w14:textId="77777777" w:rsidR="00A771DD" w:rsidRPr="009B0E60" w:rsidRDefault="00A771DD" w:rsidP="00AF00C5">
                      <w:pPr>
                        <w:rPr>
                          <w:b/>
                          <w:color w:val="F2F2F2" w:themeColor="background1" w:themeShade="F2"/>
                        </w:rPr>
                      </w:pPr>
                      <w:r w:rsidRPr="009B0E60">
                        <w:rPr>
                          <w:b/>
                          <w:color w:val="F2F2F2" w:themeColor="background1" w:themeShade="F2"/>
                        </w:rPr>
                        <w:t>Input (1,2,3) -&gt; 6</w:t>
                      </w:r>
                    </w:p>
                    <w:p w14:paraId="229024D2" w14:textId="77777777" w:rsidR="00A771DD" w:rsidRPr="009B0E60" w:rsidRDefault="00A771DD" w:rsidP="00AF00C5">
                      <w:pPr>
                        <w:rPr>
                          <w:b/>
                          <w:color w:val="F2F2F2" w:themeColor="background1" w:themeShade="F2"/>
                        </w:rPr>
                      </w:pPr>
                      <w:r w:rsidRPr="009B0E60">
                        <w:rPr>
                          <w:b/>
                          <w:color w:val="F2F2F2" w:themeColor="background1" w:themeShade="F2"/>
                        </w:rPr>
                        <w:t>Input (3,3,3) -&gt; 0</w:t>
                      </w:r>
                    </w:p>
                    <w:p w14:paraId="0EE15220" w14:textId="77777777" w:rsidR="00A771DD" w:rsidRPr="00AD36D5" w:rsidRDefault="00A771DD" w:rsidP="00AF00C5">
                      <w:pPr>
                        <w:rPr>
                          <w:b/>
                          <w:color w:val="F2F2F2" w:themeColor="background1" w:themeShade="F2"/>
                        </w:rPr>
                      </w:pPr>
                      <w:r w:rsidRPr="009B0E60">
                        <w:rPr>
                          <w:b/>
                          <w:color w:val="F2F2F2" w:themeColor="background1" w:themeShade="F2"/>
                        </w:rPr>
                        <w:t>Input (1,1,2) -&gt; 2</w:t>
                      </w:r>
                    </w:p>
                  </w:txbxContent>
                </v:textbox>
                <w10:wrap type="square" anchorx="margin" anchory="margin"/>
              </v:shape>
            </w:pict>
          </mc:Fallback>
        </mc:AlternateContent>
      </w:r>
      <w:r w:rsidR="009B0E60" w:rsidRPr="009B0E60">
        <w:t>Given 3 integer values, return their sum. If one value is the same as another value, they do not count towards the sum. In other words, only return the sum of unique numbers given.</w:t>
      </w:r>
      <w:r w:rsidR="009B0E60" w:rsidRPr="009B0E60">
        <w:rPr>
          <w:noProof/>
          <w:lang w:val="en-GB" w:eastAsia="en-GB"/>
        </w:rPr>
        <w:t xml:space="preserve"> </w:t>
      </w:r>
    </w:p>
    <w:p w14:paraId="3164BC27" w14:textId="77777777" w:rsidR="009B0E60" w:rsidRPr="009B0E60" w:rsidRDefault="009B0E60" w:rsidP="009B0E60">
      <w:pPr>
        <w:widowControl/>
        <w:autoSpaceDE/>
        <w:autoSpaceDN/>
        <w:spacing w:after="160" w:line="259" w:lineRule="auto"/>
        <w:ind w:left="360"/>
        <w:contextualSpacing/>
      </w:pPr>
    </w:p>
    <w:p w14:paraId="0092EE5A" w14:textId="77777777" w:rsidR="009B0E60" w:rsidRPr="005942B4" w:rsidRDefault="009B0E60" w:rsidP="009B0E60">
      <w:pPr>
        <w:pStyle w:val="Heading3"/>
      </w:pPr>
      <w:r>
        <w:rPr>
          <w:w w:val="105"/>
        </w:rPr>
        <w:t>Taxes</w:t>
      </w:r>
    </w:p>
    <w:p w14:paraId="1FCE9F6E" w14:textId="77777777" w:rsidR="009B0E60" w:rsidRPr="009B0E60" w:rsidRDefault="009B0E60" w:rsidP="00496F50">
      <w:pPr>
        <w:pStyle w:val="ListParagraph"/>
        <w:widowControl/>
        <w:numPr>
          <w:ilvl w:val="0"/>
          <w:numId w:val="5"/>
        </w:numPr>
        <w:autoSpaceDE/>
        <w:autoSpaceDN/>
        <w:spacing w:after="160" w:line="259" w:lineRule="auto"/>
        <w:contextualSpacing/>
      </w:pPr>
      <w:r w:rsidRPr="009B0E60">
        <w:t xml:space="preserve"> </w:t>
      </w:r>
      <w:r w:rsidRPr="009B0E60">
        <w:rPr>
          <w:noProof/>
          <w:lang w:val="en-GB" w:eastAsia="en-GB"/>
        </w:rPr>
        <w:t xml:space="preserve">Create the tax class, it contains 2 methods. </w:t>
      </w:r>
    </w:p>
    <w:p w14:paraId="54C7034C" w14:textId="77777777" w:rsidR="009B0E60" w:rsidRDefault="009B0E60" w:rsidP="00496F50">
      <w:pPr>
        <w:pStyle w:val="ListParagraph"/>
        <w:widowControl/>
        <w:numPr>
          <w:ilvl w:val="1"/>
          <w:numId w:val="5"/>
        </w:numPr>
        <w:autoSpaceDE/>
        <w:autoSpaceDN/>
        <w:spacing w:after="160" w:line="259" w:lineRule="auto"/>
        <w:contextualSpacing/>
      </w:pPr>
      <w:r w:rsidRPr="009B0E60">
        <w:t>Method 1 -  which takes a salary and works out the percentage by which the salary will be taxed.</w:t>
      </w:r>
    </w:p>
    <w:p w14:paraId="71D652C3" w14:textId="77777777" w:rsidR="009B0E60" w:rsidRDefault="009B0E60" w:rsidP="00496F50">
      <w:pPr>
        <w:pStyle w:val="ListParagraph"/>
        <w:widowControl/>
        <w:numPr>
          <w:ilvl w:val="1"/>
          <w:numId w:val="5"/>
        </w:numPr>
        <w:autoSpaceDE/>
        <w:autoSpaceDN/>
        <w:spacing w:after="160" w:line="259" w:lineRule="auto"/>
        <w:contextualSpacing/>
      </w:pPr>
      <w:r w:rsidRPr="009B0E60">
        <w:t>Method 2 - which works out the exact amount that the user will be taxed using a similar proces</w:t>
      </w:r>
      <w:r>
        <w:t xml:space="preserve">s to that in the first method. </w:t>
      </w:r>
      <w:r w:rsidRPr="009B0E60">
        <w:t>This amount should be returned and output to the console.</w:t>
      </w:r>
    </w:p>
    <w:p w14:paraId="4631E465" w14:textId="77777777" w:rsidR="009B0E60" w:rsidRPr="009B0E60" w:rsidRDefault="009B0E60" w:rsidP="009B0E60">
      <w:pPr>
        <w:pStyle w:val="ListParagraph"/>
        <w:widowControl/>
        <w:autoSpaceDE/>
        <w:autoSpaceDN/>
        <w:spacing w:after="160" w:line="259" w:lineRule="auto"/>
        <w:ind w:left="1440" w:firstLine="0"/>
        <w:contextualSpacing/>
        <w:rPr>
          <w:b/>
          <w:color w:val="FF0000"/>
        </w:rPr>
      </w:pPr>
      <w:r w:rsidRPr="009B0E60">
        <w:rPr>
          <w:b/>
          <w:color w:val="FF0000"/>
        </w:rPr>
        <w:t>These 2 methods should be able to work independently so it is ok if some of the code is repeated</w:t>
      </w:r>
      <w:r>
        <w:rPr>
          <w:b/>
          <w:color w:val="FF0000"/>
        </w:rPr>
        <w:t>.</w:t>
      </w:r>
    </w:p>
    <w:p w14:paraId="0313E3B7" w14:textId="77777777" w:rsidR="009B0E60" w:rsidRDefault="009B0E60" w:rsidP="00496F50">
      <w:pPr>
        <w:pStyle w:val="ListParagraph"/>
        <w:widowControl/>
        <w:numPr>
          <w:ilvl w:val="0"/>
          <w:numId w:val="5"/>
        </w:numPr>
        <w:autoSpaceDE/>
        <w:autoSpaceDN/>
        <w:spacing w:after="160" w:line="259" w:lineRule="auto"/>
        <w:contextualSpacing/>
      </w:pPr>
      <w:r>
        <w:t>The Salaries are taxed as below:</w:t>
      </w:r>
    </w:p>
    <w:p w14:paraId="2D13A1F9" w14:textId="77777777"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0 – 14999</w:t>
      </w:r>
      <w:r w:rsidR="002F0DC8" w:rsidRPr="002F0DC8">
        <w:rPr>
          <w:b/>
        </w:rPr>
        <w:t>:</w:t>
      </w:r>
      <w:r w:rsidRPr="002F0DC8">
        <w:rPr>
          <w:b/>
        </w:rPr>
        <w:t xml:space="preserve"> 0% Tax</w:t>
      </w:r>
    </w:p>
    <w:p w14:paraId="653993AA" w14:textId="77777777"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15000 – 19999: 10% Tax</w:t>
      </w:r>
    </w:p>
    <w:p w14:paraId="6CE2D92A" w14:textId="77777777"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20000-29999: 15% Tax</w:t>
      </w:r>
    </w:p>
    <w:p w14:paraId="55B21C7D" w14:textId="77777777" w:rsidR="009B0E60" w:rsidRPr="002F0DC8" w:rsidRDefault="009B0E60" w:rsidP="00496F50">
      <w:pPr>
        <w:pStyle w:val="ListParagraph"/>
        <w:widowControl/>
        <w:numPr>
          <w:ilvl w:val="1"/>
          <w:numId w:val="5"/>
        </w:numPr>
        <w:autoSpaceDE/>
        <w:autoSpaceDN/>
        <w:spacing w:after="160" w:line="259" w:lineRule="auto"/>
        <w:contextualSpacing/>
        <w:rPr>
          <w:b/>
        </w:rPr>
      </w:pPr>
      <w:r w:rsidRPr="002F0DC8">
        <w:rPr>
          <w:b/>
        </w:rPr>
        <w:t>30000-44999: 20% Tax</w:t>
      </w:r>
    </w:p>
    <w:p w14:paraId="2CFBC78B" w14:textId="77777777" w:rsidR="002F0DC8" w:rsidRPr="002F0DC8" w:rsidRDefault="009B0E60" w:rsidP="00496F50">
      <w:pPr>
        <w:pStyle w:val="ListParagraph"/>
        <w:widowControl/>
        <w:numPr>
          <w:ilvl w:val="1"/>
          <w:numId w:val="5"/>
        </w:numPr>
        <w:autoSpaceDE/>
        <w:autoSpaceDN/>
        <w:spacing w:after="160" w:line="259" w:lineRule="auto"/>
        <w:contextualSpacing/>
        <w:rPr>
          <w:b/>
        </w:rPr>
      </w:pPr>
      <w:r w:rsidRPr="002F0DC8">
        <w:rPr>
          <w:b/>
        </w:rPr>
        <w:t>45000+: 25%</w:t>
      </w:r>
      <w:r w:rsidR="002F0DC8" w:rsidRPr="002F0DC8">
        <w:rPr>
          <w:b/>
        </w:rPr>
        <w:t>:</w:t>
      </w:r>
      <w:r w:rsidRPr="002F0DC8">
        <w:rPr>
          <w:b/>
        </w:rPr>
        <w:t xml:space="preserve"> Tax</w:t>
      </w:r>
    </w:p>
    <w:p w14:paraId="5222FB0F" w14:textId="77777777" w:rsidR="009B0E60" w:rsidRDefault="009B0E60" w:rsidP="00496F50">
      <w:pPr>
        <w:pStyle w:val="ListParagraph"/>
        <w:widowControl/>
        <w:numPr>
          <w:ilvl w:val="0"/>
          <w:numId w:val="5"/>
        </w:numPr>
        <w:autoSpaceDE/>
        <w:autoSpaceDN/>
        <w:spacing w:after="160" w:line="259" w:lineRule="auto"/>
        <w:contextualSpacing/>
      </w:pPr>
      <w:r w:rsidRPr="009B0E60">
        <w:t xml:space="preserve">Finally combine the 2 methods so that the second method </w:t>
      </w:r>
      <w:r w:rsidR="00064A51" w:rsidRPr="009B0E60">
        <w:t>utilizes</w:t>
      </w:r>
      <w:r w:rsidRPr="009B0E60">
        <w:t xml:space="preserve"> the first method to return the correct result.</w:t>
      </w:r>
    </w:p>
    <w:p w14:paraId="230646F1" w14:textId="77777777" w:rsidR="00A9194C" w:rsidRDefault="00A9194C" w:rsidP="00A9194C">
      <w:pPr>
        <w:widowControl/>
        <w:autoSpaceDE/>
        <w:autoSpaceDN/>
        <w:spacing w:after="160" w:line="259" w:lineRule="auto"/>
        <w:contextualSpacing/>
      </w:pPr>
    </w:p>
    <w:p w14:paraId="42DC52E2" w14:textId="77777777" w:rsidR="00A9194C" w:rsidRDefault="00A9194C" w:rsidP="00A9194C">
      <w:pPr>
        <w:widowControl/>
        <w:autoSpaceDE/>
        <w:autoSpaceDN/>
        <w:spacing w:after="160" w:line="259" w:lineRule="auto"/>
        <w:contextualSpacing/>
      </w:pPr>
    </w:p>
    <w:p w14:paraId="19647EF2" w14:textId="77777777" w:rsidR="002F0DC8" w:rsidRDefault="002F0DC8" w:rsidP="002F0DC8">
      <w:pPr>
        <w:pStyle w:val="Heading3"/>
        <w:rPr>
          <w:w w:val="105"/>
        </w:rPr>
      </w:pPr>
      <w:r>
        <w:rPr>
          <w:w w:val="105"/>
        </w:rPr>
        <w:lastRenderedPageBreak/>
        <w:t>Numbers</w:t>
      </w:r>
    </w:p>
    <w:p w14:paraId="3F66D165" w14:textId="77777777" w:rsidR="00064A51" w:rsidRPr="005942B4" w:rsidRDefault="00064A51" w:rsidP="002F0DC8">
      <w:pPr>
        <w:pStyle w:val="Heading3"/>
      </w:pPr>
    </w:p>
    <w:p w14:paraId="667BF478" w14:textId="77777777" w:rsidR="002F0DC8" w:rsidRDefault="002F0DC8" w:rsidP="00496F50">
      <w:pPr>
        <w:pStyle w:val="ListParagraph"/>
        <w:widowControl/>
        <w:numPr>
          <w:ilvl w:val="0"/>
          <w:numId w:val="6"/>
        </w:numPr>
        <w:autoSpaceDE/>
        <w:autoSpaceDN/>
        <w:spacing w:after="160" w:line="259" w:lineRule="auto"/>
        <w:contextualSpacing/>
      </w:pPr>
      <w:r w:rsidRPr="009B0E60">
        <w:t xml:space="preserve"> </w:t>
      </w:r>
      <w:r w:rsidRPr="002F0DC8">
        <w:t>Create a method that takes a number 10-99, and adds the two digits together</w:t>
      </w:r>
    </w:p>
    <w:p w14:paraId="3C5E8532" w14:textId="77777777" w:rsidR="00064A51" w:rsidRDefault="00064A51" w:rsidP="00064A51">
      <w:pPr>
        <w:pStyle w:val="ListParagraph"/>
        <w:widowControl/>
        <w:autoSpaceDE/>
        <w:autoSpaceDN/>
        <w:spacing w:after="160" w:line="259" w:lineRule="auto"/>
        <w:ind w:left="720" w:firstLine="0"/>
        <w:contextualSpacing/>
      </w:pPr>
    </w:p>
    <w:p w14:paraId="1128B4B2" w14:textId="77777777" w:rsidR="002F0DC8" w:rsidRPr="002F0DC8" w:rsidRDefault="002F0DC8" w:rsidP="002F0DC8">
      <w:pPr>
        <w:pStyle w:val="ListParagraph"/>
        <w:widowControl/>
        <w:autoSpaceDE/>
        <w:autoSpaceDN/>
        <w:spacing w:after="160" w:line="259" w:lineRule="auto"/>
        <w:ind w:left="720" w:firstLine="0"/>
        <w:contextualSpacing/>
        <w:rPr>
          <w:rFonts w:cs="Consolas"/>
          <w:szCs w:val="24"/>
        </w:rPr>
      </w:pPr>
      <w:r>
        <w:rPr>
          <w:rFonts w:cs="Consolas"/>
          <w:szCs w:val="24"/>
        </w:rPr>
        <w:t xml:space="preserve"> </w:t>
      </w:r>
      <w:r w:rsidRPr="002F0DC8">
        <w:rPr>
          <w:rFonts w:cs="Consolas"/>
          <w:szCs w:val="24"/>
        </w:rPr>
        <w:t>E.G: 74 = 7 + 4 = 11</w:t>
      </w:r>
    </w:p>
    <w:p w14:paraId="61A8C8DC" w14:textId="77777777" w:rsidR="002F0DC8" w:rsidRDefault="002F0DC8" w:rsidP="002F0DC8">
      <w:pPr>
        <w:pStyle w:val="ListParagraph"/>
        <w:widowControl/>
        <w:autoSpaceDE/>
        <w:autoSpaceDN/>
        <w:spacing w:after="160" w:line="259" w:lineRule="auto"/>
        <w:ind w:left="720" w:firstLine="0"/>
        <w:contextualSpacing/>
      </w:pPr>
    </w:p>
    <w:p w14:paraId="232E829B" w14:textId="77777777" w:rsidR="002F0DC8" w:rsidRDefault="002F0DC8" w:rsidP="00496F50">
      <w:pPr>
        <w:pStyle w:val="ListParagraph"/>
        <w:widowControl/>
        <w:numPr>
          <w:ilvl w:val="0"/>
          <w:numId w:val="6"/>
        </w:numPr>
        <w:autoSpaceDE/>
        <w:autoSpaceDN/>
        <w:spacing w:after="160" w:line="259" w:lineRule="auto"/>
        <w:contextualSpacing/>
      </w:pPr>
      <w:r w:rsidRPr="002F0DC8">
        <w:t>Create a second method that when</w:t>
      </w:r>
      <w:r w:rsidR="00064A51">
        <w:t xml:space="preserve"> given the number 1 – 99 returns a S</w:t>
      </w:r>
      <w:r w:rsidRPr="002F0DC8">
        <w:t>tring representation of this number</w:t>
      </w:r>
      <w:r w:rsidR="00064A51">
        <w:t>.</w:t>
      </w:r>
    </w:p>
    <w:p w14:paraId="4A553040" w14:textId="77777777" w:rsidR="00064A51" w:rsidRDefault="00064A51" w:rsidP="00064A51">
      <w:pPr>
        <w:pStyle w:val="ListParagraph"/>
        <w:widowControl/>
        <w:autoSpaceDE/>
        <w:autoSpaceDN/>
        <w:spacing w:after="160" w:line="259" w:lineRule="auto"/>
        <w:ind w:left="720" w:firstLine="0"/>
        <w:contextualSpacing/>
      </w:pPr>
    </w:p>
    <w:p w14:paraId="4128ED14" w14:textId="77777777" w:rsidR="009B0E60" w:rsidRDefault="00064A51" w:rsidP="002F0DC8">
      <w:pPr>
        <w:pStyle w:val="ListParagraph"/>
        <w:widowControl/>
        <w:autoSpaceDE/>
        <w:autoSpaceDN/>
        <w:spacing w:after="160" w:line="259" w:lineRule="auto"/>
        <w:ind w:left="720" w:firstLine="0"/>
        <w:contextualSpacing/>
      </w:pPr>
      <w:r>
        <w:t>F</w:t>
      </w:r>
      <w:r w:rsidR="002F0DC8" w:rsidRPr="002F0DC8">
        <w:t>or example</w:t>
      </w:r>
      <w:r w:rsidR="002F0DC8">
        <w:t>:</w:t>
      </w:r>
      <w:r w:rsidR="002F0DC8" w:rsidRPr="002F0DC8">
        <w:t xml:space="preserve"> 1 = one, 11 = eleven, 21 = twenty-one</w:t>
      </w:r>
    </w:p>
    <w:p w14:paraId="5A1BEC55" w14:textId="77777777" w:rsidR="002F0DC8" w:rsidRDefault="002F0DC8" w:rsidP="002F0DC8">
      <w:pPr>
        <w:pStyle w:val="ListParagraph"/>
        <w:widowControl/>
        <w:autoSpaceDE/>
        <w:autoSpaceDN/>
        <w:spacing w:after="160" w:line="259" w:lineRule="auto"/>
        <w:ind w:left="720" w:firstLine="0"/>
        <w:contextualSpacing/>
      </w:pPr>
    </w:p>
    <w:p w14:paraId="7C46716F" w14:textId="77777777" w:rsidR="002F0DC8" w:rsidRDefault="002F0DC8" w:rsidP="00496F50">
      <w:pPr>
        <w:pStyle w:val="ListParagraph"/>
        <w:widowControl/>
        <w:numPr>
          <w:ilvl w:val="0"/>
          <w:numId w:val="6"/>
        </w:numPr>
        <w:autoSpaceDE/>
        <w:autoSpaceDN/>
        <w:spacing w:after="160" w:line="259" w:lineRule="auto"/>
        <w:contextualSpacing/>
      </w:pPr>
      <w:r>
        <w:t>As above but 1-999.</w:t>
      </w:r>
    </w:p>
    <w:p w14:paraId="357AB97E" w14:textId="77777777" w:rsidR="00064A51" w:rsidRDefault="00064A51" w:rsidP="00064A51">
      <w:pPr>
        <w:pStyle w:val="ListParagraph"/>
        <w:widowControl/>
        <w:autoSpaceDE/>
        <w:autoSpaceDN/>
        <w:spacing w:after="160" w:line="259" w:lineRule="auto"/>
        <w:ind w:left="720" w:firstLine="0"/>
        <w:contextualSpacing/>
      </w:pPr>
    </w:p>
    <w:p w14:paraId="402AEE84" w14:textId="77777777" w:rsidR="002F0DC8" w:rsidRDefault="002F0DC8" w:rsidP="00496F50">
      <w:pPr>
        <w:pStyle w:val="ListParagraph"/>
        <w:widowControl/>
        <w:numPr>
          <w:ilvl w:val="0"/>
          <w:numId w:val="6"/>
        </w:numPr>
        <w:autoSpaceDE/>
        <w:autoSpaceDN/>
        <w:spacing w:after="160" w:line="259" w:lineRule="auto"/>
        <w:contextualSpacing/>
      </w:pPr>
      <w:r>
        <w:t>As above, but 1-9999.</w:t>
      </w:r>
    </w:p>
    <w:p w14:paraId="4A0D0C54" w14:textId="77777777" w:rsidR="002F0DC8" w:rsidRDefault="002F0DC8" w:rsidP="002F0DC8">
      <w:pPr>
        <w:pStyle w:val="Heading3"/>
        <w:rPr>
          <w:w w:val="105"/>
        </w:rPr>
      </w:pPr>
      <w:r>
        <w:rPr>
          <w:w w:val="105"/>
        </w:rPr>
        <w:t>Iteration</w:t>
      </w:r>
    </w:p>
    <w:p w14:paraId="719ECC34" w14:textId="77777777" w:rsidR="00D53F91" w:rsidRPr="005942B4" w:rsidRDefault="00D53F91" w:rsidP="002F0DC8">
      <w:pPr>
        <w:pStyle w:val="Heading3"/>
      </w:pPr>
    </w:p>
    <w:p w14:paraId="740CD0FC" w14:textId="77777777" w:rsidR="002F0DC8" w:rsidRDefault="00D53F91" w:rsidP="00496F50">
      <w:pPr>
        <w:pStyle w:val="ListParagraph"/>
        <w:numPr>
          <w:ilvl w:val="0"/>
          <w:numId w:val="7"/>
        </w:numPr>
      </w:pPr>
      <w:r>
        <w:t>Refer to Appendix B</w:t>
      </w:r>
      <w:r w:rsidR="002F0DC8">
        <w:t>, recreate this flowchart as a project.</w:t>
      </w:r>
    </w:p>
    <w:p w14:paraId="2ABA5B8B" w14:textId="77777777" w:rsidR="00D53F91" w:rsidRDefault="00D53F91" w:rsidP="00D53F91">
      <w:pPr>
        <w:pStyle w:val="ListParagraph"/>
        <w:ind w:left="720" w:firstLine="0"/>
      </w:pPr>
    </w:p>
    <w:p w14:paraId="4A56B10C" w14:textId="77777777" w:rsidR="002F0DC8" w:rsidRDefault="00D53F91" w:rsidP="00496F50">
      <w:pPr>
        <w:pStyle w:val="ListParagraph"/>
        <w:numPr>
          <w:ilvl w:val="0"/>
          <w:numId w:val="7"/>
        </w:numPr>
      </w:pPr>
      <w:r>
        <w:t>Refer to Appendix C</w:t>
      </w:r>
      <w:r w:rsidR="002F0DC8">
        <w:t>, recreate this flowchart as a project.</w:t>
      </w:r>
    </w:p>
    <w:p w14:paraId="7AD2F31F" w14:textId="77777777" w:rsidR="00D53F91" w:rsidRDefault="00D53F91" w:rsidP="00D53F91"/>
    <w:p w14:paraId="09C5DD55" w14:textId="77777777" w:rsidR="002F0DC8" w:rsidRPr="00D53F91" w:rsidRDefault="00D53F91" w:rsidP="00496F50">
      <w:pPr>
        <w:pStyle w:val="ListParagraph"/>
        <w:widowControl/>
        <w:numPr>
          <w:ilvl w:val="0"/>
          <w:numId w:val="7"/>
        </w:numPr>
        <w:autoSpaceDE/>
        <w:autoSpaceDN/>
        <w:spacing w:after="160" w:line="259" w:lineRule="auto"/>
        <w:contextualSpacing/>
      </w:pPr>
      <w:r>
        <w:rPr>
          <w:rFonts w:cs="Consolas"/>
        </w:rPr>
        <w:t>C</w:t>
      </w:r>
      <w:r w:rsidR="002F0DC8" w:rsidRPr="00F3506E">
        <w:rPr>
          <w:rFonts w:cs="Consolas"/>
        </w:rPr>
        <w:t>reate a</w:t>
      </w:r>
      <w:r w:rsidR="002F0DC8">
        <w:rPr>
          <w:rFonts w:cs="Consolas"/>
        </w:rPr>
        <w:t xml:space="preserve"> method</w:t>
      </w:r>
      <w:r w:rsidR="002F0DC8" w:rsidRPr="00F3506E">
        <w:rPr>
          <w:rFonts w:cs="Consolas"/>
        </w:rPr>
        <w:t xml:space="preserve"> that can print out the number</w:t>
      </w:r>
      <w:r w:rsidR="002F0DC8">
        <w:rPr>
          <w:rFonts w:cs="Consolas"/>
        </w:rPr>
        <w:t>s</w:t>
      </w:r>
      <w:r w:rsidR="002F0DC8" w:rsidRPr="00F3506E">
        <w:rPr>
          <w:rFonts w:cs="Consolas"/>
        </w:rPr>
        <w:t xml:space="preserve"> 1-10 </w:t>
      </w:r>
      <w:r w:rsidR="002F0DC8">
        <w:rPr>
          <w:rFonts w:cs="Consolas"/>
        </w:rPr>
        <w:t>1</w:t>
      </w:r>
      <w:r w:rsidR="002F0DC8" w:rsidRPr="00F3506E">
        <w:rPr>
          <w:rFonts w:cs="Consolas"/>
        </w:rPr>
        <w:t>0 times</w:t>
      </w:r>
      <w:r w:rsidR="002F0DC8">
        <w:rPr>
          <w:rFonts w:cs="Consolas"/>
        </w:rPr>
        <w:t xml:space="preserve"> each.</w:t>
      </w:r>
    </w:p>
    <w:p w14:paraId="06C8BD1B" w14:textId="77777777" w:rsidR="00D53F91" w:rsidRDefault="00D53F91" w:rsidP="00D53F91">
      <w:pPr>
        <w:pStyle w:val="ListParagraph"/>
      </w:pPr>
    </w:p>
    <w:p w14:paraId="5E0B6343" w14:textId="77777777" w:rsidR="00D53F91" w:rsidRPr="00A9194C" w:rsidRDefault="002F0DC8" w:rsidP="00D53F91">
      <w:pPr>
        <w:pStyle w:val="ListParagraph"/>
        <w:widowControl/>
        <w:numPr>
          <w:ilvl w:val="0"/>
          <w:numId w:val="7"/>
        </w:numPr>
        <w:autoSpaceDE/>
        <w:autoSpaceDN/>
        <w:spacing w:after="160" w:line="259" w:lineRule="auto"/>
        <w:contextualSpacing/>
        <w:rPr>
          <w:i/>
        </w:rPr>
      </w:pPr>
      <w:r>
        <w:rPr>
          <w:rFonts w:cs="Consolas"/>
        </w:rPr>
        <w:t xml:space="preserve">If you have used a while loop at any point in this exercise, replace them with a for loop– </w:t>
      </w:r>
      <w:r w:rsidRPr="00A9194C">
        <w:rPr>
          <w:rFonts w:cs="Consolas"/>
          <w:i/>
        </w:rPr>
        <w:t>remember that you should use a for loop when you know when the iteration should end.</w:t>
      </w:r>
    </w:p>
    <w:p w14:paraId="75EBF2DA" w14:textId="77777777" w:rsidR="00D53F91" w:rsidRDefault="00D53F91" w:rsidP="00D53F91">
      <w:pPr>
        <w:pStyle w:val="ListParagraph"/>
      </w:pPr>
    </w:p>
    <w:p w14:paraId="77D09C83" w14:textId="77777777" w:rsidR="002F0DC8" w:rsidRPr="002F0DC8" w:rsidRDefault="002F0DC8" w:rsidP="00496F50">
      <w:pPr>
        <w:pStyle w:val="ListParagraph"/>
        <w:numPr>
          <w:ilvl w:val="0"/>
          <w:numId w:val="7"/>
        </w:numPr>
        <w:adjustRightInd w:val="0"/>
        <w:rPr>
          <w:rFonts w:cs="Consolas"/>
        </w:rPr>
      </w:pPr>
      <w:r>
        <w:rPr>
          <w:rFonts w:cs="Consolas"/>
        </w:rPr>
        <w:t>C</w:t>
      </w:r>
      <w:r w:rsidRPr="002F0DC8">
        <w:rPr>
          <w:rFonts w:cs="Consolas"/>
        </w:rPr>
        <w:t>reate a method to print the numbers 1 to 10 as many times as the value of that number.  For example, you will print ‘1</w:t>
      </w:r>
      <w:r>
        <w:rPr>
          <w:rFonts w:cs="Consolas"/>
        </w:rPr>
        <w:t>’ one time, and ‘10’ ten times.</w:t>
      </w:r>
    </w:p>
    <w:p w14:paraId="19114F98" w14:textId="77777777" w:rsidR="009B0E60" w:rsidRDefault="009B0E60" w:rsidP="009B0E60">
      <w:pPr>
        <w:widowControl/>
        <w:autoSpaceDE/>
        <w:autoSpaceDN/>
        <w:spacing w:after="160" w:line="259" w:lineRule="auto"/>
        <w:contextualSpacing/>
      </w:pPr>
    </w:p>
    <w:p w14:paraId="48273364" w14:textId="77777777" w:rsidR="002F0DC8" w:rsidRDefault="002F0DC8" w:rsidP="002F0DC8">
      <w:pPr>
        <w:pStyle w:val="Heading3"/>
        <w:rPr>
          <w:w w:val="105"/>
        </w:rPr>
      </w:pPr>
      <w:r>
        <w:rPr>
          <w:w w:val="105"/>
        </w:rPr>
        <w:t>Numbers-Revisited</w:t>
      </w:r>
    </w:p>
    <w:p w14:paraId="22EB4D82" w14:textId="77777777" w:rsidR="00D53F91" w:rsidRPr="005942B4" w:rsidRDefault="00D53F91" w:rsidP="002F0DC8">
      <w:pPr>
        <w:pStyle w:val="Heading3"/>
      </w:pPr>
    </w:p>
    <w:p w14:paraId="38094753" w14:textId="77777777" w:rsidR="006C2879" w:rsidRPr="00A26B8B" w:rsidRDefault="002F0DC8" w:rsidP="00496F50">
      <w:pPr>
        <w:pStyle w:val="ListParagraph"/>
        <w:widowControl/>
        <w:numPr>
          <w:ilvl w:val="0"/>
          <w:numId w:val="8"/>
        </w:numPr>
        <w:autoSpaceDE/>
        <w:autoSpaceDN/>
        <w:spacing w:after="160" w:line="259" w:lineRule="auto"/>
        <w:contextualSpacing/>
        <w:rPr>
          <w:b/>
          <w:color w:val="FF0000"/>
        </w:rPr>
      </w:pPr>
      <w:r w:rsidRPr="002F0DC8">
        <w:rPr>
          <w:rFonts w:cs="Consolas"/>
        </w:rPr>
        <w:t>Use a for loop and print from 1 to 100 in words.</w:t>
      </w:r>
    </w:p>
    <w:p w14:paraId="5701FF7C" w14:textId="77777777" w:rsidR="00DF5BE2" w:rsidRDefault="006C2879" w:rsidP="00DF5BE2">
      <w:pPr>
        <w:pStyle w:val="Heading3"/>
        <w:rPr>
          <w:w w:val="105"/>
        </w:rPr>
      </w:pPr>
      <w:r>
        <w:rPr>
          <w:w w:val="105"/>
        </w:rPr>
        <w:t>Coins</w:t>
      </w:r>
    </w:p>
    <w:p w14:paraId="02B32B11" w14:textId="77777777" w:rsidR="00D53F91" w:rsidRDefault="00D53F91" w:rsidP="00DF5BE2">
      <w:pPr>
        <w:pStyle w:val="Heading3"/>
        <w:rPr>
          <w:w w:val="105"/>
        </w:rPr>
      </w:pPr>
    </w:p>
    <w:p w14:paraId="2E87D7AF" w14:textId="77777777" w:rsidR="00AF00C5" w:rsidRPr="00AF00C5" w:rsidRDefault="00DF5BE2" w:rsidP="00AF00C5">
      <w:pPr>
        <w:pStyle w:val="ListParagraph"/>
        <w:widowControl/>
        <w:numPr>
          <w:ilvl w:val="0"/>
          <w:numId w:val="24"/>
        </w:numPr>
        <w:autoSpaceDE/>
        <w:autoSpaceDN/>
        <w:spacing w:after="160" w:line="259" w:lineRule="auto"/>
        <w:contextualSpacing/>
        <w:rPr>
          <w:b/>
        </w:rPr>
      </w:pPr>
      <w:r>
        <w:rPr>
          <w:szCs w:val="24"/>
        </w:rPr>
        <w:t>Given a cost and amount, work out the change given in specific coinage.</w:t>
      </w:r>
      <w:r w:rsidR="00AF00C5">
        <w:rPr>
          <w:noProof/>
          <w:lang w:val="en-GB" w:eastAsia="en-GB"/>
        </w:rPr>
        <mc:AlternateContent>
          <mc:Choice Requires="wps">
            <w:drawing>
              <wp:anchor distT="45720" distB="45720" distL="114300" distR="114300" simplePos="0" relativeHeight="251687936" behindDoc="0" locked="0" layoutInCell="1" allowOverlap="1" wp14:anchorId="677DF960" wp14:editId="66D4B2E9">
                <wp:simplePos x="0" y="0"/>
                <wp:positionH relativeFrom="margin">
                  <wp:posOffset>0</wp:posOffset>
                </wp:positionH>
                <wp:positionV relativeFrom="margin">
                  <wp:posOffset>6729730</wp:posOffset>
                </wp:positionV>
                <wp:extent cx="5650865" cy="1287780"/>
                <wp:effectExtent l="0" t="0" r="6985" b="31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A8FA" w14:textId="77777777" w:rsidR="00A771DD" w:rsidRPr="006C2879" w:rsidRDefault="00A771DD" w:rsidP="00AF00C5">
                            <w:pPr>
                              <w:rPr>
                                <w:b/>
                                <w:color w:val="F2F2F2" w:themeColor="background1" w:themeShade="F2"/>
                              </w:rPr>
                            </w:pPr>
                            <w:r w:rsidRPr="006C2879">
                              <w:rPr>
                                <w:b/>
                                <w:color w:val="F2F2F2" w:themeColor="background1" w:themeShade="F2"/>
                              </w:rPr>
                              <w:t xml:space="preserve">The cost is £4.58 and the customer pays with a £20 note, therefore they would receive </w:t>
                            </w:r>
                          </w:p>
                          <w:p w14:paraId="00F95C43"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1 £10 note</w:t>
                            </w:r>
                          </w:p>
                          <w:p w14:paraId="795516DB"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1 £5 note</w:t>
                            </w:r>
                          </w:p>
                          <w:p w14:paraId="505AC951"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2 20p’s</w:t>
                            </w:r>
                          </w:p>
                          <w:p w14:paraId="45EA143F"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2p</w:t>
                            </w:r>
                          </w:p>
                          <w:p w14:paraId="40179D56" w14:textId="77777777" w:rsidR="00A771DD" w:rsidRPr="00AD36D5" w:rsidRDefault="00A771DD" w:rsidP="00AF00C5">
                            <w:pPr>
                              <w:rPr>
                                <w:b/>
                                <w:color w:val="F2F2F2" w:themeColor="background1" w:themeShade="F2"/>
                              </w:rPr>
                            </w:pPr>
                            <w:r w:rsidRPr="006C2879">
                              <w:rPr>
                                <w:b/>
                                <w:color w:val="F2F2F2" w:themeColor="background1" w:themeShade="F2"/>
                              </w:rPr>
                              <w:t>This information should be printed out in a form similar to that above.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7DF960" id="_x0000_s1031" type="#_x0000_t202" style="position:absolute;left:0;text-align:left;margin-left:0;margin-top:529.9pt;width:444.95pt;height:101.4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" fillcolor="#272727 [2749]" stroked="f">
                <v:textbox style="mso-fit-shape-to-text:t">
                  <w:txbxContent>
                    <w:p w14:paraId="4162A8FA" w14:textId="77777777" w:rsidR="00A771DD" w:rsidRPr="006C2879" w:rsidRDefault="00A771DD" w:rsidP="00AF00C5">
                      <w:pPr>
                        <w:rPr>
                          <w:b/>
                          <w:color w:val="F2F2F2" w:themeColor="background1" w:themeShade="F2"/>
                        </w:rPr>
                      </w:pPr>
                      <w:r w:rsidRPr="006C2879">
                        <w:rPr>
                          <w:b/>
                          <w:color w:val="F2F2F2" w:themeColor="background1" w:themeShade="F2"/>
                        </w:rPr>
                        <w:t xml:space="preserve">The cost is £4.58 and the customer pays with a £20 note, therefore they would receive </w:t>
                      </w:r>
                    </w:p>
                    <w:p w14:paraId="00F95C43"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1 £10 note</w:t>
                      </w:r>
                    </w:p>
                    <w:p w14:paraId="795516DB"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1 £5 note</w:t>
                      </w:r>
                    </w:p>
                    <w:p w14:paraId="505AC951"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2 20p’s</w:t>
                      </w:r>
                    </w:p>
                    <w:p w14:paraId="45EA143F" w14:textId="77777777" w:rsidR="00A771DD" w:rsidRPr="006C2879" w:rsidRDefault="00A771DD" w:rsidP="00AF00C5">
                      <w:pPr>
                        <w:rPr>
                          <w:b/>
                          <w:color w:val="F2F2F2" w:themeColor="background1" w:themeShade="F2"/>
                        </w:rPr>
                      </w:pPr>
                      <w:r w:rsidRPr="006C2879">
                        <w:rPr>
                          <w:b/>
                          <w:color w:val="F2F2F2" w:themeColor="background1" w:themeShade="F2"/>
                        </w:rPr>
                        <w:t>-</w:t>
                      </w:r>
                      <w:r w:rsidRPr="006C2879">
                        <w:rPr>
                          <w:b/>
                          <w:color w:val="F2F2F2" w:themeColor="background1" w:themeShade="F2"/>
                        </w:rPr>
                        <w:tab/>
                        <w:t>1 2p</w:t>
                      </w:r>
                    </w:p>
                    <w:p w14:paraId="40179D56" w14:textId="77777777" w:rsidR="00A771DD" w:rsidRPr="00AD36D5" w:rsidRDefault="00A771DD" w:rsidP="00AF00C5">
                      <w:pPr>
                        <w:rPr>
                          <w:b/>
                          <w:color w:val="F2F2F2" w:themeColor="background1" w:themeShade="F2"/>
                        </w:rPr>
                      </w:pPr>
                      <w:r w:rsidRPr="006C2879">
                        <w:rPr>
                          <w:b/>
                          <w:color w:val="F2F2F2" w:themeColor="background1" w:themeShade="F2"/>
                        </w:rPr>
                        <w:t>This information should be printed out in a form similar to that above.</w:t>
                      </w:r>
                    </w:p>
                  </w:txbxContent>
                </v:textbox>
                <w10:wrap type="square" anchorx="margin" anchory="margin"/>
              </v:shape>
            </w:pict>
          </mc:Fallback>
        </mc:AlternateContent>
      </w:r>
    </w:p>
    <w:p w14:paraId="2C6A2A5F" w14:textId="77777777" w:rsidR="00D53F91" w:rsidRDefault="00D53F91" w:rsidP="006C2879">
      <w:pPr>
        <w:pStyle w:val="Heading3"/>
        <w:rPr>
          <w:w w:val="105"/>
        </w:rPr>
      </w:pPr>
    </w:p>
    <w:p w14:paraId="7FE8482A" w14:textId="77777777" w:rsidR="006C2879" w:rsidRDefault="006C2879" w:rsidP="006C2879">
      <w:pPr>
        <w:pStyle w:val="Heading3"/>
        <w:rPr>
          <w:w w:val="105"/>
        </w:rPr>
      </w:pPr>
      <w:r>
        <w:rPr>
          <w:w w:val="105"/>
        </w:rPr>
        <w:t xml:space="preserve">String Manipulation </w:t>
      </w:r>
    </w:p>
    <w:p w14:paraId="0D25624E" w14:textId="77777777" w:rsidR="00D53F91" w:rsidRPr="005942B4" w:rsidRDefault="00D53F91" w:rsidP="006C2879">
      <w:pPr>
        <w:pStyle w:val="Heading3"/>
      </w:pPr>
    </w:p>
    <w:p w14:paraId="6E39054D" w14:textId="77777777" w:rsidR="006C2879" w:rsidRDefault="006C2879" w:rsidP="00496F50">
      <w:pPr>
        <w:pStyle w:val="ListParagraph"/>
        <w:widowControl/>
        <w:numPr>
          <w:ilvl w:val="0"/>
          <w:numId w:val="9"/>
        </w:numPr>
        <w:autoSpaceDE/>
        <w:autoSpaceDN/>
        <w:spacing w:after="160" w:line="259" w:lineRule="auto"/>
        <w:contextualSpacing/>
      </w:pPr>
      <w:r w:rsidRPr="006C2879">
        <w:t>For this task, you are to implement 4 methods that manipulate string objects.</w:t>
      </w:r>
      <w:r>
        <w:t xml:space="preserve"> </w:t>
      </w:r>
      <w:r w:rsidRPr="006C2879">
        <w:t>for all parts of this section you are only allowed to use the length, su</w:t>
      </w:r>
      <w:r>
        <w:t xml:space="preserve">bstring and the equals method. </w:t>
      </w:r>
      <w:r w:rsidRPr="006C2879">
        <w:t>Avoid using arrays or methods you have yet to be taught as this defe</w:t>
      </w:r>
      <w:r w:rsidR="003002A7">
        <w:t>ats the purpose of the exercise.</w:t>
      </w:r>
    </w:p>
    <w:p w14:paraId="1C8D594E" w14:textId="77777777" w:rsidR="003002A7" w:rsidRDefault="003002A7" w:rsidP="003002A7">
      <w:pPr>
        <w:pStyle w:val="ListParagraph"/>
        <w:widowControl/>
        <w:autoSpaceDE/>
        <w:autoSpaceDN/>
        <w:spacing w:after="160" w:line="259" w:lineRule="auto"/>
        <w:ind w:left="720" w:firstLine="0"/>
        <w:contextualSpacing/>
      </w:pPr>
    </w:p>
    <w:p w14:paraId="75A7C266" w14:textId="77777777" w:rsidR="006C2879" w:rsidRDefault="006C2879" w:rsidP="00496F50">
      <w:pPr>
        <w:pStyle w:val="ListParagraph"/>
        <w:widowControl/>
        <w:numPr>
          <w:ilvl w:val="1"/>
          <w:numId w:val="9"/>
        </w:numPr>
        <w:autoSpaceDE/>
        <w:autoSpaceDN/>
        <w:spacing w:after="160" w:line="259" w:lineRule="auto"/>
        <w:contextualSpacing/>
      </w:pPr>
      <w:r>
        <w:t>Method 1: When given a String, count and return how many words there are in that String.</w:t>
      </w:r>
    </w:p>
    <w:p w14:paraId="3FD9C4AE" w14:textId="77777777" w:rsidR="006C2879" w:rsidRDefault="006C2879" w:rsidP="00496F50">
      <w:pPr>
        <w:pStyle w:val="ListParagraph"/>
        <w:widowControl/>
        <w:numPr>
          <w:ilvl w:val="1"/>
          <w:numId w:val="9"/>
        </w:numPr>
        <w:autoSpaceDE/>
        <w:autoSpaceDN/>
        <w:spacing w:after="160" w:line="259" w:lineRule="auto"/>
        <w:contextualSpacing/>
      </w:pPr>
      <w:r>
        <w:t>Method 2: When given a String, print out this String in a vertical fashion, each word on a different line.</w:t>
      </w:r>
    </w:p>
    <w:p w14:paraId="205B2A58" w14:textId="77777777" w:rsidR="006C2879" w:rsidRDefault="006C2879" w:rsidP="00496F50">
      <w:pPr>
        <w:pStyle w:val="ListParagraph"/>
        <w:widowControl/>
        <w:numPr>
          <w:ilvl w:val="1"/>
          <w:numId w:val="9"/>
        </w:numPr>
        <w:autoSpaceDE/>
        <w:autoSpaceDN/>
        <w:spacing w:after="160" w:line="259" w:lineRule="auto"/>
        <w:contextualSpacing/>
      </w:pPr>
      <w:r w:rsidRPr="006C2879">
        <w:t>Method 3:</w:t>
      </w:r>
      <w:r>
        <w:t xml:space="preserve"> As above, but reverse the order.</w:t>
      </w:r>
    </w:p>
    <w:p w14:paraId="6474315B" w14:textId="77777777" w:rsidR="006C2879" w:rsidRDefault="006C2879" w:rsidP="00496F50">
      <w:pPr>
        <w:pStyle w:val="ListParagraph"/>
        <w:widowControl/>
        <w:numPr>
          <w:ilvl w:val="1"/>
          <w:numId w:val="9"/>
        </w:numPr>
        <w:autoSpaceDE/>
        <w:autoSpaceDN/>
        <w:spacing w:after="160" w:line="259" w:lineRule="auto"/>
        <w:contextualSpacing/>
      </w:pPr>
      <w:r w:rsidRPr="006C2879">
        <w:t>A find method –to which we will send 2 strings, first is message and the second is the String you want to find within that message.  If the second word appears in the message, then a Boolean value should be returned reflecting this.</w:t>
      </w:r>
    </w:p>
    <w:p w14:paraId="58966386" w14:textId="77777777" w:rsidR="006C2879" w:rsidRDefault="006C2879" w:rsidP="006C2879">
      <w:pPr>
        <w:pStyle w:val="Heading3"/>
        <w:rPr>
          <w:w w:val="105"/>
        </w:rPr>
      </w:pPr>
      <w:r>
        <w:rPr>
          <w:w w:val="105"/>
        </w:rPr>
        <w:t>Arrays</w:t>
      </w:r>
    </w:p>
    <w:p w14:paraId="1C74E200" w14:textId="77777777" w:rsidR="002458FE" w:rsidRPr="005942B4" w:rsidRDefault="002458FE" w:rsidP="006C2879">
      <w:pPr>
        <w:pStyle w:val="Heading3"/>
      </w:pPr>
    </w:p>
    <w:p w14:paraId="4B0ED711" w14:textId="77777777" w:rsidR="006C2879" w:rsidRDefault="006C2879" w:rsidP="00496F50">
      <w:pPr>
        <w:pStyle w:val="ListParagraph"/>
        <w:numPr>
          <w:ilvl w:val="0"/>
          <w:numId w:val="10"/>
        </w:numPr>
        <w:rPr>
          <w:szCs w:val="24"/>
        </w:rPr>
      </w:pPr>
      <w:r w:rsidRPr="006C2879">
        <w:rPr>
          <w:szCs w:val="24"/>
        </w:rPr>
        <w:t>Create an array that will hold 10 integer values, populate the array with values, then call and output each element.</w:t>
      </w:r>
    </w:p>
    <w:p w14:paraId="135D8271" w14:textId="77777777" w:rsidR="006C2879" w:rsidRDefault="006C2879" w:rsidP="00496F50">
      <w:pPr>
        <w:pStyle w:val="ListParagraph"/>
        <w:numPr>
          <w:ilvl w:val="0"/>
          <w:numId w:val="10"/>
        </w:numPr>
        <w:rPr>
          <w:szCs w:val="24"/>
        </w:rPr>
      </w:pPr>
      <w:r w:rsidRPr="006C2879">
        <w:rPr>
          <w:szCs w:val="24"/>
        </w:rPr>
        <w:t>Create a for loop that populates an integer array with values, outputting them at each iteration. Then create another loop that iterates through the array, changing the values at each point to equal itself times 10, outputting them at each iteration.</w:t>
      </w:r>
    </w:p>
    <w:p w14:paraId="0561E5AC" w14:textId="77777777" w:rsidR="00AF00C5" w:rsidRDefault="00AF00C5" w:rsidP="00AF00C5">
      <w:pPr>
        <w:pStyle w:val="ListParagraph"/>
        <w:ind w:left="720" w:firstLine="0"/>
        <w:rPr>
          <w:szCs w:val="24"/>
        </w:rPr>
      </w:pPr>
    </w:p>
    <w:p w14:paraId="17B4A8F1" w14:textId="77777777" w:rsidR="003002A7" w:rsidRPr="00AF75DD" w:rsidRDefault="00AF00C5" w:rsidP="00AF75DD">
      <w:pPr>
        <w:pStyle w:val="ListParagraph"/>
        <w:ind w:left="720" w:firstLine="0"/>
        <w:rPr>
          <w:szCs w:val="24"/>
        </w:rPr>
      </w:pPr>
      <w:r>
        <w:rPr>
          <w:noProof/>
          <w:lang w:val="en-GB" w:eastAsia="en-GB"/>
        </w:rPr>
        <mc:AlternateContent>
          <mc:Choice Requires="wps">
            <w:drawing>
              <wp:anchor distT="45720" distB="45720" distL="114300" distR="114300" simplePos="0" relativeHeight="251689984" behindDoc="0" locked="0" layoutInCell="1" allowOverlap="1" wp14:anchorId="08E08916" wp14:editId="28F7CECF">
                <wp:simplePos x="0" y="0"/>
                <wp:positionH relativeFrom="margin">
                  <wp:posOffset>0</wp:posOffset>
                </wp:positionH>
                <wp:positionV relativeFrom="margin">
                  <wp:posOffset>3283585</wp:posOffset>
                </wp:positionV>
                <wp:extent cx="5650865" cy="1287780"/>
                <wp:effectExtent l="0" t="0" r="6985" b="88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1287780"/>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B9798" w14:textId="77777777" w:rsidR="00A771DD" w:rsidRDefault="00A771DD" w:rsidP="00AF00C5">
                            <w:pPr>
                              <w:rPr>
                                <w:b/>
                                <w:color w:val="F2F2F2" w:themeColor="background1" w:themeShade="F2"/>
                              </w:rPr>
                            </w:pPr>
                            <w:r>
                              <w:rPr>
                                <w:b/>
                                <w:color w:val="F2F2F2" w:themeColor="background1" w:themeShade="F2"/>
                              </w:rPr>
                              <w:t>1,1,1,1,1,1,1,1,1,1</w:t>
                            </w:r>
                          </w:p>
                          <w:p w14:paraId="5C936CC5" w14:textId="77777777" w:rsidR="00A771DD" w:rsidRDefault="00A771DD" w:rsidP="00AF00C5">
                            <w:pPr>
                              <w:rPr>
                                <w:b/>
                                <w:color w:val="F2F2F2" w:themeColor="background1" w:themeShade="F2"/>
                              </w:rPr>
                            </w:pPr>
                            <w:r>
                              <w:rPr>
                                <w:b/>
                                <w:color w:val="F2F2F2" w:themeColor="background1" w:themeShade="F2"/>
                              </w:rPr>
                              <w:t>2,2,2,2,2,2,2,2,2,2</w:t>
                            </w:r>
                          </w:p>
                          <w:p w14:paraId="1EC0B782" w14:textId="77777777" w:rsidR="00A771DD" w:rsidRDefault="00A771DD" w:rsidP="00AF00C5">
                            <w:pPr>
                              <w:rPr>
                                <w:b/>
                                <w:color w:val="F2F2F2" w:themeColor="background1" w:themeShade="F2"/>
                              </w:rPr>
                            </w:pPr>
                            <w:r>
                              <w:rPr>
                                <w:b/>
                                <w:color w:val="F2F2F2" w:themeColor="background1" w:themeShade="F2"/>
                              </w:rPr>
                              <w:t>…</w:t>
                            </w:r>
                          </w:p>
                          <w:p w14:paraId="624CA5F4" w14:textId="77777777" w:rsidR="00A771DD" w:rsidRPr="00AD36D5" w:rsidRDefault="00A771DD" w:rsidP="00AF00C5">
                            <w:pPr>
                              <w:rPr>
                                <w:b/>
                                <w:color w:val="F2F2F2" w:themeColor="background1" w:themeShade="F2"/>
                              </w:rPr>
                            </w:pPr>
                            <w:r>
                              <w:rPr>
                                <w:b/>
                                <w:color w:val="F2F2F2" w:themeColor="background1" w:themeShade="F2"/>
                              </w:rPr>
                              <w:t>10,10,10,10,10,10,10,10,10,10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8E08916" id="_x0000_s1032" type="#_x0000_t202" style="position:absolute;left:0;text-align:left;margin-left:0;margin-top:258.55pt;width:444.95pt;height:101.4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" fillcolor="#272727 [2749]" stroked="f">
                <v:textbox style="mso-fit-shape-to-text:t">
                  <w:txbxContent>
                    <w:p w14:paraId="2B1B9798" w14:textId="77777777" w:rsidR="00A771DD" w:rsidRDefault="00A771DD" w:rsidP="00AF00C5">
                      <w:pPr>
                        <w:rPr>
                          <w:b/>
                          <w:color w:val="F2F2F2" w:themeColor="background1" w:themeShade="F2"/>
                        </w:rPr>
                      </w:pPr>
                      <w:r>
                        <w:rPr>
                          <w:b/>
                          <w:color w:val="F2F2F2" w:themeColor="background1" w:themeShade="F2"/>
                        </w:rPr>
                        <w:t>1,1,1,1,1,1,1,1,1,1</w:t>
                      </w:r>
                    </w:p>
                    <w:p w14:paraId="5C936CC5" w14:textId="77777777" w:rsidR="00A771DD" w:rsidRDefault="00A771DD" w:rsidP="00AF00C5">
                      <w:pPr>
                        <w:rPr>
                          <w:b/>
                          <w:color w:val="F2F2F2" w:themeColor="background1" w:themeShade="F2"/>
                        </w:rPr>
                      </w:pPr>
                      <w:r>
                        <w:rPr>
                          <w:b/>
                          <w:color w:val="F2F2F2" w:themeColor="background1" w:themeShade="F2"/>
                        </w:rPr>
                        <w:t>2,2,2,2,2,2,2,2,2,2</w:t>
                      </w:r>
                    </w:p>
                    <w:p w14:paraId="1EC0B782" w14:textId="77777777" w:rsidR="00A771DD" w:rsidRDefault="00A771DD" w:rsidP="00AF00C5">
                      <w:pPr>
                        <w:rPr>
                          <w:b/>
                          <w:color w:val="F2F2F2" w:themeColor="background1" w:themeShade="F2"/>
                        </w:rPr>
                      </w:pPr>
                      <w:r>
                        <w:rPr>
                          <w:b/>
                          <w:color w:val="F2F2F2" w:themeColor="background1" w:themeShade="F2"/>
                        </w:rPr>
                        <w:t>…</w:t>
                      </w:r>
                    </w:p>
                    <w:p w14:paraId="624CA5F4" w14:textId="77777777" w:rsidR="00A771DD" w:rsidRPr="00AD36D5" w:rsidRDefault="00A771DD" w:rsidP="00AF00C5">
                      <w:pPr>
                        <w:rPr>
                          <w:b/>
                          <w:color w:val="F2F2F2" w:themeColor="background1" w:themeShade="F2"/>
                        </w:rPr>
                      </w:pPr>
                      <w:r>
                        <w:rPr>
                          <w:b/>
                          <w:color w:val="F2F2F2" w:themeColor="background1" w:themeShade="F2"/>
                        </w:rPr>
                        <w:t>10,10,10,10,10,10,10,10,10,10</w:t>
                      </w:r>
                    </w:p>
                  </w:txbxContent>
                </v:textbox>
                <w10:wrap type="square" anchorx="margin" anchory="margin"/>
              </v:shape>
            </w:pict>
          </mc:Fallback>
        </mc:AlternateContent>
      </w:r>
    </w:p>
    <w:p w14:paraId="08C1D489" w14:textId="77777777" w:rsidR="00F84A76" w:rsidRPr="00AF33CC" w:rsidRDefault="00F84A76" w:rsidP="00AF00C5">
      <w:pPr>
        <w:widowControl/>
        <w:autoSpaceDE/>
        <w:autoSpaceDN/>
        <w:spacing w:after="160" w:line="259" w:lineRule="auto"/>
        <w:contextualSpacing/>
      </w:pPr>
    </w:p>
    <w:p w14:paraId="0F033AFA" w14:textId="77777777" w:rsidR="00AF33CC" w:rsidRDefault="00AF33CC" w:rsidP="00AF33CC">
      <w:pPr>
        <w:pStyle w:val="Heading3"/>
        <w:rPr>
          <w:w w:val="105"/>
        </w:rPr>
      </w:pPr>
      <w:r>
        <w:rPr>
          <w:w w:val="105"/>
        </w:rPr>
        <w:t xml:space="preserve">Results-Revisited </w:t>
      </w:r>
    </w:p>
    <w:p w14:paraId="09FA4CEF" w14:textId="77777777" w:rsidR="00F84A76" w:rsidRPr="005942B4" w:rsidRDefault="00F84A76" w:rsidP="00AF33CC">
      <w:pPr>
        <w:pStyle w:val="Heading3"/>
      </w:pPr>
    </w:p>
    <w:p w14:paraId="62662492" w14:textId="77777777" w:rsidR="00AF33CC" w:rsidRPr="00AF33CC" w:rsidRDefault="00AF33CC" w:rsidP="00496F50">
      <w:pPr>
        <w:pStyle w:val="ListParagraph"/>
        <w:widowControl/>
        <w:numPr>
          <w:ilvl w:val="0"/>
          <w:numId w:val="13"/>
        </w:numPr>
        <w:autoSpaceDE/>
        <w:autoSpaceDN/>
        <w:spacing w:after="160" w:line="259" w:lineRule="auto"/>
        <w:contextualSpacing/>
      </w:pPr>
      <w:r w:rsidRPr="00AF33CC">
        <w:rPr>
          <w:szCs w:val="24"/>
        </w:rPr>
        <w:t>Expand the results class so that the variables are now private and can only be accessed through public methods.</w:t>
      </w:r>
    </w:p>
    <w:p w14:paraId="0395D447" w14:textId="77777777" w:rsidR="00AF33CC" w:rsidRDefault="00AF33CC" w:rsidP="00496F50">
      <w:pPr>
        <w:pStyle w:val="ListParagraph"/>
        <w:widowControl/>
        <w:numPr>
          <w:ilvl w:val="0"/>
          <w:numId w:val="13"/>
        </w:numPr>
        <w:autoSpaceDE/>
        <w:autoSpaceDN/>
        <w:spacing w:after="160" w:line="259" w:lineRule="auto"/>
        <w:contextualSpacing/>
      </w:pPr>
      <w:r w:rsidRPr="00AF33CC">
        <w:t>Modify these methods so that they do not allow the variables to be set to values that are less than 0 or greater than 150.</w:t>
      </w:r>
    </w:p>
    <w:p w14:paraId="25FD561A" w14:textId="77777777" w:rsidR="00AF33CC" w:rsidRDefault="00AF33CC" w:rsidP="00496F50">
      <w:pPr>
        <w:pStyle w:val="ListParagraph"/>
        <w:widowControl/>
        <w:numPr>
          <w:ilvl w:val="0"/>
          <w:numId w:val="13"/>
        </w:numPr>
        <w:autoSpaceDE/>
        <w:autoSpaceDN/>
        <w:spacing w:after="160" w:line="259" w:lineRule="auto"/>
        <w:contextualSpacing/>
      </w:pPr>
      <w:r w:rsidRPr="00AF33CC">
        <w:t>Now we have an issue in that the method that calculates the result will still run even if invalid data is entered, for example if the user tries to set the Physics mark to be 200 this is not allowed.  But the defaults score of 0 can still be used in the method to calculate the results.</w:t>
      </w:r>
      <w:r>
        <w:t xml:space="preserve"> M</w:t>
      </w:r>
      <w:r w:rsidRPr="00AF33CC">
        <w:t>odify the class to stop this from happening.</w:t>
      </w:r>
    </w:p>
    <w:p w14:paraId="02DCE0AA" w14:textId="77777777" w:rsidR="00AF33CC" w:rsidRDefault="00AF33CC" w:rsidP="00AF33CC">
      <w:pPr>
        <w:pStyle w:val="Heading3"/>
        <w:rPr>
          <w:w w:val="105"/>
        </w:rPr>
      </w:pPr>
      <w:r>
        <w:rPr>
          <w:w w:val="105"/>
        </w:rPr>
        <w:t>Binary Conversion</w:t>
      </w:r>
    </w:p>
    <w:p w14:paraId="6EA39C97" w14:textId="77777777" w:rsidR="00F84A76" w:rsidRPr="005942B4" w:rsidRDefault="00F84A76" w:rsidP="00AF33CC">
      <w:pPr>
        <w:pStyle w:val="Heading3"/>
      </w:pPr>
    </w:p>
    <w:p w14:paraId="15BB4DF6" w14:textId="77777777" w:rsidR="00AF33CC" w:rsidRPr="00AF33CC" w:rsidRDefault="00AF33CC" w:rsidP="00496F50">
      <w:pPr>
        <w:pStyle w:val="ListParagraph"/>
        <w:widowControl/>
        <w:numPr>
          <w:ilvl w:val="0"/>
          <w:numId w:val="14"/>
        </w:numPr>
        <w:autoSpaceDE/>
        <w:autoSpaceDN/>
        <w:spacing w:after="160" w:line="259" w:lineRule="auto"/>
        <w:contextualSpacing/>
      </w:pPr>
      <w:r w:rsidRPr="00AF33CC">
        <w:rPr>
          <w:szCs w:val="24"/>
        </w:rPr>
        <w:t>Create a method that can take a Binary number (for example “101”, or “10101”) as a String and can print out or return the relevant decimal number.</w:t>
      </w:r>
    </w:p>
    <w:p w14:paraId="4DAA9F92" w14:textId="77777777" w:rsidR="00AF33CC" w:rsidRDefault="00AF33CC" w:rsidP="00496F50">
      <w:pPr>
        <w:pStyle w:val="ListParagraph"/>
        <w:widowControl/>
        <w:numPr>
          <w:ilvl w:val="0"/>
          <w:numId w:val="14"/>
        </w:numPr>
        <w:autoSpaceDE/>
        <w:autoSpaceDN/>
        <w:spacing w:after="160" w:line="259" w:lineRule="auto"/>
        <w:contextualSpacing/>
      </w:pPr>
      <w:r w:rsidRPr="00AF33CC">
        <w:t>Create a method that can take a decimal number (for example 14, 76) and print out or return the relevant Binary number, in the ab</w:t>
      </w:r>
      <w:r>
        <w:t>ove example this would be (1110</w:t>
      </w:r>
      <w:r w:rsidRPr="00AF33CC">
        <w:t>, 1001100).</w:t>
      </w:r>
    </w:p>
    <w:p w14:paraId="25B88FA3" w14:textId="77777777" w:rsidR="009068B6" w:rsidRPr="005942B4" w:rsidRDefault="009068B6" w:rsidP="009068B6">
      <w:pPr>
        <w:pStyle w:val="Heading1"/>
      </w:pPr>
      <w:r>
        <w:rPr>
          <w:w w:val="105"/>
        </w:rPr>
        <w:t>OOP Principles</w:t>
      </w:r>
    </w:p>
    <w:p w14:paraId="346B33C3" w14:textId="77777777" w:rsidR="009068B6" w:rsidRDefault="009068B6" w:rsidP="009068B6">
      <w:pPr>
        <w:widowControl/>
        <w:autoSpaceDE/>
        <w:autoSpaceDN/>
        <w:spacing w:after="160" w:line="259" w:lineRule="auto"/>
        <w:contextualSpacing/>
      </w:pPr>
    </w:p>
    <w:p w14:paraId="0FAD87A0" w14:textId="77777777" w:rsidR="009068B6" w:rsidRDefault="009068B6" w:rsidP="009068B6">
      <w:pPr>
        <w:widowControl/>
        <w:autoSpaceDE/>
        <w:autoSpaceDN/>
        <w:spacing w:after="160" w:line="259" w:lineRule="auto"/>
        <w:contextualSpacing/>
      </w:pPr>
    </w:p>
    <w:p w14:paraId="0F38B90E" w14:textId="77777777" w:rsidR="00AF33CC" w:rsidRDefault="00AF33CC" w:rsidP="00AF33CC">
      <w:pPr>
        <w:pStyle w:val="Heading3"/>
        <w:rPr>
          <w:w w:val="105"/>
        </w:rPr>
      </w:pPr>
      <w:r>
        <w:rPr>
          <w:w w:val="105"/>
        </w:rPr>
        <w:lastRenderedPageBreak/>
        <w:t xml:space="preserve">Inheritance </w:t>
      </w:r>
    </w:p>
    <w:p w14:paraId="0E1FFCD8" w14:textId="77777777" w:rsidR="00F84A76" w:rsidRPr="005942B4" w:rsidRDefault="00F84A76" w:rsidP="00AF33CC">
      <w:pPr>
        <w:pStyle w:val="Heading3"/>
      </w:pPr>
    </w:p>
    <w:p w14:paraId="7C33AB21" w14:textId="77777777" w:rsidR="00E132A2" w:rsidRPr="00E132A2" w:rsidRDefault="00F84A76" w:rsidP="00496F50">
      <w:pPr>
        <w:pStyle w:val="ListParagraph"/>
        <w:widowControl/>
        <w:numPr>
          <w:ilvl w:val="0"/>
          <w:numId w:val="15"/>
        </w:numPr>
        <w:autoSpaceDE/>
        <w:autoSpaceDN/>
        <w:spacing w:after="160" w:line="259" w:lineRule="auto"/>
        <w:contextualSpacing/>
      </w:pPr>
      <w:r>
        <w:rPr>
          <w:szCs w:val="24"/>
        </w:rPr>
        <w:t>Create a class called Animal, A</w:t>
      </w:r>
      <w:r w:rsidR="00E132A2" w:rsidRPr="00E132A2">
        <w:rPr>
          <w:szCs w:val="24"/>
        </w:rPr>
        <w:t>nimal should have at least 2 methods of your choosing and 3 variables.</w:t>
      </w:r>
    </w:p>
    <w:p w14:paraId="653907D3" w14:textId="77777777" w:rsidR="00AF00C5" w:rsidRDefault="00E132A2" w:rsidP="00AF00C5">
      <w:pPr>
        <w:pStyle w:val="ListParagraph"/>
        <w:widowControl/>
        <w:numPr>
          <w:ilvl w:val="0"/>
          <w:numId w:val="15"/>
        </w:numPr>
        <w:autoSpaceDE/>
        <w:autoSpaceDN/>
        <w:spacing w:after="160" w:line="259" w:lineRule="auto"/>
        <w:contextualSpacing/>
      </w:pPr>
      <w:r w:rsidRPr="00E132A2">
        <w:t>Now create 3 more classes that inherit from Animal, each of these classes should have their own methods and variables as well as the method</w:t>
      </w:r>
      <w:r w:rsidR="00AF00C5">
        <w:t>s that they inherit from Animal.</w:t>
      </w:r>
    </w:p>
    <w:p w14:paraId="57EE06C9" w14:textId="77777777" w:rsidR="00AF00C5" w:rsidRDefault="00AF00C5" w:rsidP="00AF00C5">
      <w:pPr>
        <w:pStyle w:val="ListParagraph"/>
        <w:widowControl/>
        <w:numPr>
          <w:ilvl w:val="2"/>
          <w:numId w:val="9"/>
        </w:numPr>
        <w:autoSpaceDE/>
        <w:autoSpaceDN/>
        <w:spacing w:after="160" w:line="259" w:lineRule="auto"/>
        <w:contextualSpacing/>
      </w:pPr>
      <w:r>
        <w:t>Ensure that your inheritance hierarchy makes sense.</w:t>
      </w:r>
    </w:p>
    <w:p w14:paraId="618744C1" w14:textId="77777777" w:rsidR="00E132A2" w:rsidRDefault="00E132A2" w:rsidP="00E132A2">
      <w:pPr>
        <w:pStyle w:val="Heading3"/>
        <w:rPr>
          <w:w w:val="105"/>
        </w:rPr>
      </w:pPr>
      <w:r>
        <w:rPr>
          <w:w w:val="105"/>
        </w:rPr>
        <w:t>Singleton</w:t>
      </w:r>
    </w:p>
    <w:p w14:paraId="1D6583FF" w14:textId="77777777" w:rsidR="00EC5B84" w:rsidRPr="005942B4" w:rsidRDefault="00EC5B84" w:rsidP="00E132A2">
      <w:pPr>
        <w:pStyle w:val="Heading3"/>
      </w:pPr>
    </w:p>
    <w:p w14:paraId="5A8585FB" w14:textId="77777777" w:rsidR="00E132A2" w:rsidRPr="00E132A2" w:rsidRDefault="00E132A2" w:rsidP="00496F50">
      <w:pPr>
        <w:pStyle w:val="ListParagraph"/>
        <w:widowControl/>
        <w:numPr>
          <w:ilvl w:val="0"/>
          <w:numId w:val="16"/>
        </w:numPr>
        <w:autoSpaceDE/>
        <w:autoSpaceDN/>
        <w:spacing w:after="160" w:line="259" w:lineRule="auto"/>
        <w:contextualSpacing/>
      </w:pPr>
      <w:r w:rsidRPr="00E132A2">
        <w:rPr>
          <w:szCs w:val="24"/>
        </w:rPr>
        <w:t>Experiment and work with the Singleton design pattern.</w:t>
      </w:r>
    </w:p>
    <w:p w14:paraId="4F71DECD" w14:textId="77777777" w:rsidR="00E132A2" w:rsidRPr="00E132A2" w:rsidRDefault="00E132A2" w:rsidP="00496F50">
      <w:pPr>
        <w:pStyle w:val="ListParagraph"/>
        <w:numPr>
          <w:ilvl w:val="0"/>
          <w:numId w:val="16"/>
        </w:numPr>
      </w:pPr>
      <w:r w:rsidRPr="00E132A2">
        <w:t>Implement the design pattern</w:t>
      </w:r>
      <w:r>
        <w:t>.</w:t>
      </w:r>
    </w:p>
    <w:p w14:paraId="5E7D3889" w14:textId="77777777" w:rsidR="00E132A2" w:rsidRDefault="00E132A2" w:rsidP="00496F50">
      <w:pPr>
        <w:pStyle w:val="ListParagraph"/>
        <w:widowControl/>
        <w:numPr>
          <w:ilvl w:val="0"/>
          <w:numId w:val="16"/>
        </w:numPr>
        <w:autoSpaceDE/>
        <w:autoSpaceDN/>
        <w:spacing w:after="160" w:line="259" w:lineRule="auto"/>
        <w:contextualSpacing/>
      </w:pPr>
      <w:r w:rsidRPr="00E132A2">
        <w:t>Only create 7 objects of this one class</w:t>
      </w:r>
      <w:r>
        <w:t>.</w:t>
      </w:r>
    </w:p>
    <w:p w14:paraId="04EEC65A" w14:textId="77777777" w:rsidR="00E132A2" w:rsidRDefault="00E132A2" w:rsidP="00E132A2">
      <w:pPr>
        <w:widowControl/>
        <w:autoSpaceDE/>
        <w:autoSpaceDN/>
        <w:spacing w:after="160" w:line="259" w:lineRule="auto"/>
        <w:contextualSpacing/>
      </w:pPr>
    </w:p>
    <w:p w14:paraId="573C115B" w14:textId="77777777" w:rsidR="00E132A2" w:rsidRDefault="00E132A2" w:rsidP="00E132A2">
      <w:pPr>
        <w:pStyle w:val="Heading3"/>
        <w:rPr>
          <w:w w:val="105"/>
        </w:rPr>
      </w:pPr>
      <w:r>
        <w:rPr>
          <w:w w:val="105"/>
        </w:rPr>
        <w:t>Division with Exceptions</w:t>
      </w:r>
    </w:p>
    <w:p w14:paraId="3672C5C6" w14:textId="77777777" w:rsidR="00EC5B84" w:rsidRPr="005942B4" w:rsidRDefault="00EC5B84" w:rsidP="00E132A2">
      <w:pPr>
        <w:pStyle w:val="Heading3"/>
      </w:pPr>
    </w:p>
    <w:p w14:paraId="6C19FE1D" w14:textId="77777777" w:rsidR="00E132A2" w:rsidRPr="007F4220" w:rsidRDefault="00E132A2" w:rsidP="00496F50">
      <w:pPr>
        <w:pStyle w:val="ListParagraph"/>
        <w:numPr>
          <w:ilvl w:val="0"/>
          <w:numId w:val="17"/>
        </w:numPr>
      </w:pPr>
      <w:r w:rsidRPr="00E132A2">
        <w:rPr>
          <w:szCs w:val="24"/>
        </w:rPr>
        <w:t xml:space="preserve">Create a program that can take 2 </w:t>
      </w:r>
      <w:proofErr w:type="spellStart"/>
      <w:r w:rsidRPr="00E132A2">
        <w:rPr>
          <w:szCs w:val="24"/>
        </w:rPr>
        <w:t>ints</w:t>
      </w:r>
      <w:proofErr w:type="spellEnd"/>
      <w:r w:rsidRPr="00E132A2">
        <w:rPr>
          <w:szCs w:val="24"/>
        </w:rPr>
        <w:t xml:space="preserve"> as input from the user and can produce the division of these numbers.  You can use the </w:t>
      </w:r>
      <w:proofErr w:type="spellStart"/>
      <w:r w:rsidRPr="00E132A2">
        <w:rPr>
          <w:szCs w:val="24"/>
        </w:rPr>
        <w:t>Maths</w:t>
      </w:r>
      <w:proofErr w:type="spellEnd"/>
      <w:r w:rsidRPr="00E132A2">
        <w:rPr>
          <w:szCs w:val="24"/>
        </w:rPr>
        <w:t xml:space="preserve"> Project created earlier.</w:t>
      </w:r>
      <w:r>
        <w:rPr>
          <w:szCs w:val="24"/>
        </w:rPr>
        <w:t xml:space="preserve"> This method will need to catch 2</w:t>
      </w:r>
      <w:r w:rsidRPr="00E132A2">
        <w:rPr>
          <w:szCs w:val="24"/>
        </w:rPr>
        <w:t xml:space="preserve"> </w:t>
      </w:r>
      <w:r>
        <w:rPr>
          <w:szCs w:val="24"/>
        </w:rPr>
        <w:t xml:space="preserve">specific </w:t>
      </w:r>
      <w:r w:rsidRPr="00E132A2">
        <w:rPr>
          <w:szCs w:val="24"/>
        </w:rPr>
        <w:t xml:space="preserve">exceptions as well as an overall </w:t>
      </w:r>
      <w:r>
        <w:rPr>
          <w:szCs w:val="24"/>
        </w:rPr>
        <w:t>third</w:t>
      </w:r>
      <w:r w:rsidRPr="00E132A2">
        <w:rPr>
          <w:szCs w:val="24"/>
        </w:rPr>
        <w:t xml:space="preserve"> exception.</w:t>
      </w:r>
    </w:p>
    <w:p w14:paraId="3C369FC9" w14:textId="77777777" w:rsidR="007F4220" w:rsidRPr="00E132A2" w:rsidRDefault="007F4220" w:rsidP="007F4220">
      <w:pPr>
        <w:pStyle w:val="ListParagraph"/>
        <w:ind w:left="720" w:firstLine="0"/>
      </w:pPr>
    </w:p>
    <w:p w14:paraId="169CC899" w14:textId="77777777" w:rsidR="00E132A2" w:rsidRDefault="00E132A2" w:rsidP="00496F50">
      <w:pPr>
        <w:pStyle w:val="ListParagraph"/>
        <w:widowControl/>
        <w:numPr>
          <w:ilvl w:val="0"/>
          <w:numId w:val="17"/>
        </w:numPr>
        <w:autoSpaceDE/>
        <w:autoSpaceDN/>
        <w:spacing w:after="160" w:line="259" w:lineRule="auto"/>
        <w:contextualSpacing/>
      </w:pPr>
      <w:r w:rsidRPr="00E132A2">
        <w:t>Handle each of these exceptions within the method and handle them in different ways.</w:t>
      </w:r>
    </w:p>
    <w:p w14:paraId="17C8629C" w14:textId="77777777" w:rsidR="007F4220" w:rsidRDefault="007F4220" w:rsidP="007F4220">
      <w:pPr>
        <w:pStyle w:val="ListParagraph"/>
      </w:pPr>
    </w:p>
    <w:p w14:paraId="7D7BCA04" w14:textId="77777777" w:rsidR="00E132A2" w:rsidRDefault="00E132A2" w:rsidP="00496F50">
      <w:pPr>
        <w:pStyle w:val="ListParagraph"/>
        <w:widowControl/>
        <w:numPr>
          <w:ilvl w:val="0"/>
          <w:numId w:val="17"/>
        </w:numPr>
        <w:autoSpaceDE/>
        <w:autoSpaceDN/>
        <w:spacing w:after="160" w:line="259" w:lineRule="auto"/>
        <w:contextualSpacing/>
      </w:pPr>
      <w:r w:rsidRPr="00E132A2">
        <w:t>Recreate the Division method to throw your own bespoke exception.  This exception will be thrown if the user tries to divide a number (A) by a larger number (B).</w:t>
      </w:r>
    </w:p>
    <w:p w14:paraId="1102095F" w14:textId="77777777" w:rsidR="00E132A2" w:rsidRDefault="00E132A2" w:rsidP="00496F50">
      <w:pPr>
        <w:pStyle w:val="ListParagraph"/>
        <w:widowControl/>
        <w:numPr>
          <w:ilvl w:val="1"/>
          <w:numId w:val="17"/>
        </w:numPr>
        <w:autoSpaceDE/>
        <w:autoSpaceDN/>
        <w:spacing w:after="160" w:line="259" w:lineRule="auto"/>
        <w:contextualSpacing/>
      </w:pPr>
      <w:r w:rsidRPr="00E132A2">
        <w:t>Create a separate class that will be your Exception, this class will extend the Exception class.</w:t>
      </w:r>
    </w:p>
    <w:p w14:paraId="162E3630" w14:textId="77777777" w:rsidR="00E132A2" w:rsidRDefault="00E132A2" w:rsidP="00496F50">
      <w:pPr>
        <w:pStyle w:val="ListParagraph"/>
        <w:widowControl/>
        <w:numPr>
          <w:ilvl w:val="1"/>
          <w:numId w:val="17"/>
        </w:numPr>
        <w:autoSpaceDE/>
        <w:autoSpaceDN/>
        <w:spacing w:after="160" w:line="259" w:lineRule="auto"/>
        <w:contextualSpacing/>
      </w:pPr>
      <w:r w:rsidRPr="00E132A2">
        <w:t>Create and implement the Division method so that it takes account of your new exception.</w:t>
      </w:r>
    </w:p>
    <w:p w14:paraId="05E19D84" w14:textId="77777777" w:rsidR="00E132A2" w:rsidRDefault="00E132A2" w:rsidP="00496F50">
      <w:pPr>
        <w:pStyle w:val="ListParagraph"/>
        <w:widowControl/>
        <w:numPr>
          <w:ilvl w:val="1"/>
          <w:numId w:val="17"/>
        </w:numPr>
        <w:autoSpaceDE/>
        <w:autoSpaceDN/>
        <w:spacing w:after="160" w:line="259" w:lineRule="auto"/>
        <w:contextualSpacing/>
      </w:pPr>
      <w:r w:rsidRPr="00E132A2">
        <w:t>Handle this exception in varying ways to show the flexibility of exception handling.</w:t>
      </w:r>
    </w:p>
    <w:p w14:paraId="3B648EC5" w14:textId="77777777" w:rsidR="00474D4D" w:rsidRDefault="00474D4D" w:rsidP="00474D4D">
      <w:pPr>
        <w:widowControl/>
        <w:autoSpaceDE/>
        <w:autoSpaceDN/>
        <w:spacing w:after="160" w:line="259" w:lineRule="auto"/>
        <w:ind w:left="1080"/>
        <w:contextualSpacing/>
      </w:pPr>
    </w:p>
    <w:p w14:paraId="1BC5EFCA" w14:textId="77777777" w:rsidR="00474D4D" w:rsidRDefault="00474D4D" w:rsidP="00474D4D">
      <w:pPr>
        <w:pStyle w:val="Heading3"/>
      </w:pPr>
      <w:r>
        <w:t>Person</w:t>
      </w:r>
    </w:p>
    <w:p w14:paraId="138CD228" w14:textId="77777777" w:rsidR="00474D4D" w:rsidRDefault="00474D4D" w:rsidP="00474D4D">
      <w:pPr>
        <w:pStyle w:val="Heading3"/>
      </w:pPr>
    </w:p>
    <w:p w14:paraId="1C66FDBC" w14:textId="77777777" w:rsidR="00E132A2" w:rsidRPr="00E132A2" w:rsidRDefault="00E132A2" w:rsidP="00496F50">
      <w:pPr>
        <w:pStyle w:val="ListParagraph"/>
        <w:widowControl/>
        <w:numPr>
          <w:ilvl w:val="0"/>
          <w:numId w:val="18"/>
        </w:numPr>
        <w:autoSpaceDE/>
        <w:autoSpaceDN/>
        <w:spacing w:after="160" w:line="259" w:lineRule="auto"/>
        <w:contextualSpacing/>
        <w:rPr>
          <w:szCs w:val="24"/>
        </w:rPr>
      </w:pPr>
      <w:r w:rsidRPr="00E132A2">
        <w:rPr>
          <w:szCs w:val="24"/>
        </w:rPr>
        <w:t>Create a Person class that models the following:</w:t>
      </w:r>
    </w:p>
    <w:p w14:paraId="3620C76D" w14:textId="77777777" w:rsidR="00E132A2" w:rsidRP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Name</w:t>
      </w:r>
    </w:p>
    <w:p w14:paraId="228F67EE" w14:textId="77777777" w:rsidR="00E132A2" w:rsidRP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Age</w:t>
      </w:r>
    </w:p>
    <w:p w14:paraId="7292EC4D" w14:textId="77777777" w:rsidR="00E132A2" w:rsidRDefault="00E132A2" w:rsidP="00496F50">
      <w:pPr>
        <w:pStyle w:val="ListParagraph"/>
        <w:widowControl/>
        <w:numPr>
          <w:ilvl w:val="1"/>
          <w:numId w:val="18"/>
        </w:numPr>
        <w:autoSpaceDE/>
        <w:autoSpaceDN/>
        <w:spacing w:after="160" w:line="259" w:lineRule="auto"/>
        <w:contextualSpacing/>
        <w:rPr>
          <w:szCs w:val="24"/>
        </w:rPr>
      </w:pPr>
      <w:r w:rsidRPr="00E132A2">
        <w:rPr>
          <w:szCs w:val="24"/>
        </w:rPr>
        <w:t>Job Title</w:t>
      </w:r>
    </w:p>
    <w:p w14:paraId="098033D2" w14:textId="77777777" w:rsidR="009D049E" w:rsidRDefault="00E132A2" w:rsidP="00496F50">
      <w:pPr>
        <w:pStyle w:val="ListParagraph"/>
        <w:widowControl/>
        <w:numPr>
          <w:ilvl w:val="0"/>
          <w:numId w:val="18"/>
        </w:numPr>
        <w:autoSpaceDE/>
        <w:autoSpaceDN/>
        <w:spacing w:after="160" w:line="259" w:lineRule="auto"/>
        <w:contextualSpacing/>
        <w:rPr>
          <w:szCs w:val="24"/>
        </w:rPr>
      </w:pPr>
      <w:r>
        <w:rPr>
          <w:szCs w:val="24"/>
        </w:rPr>
        <w:t>Create</w:t>
      </w:r>
      <w:r w:rsidRPr="00E132A2">
        <w:rPr>
          <w:szCs w:val="24"/>
        </w:rPr>
        <w:t xml:space="preserve"> a method to return all three of these in a formatted string. </w:t>
      </w:r>
    </w:p>
    <w:p w14:paraId="1650BDDB" w14:textId="77777777" w:rsidR="00E132A2" w:rsidRPr="009D049E" w:rsidRDefault="00E132A2" w:rsidP="009D049E">
      <w:pPr>
        <w:pStyle w:val="ListParagraph"/>
        <w:widowControl/>
        <w:autoSpaceDE/>
        <w:autoSpaceDN/>
        <w:spacing w:after="160" w:line="259" w:lineRule="auto"/>
        <w:ind w:left="720" w:firstLine="0"/>
        <w:contextualSpacing/>
        <w:rPr>
          <w:color w:val="FF0000"/>
          <w:szCs w:val="24"/>
        </w:rPr>
      </w:pPr>
      <w:r w:rsidRPr="009D049E">
        <w:rPr>
          <w:color w:val="FF0000"/>
          <w:szCs w:val="24"/>
        </w:rPr>
        <w:t xml:space="preserve">HINT: </w:t>
      </w:r>
      <w:r w:rsidR="00AF00C5">
        <w:rPr>
          <w:color w:val="FF0000"/>
          <w:szCs w:val="24"/>
        </w:rPr>
        <w:t>Override</w:t>
      </w:r>
      <w:r w:rsidR="009D049E" w:rsidRPr="009D049E">
        <w:rPr>
          <w:color w:val="FF0000"/>
          <w:szCs w:val="24"/>
        </w:rPr>
        <w:t xml:space="preserve"> the</w:t>
      </w:r>
      <w:r w:rsidRPr="009D049E">
        <w:rPr>
          <w:color w:val="FF0000"/>
          <w:szCs w:val="24"/>
        </w:rPr>
        <w:t xml:space="preserve"> </w:t>
      </w:r>
      <w:proofErr w:type="spellStart"/>
      <w:proofErr w:type="gramStart"/>
      <w:r w:rsidRPr="009D049E">
        <w:rPr>
          <w:color w:val="FF0000"/>
          <w:szCs w:val="24"/>
        </w:rPr>
        <w:t>ToString</w:t>
      </w:r>
      <w:proofErr w:type="spellEnd"/>
      <w:r w:rsidRPr="009D049E">
        <w:rPr>
          <w:color w:val="FF0000"/>
          <w:szCs w:val="24"/>
        </w:rPr>
        <w:t>(</w:t>
      </w:r>
      <w:proofErr w:type="gramEnd"/>
      <w:r w:rsidRPr="009D049E">
        <w:rPr>
          <w:color w:val="FF0000"/>
          <w:szCs w:val="24"/>
        </w:rPr>
        <w:t>) method.</w:t>
      </w:r>
    </w:p>
    <w:p w14:paraId="329047BC" w14:textId="77777777" w:rsidR="00E132A2" w:rsidRDefault="00E132A2" w:rsidP="00496F50">
      <w:pPr>
        <w:pStyle w:val="ListParagraph"/>
        <w:widowControl/>
        <w:numPr>
          <w:ilvl w:val="0"/>
          <w:numId w:val="18"/>
        </w:numPr>
        <w:autoSpaceDE/>
        <w:autoSpaceDN/>
        <w:spacing w:after="160" w:line="259" w:lineRule="auto"/>
        <w:contextualSpacing/>
        <w:rPr>
          <w:szCs w:val="24"/>
        </w:rPr>
      </w:pPr>
      <w:r w:rsidRPr="00E132A2">
        <w:rPr>
          <w:szCs w:val="24"/>
        </w:rPr>
        <w:t>Create some example objects with this class.</w:t>
      </w:r>
    </w:p>
    <w:p w14:paraId="641CD495" w14:textId="77777777" w:rsidR="00E132A2" w:rsidRPr="00E132A2" w:rsidRDefault="00E132A2" w:rsidP="00496F50">
      <w:pPr>
        <w:pStyle w:val="ListParagraph"/>
        <w:widowControl/>
        <w:numPr>
          <w:ilvl w:val="0"/>
          <w:numId w:val="18"/>
        </w:numPr>
        <w:autoSpaceDE/>
        <w:autoSpaceDN/>
        <w:spacing w:after="160" w:line="259" w:lineRule="auto"/>
        <w:contextualSpacing/>
        <w:rPr>
          <w:szCs w:val="24"/>
        </w:rPr>
      </w:pPr>
      <w:r>
        <w:rPr>
          <w:szCs w:val="24"/>
        </w:rPr>
        <w:t>Create a</w:t>
      </w:r>
      <w:r w:rsidRPr="00E132A2">
        <w:rPr>
          <w:szCs w:val="24"/>
        </w:rPr>
        <w:t xml:space="preserve"> </w:t>
      </w:r>
      <w:r>
        <w:rPr>
          <w:szCs w:val="24"/>
        </w:rPr>
        <w:t>List Implementation</w:t>
      </w:r>
      <w:r w:rsidRPr="00E132A2">
        <w:rPr>
          <w:szCs w:val="24"/>
        </w:rPr>
        <w:t xml:space="preserve"> and store those object inside.</w:t>
      </w:r>
    </w:p>
    <w:p w14:paraId="41143770" w14:textId="77777777" w:rsidR="00E132A2" w:rsidRDefault="00E132A2" w:rsidP="00496F50">
      <w:pPr>
        <w:pStyle w:val="ListParagraph"/>
        <w:widowControl/>
        <w:numPr>
          <w:ilvl w:val="0"/>
          <w:numId w:val="18"/>
        </w:numPr>
        <w:autoSpaceDE/>
        <w:autoSpaceDN/>
        <w:spacing w:after="160" w:line="259" w:lineRule="auto"/>
        <w:contextualSpacing/>
      </w:pPr>
      <w:r w:rsidRPr="00E132A2">
        <w:t xml:space="preserve">Use </w:t>
      </w:r>
      <w:r w:rsidR="00F92A37">
        <w:t>a stream</w:t>
      </w:r>
      <w:r w:rsidRPr="00E132A2">
        <w:t xml:space="preserve"> to output all of your people to the console.</w:t>
      </w:r>
    </w:p>
    <w:p w14:paraId="3F9F9F53" w14:textId="77777777" w:rsidR="00AF00C5" w:rsidRDefault="00AF00C5" w:rsidP="00496F50">
      <w:pPr>
        <w:pStyle w:val="ListParagraph"/>
        <w:widowControl/>
        <w:numPr>
          <w:ilvl w:val="0"/>
          <w:numId w:val="18"/>
        </w:numPr>
        <w:autoSpaceDE/>
        <w:autoSpaceDN/>
        <w:spacing w:after="160" w:line="259" w:lineRule="auto"/>
        <w:contextualSpacing/>
      </w:pPr>
      <w:r>
        <w:t>Create a method that can search for a specific Person by their name.</w:t>
      </w:r>
    </w:p>
    <w:p w14:paraId="69B0129C" w14:textId="77777777" w:rsidR="00D72240" w:rsidRDefault="00D72240" w:rsidP="009D049E">
      <w:pPr>
        <w:pStyle w:val="Heading3"/>
        <w:rPr>
          <w:w w:val="105"/>
        </w:rPr>
      </w:pPr>
    </w:p>
    <w:p w14:paraId="22C6D43F" w14:textId="77777777" w:rsidR="009D049E" w:rsidRPr="005942B4" w:rsidRDefault="009D049E" w:rsidP="009D049E">
      <w:pPr>
        <w:pStyle w:val="Heading3"/>
      </w:pPr>
      <w:r>
        <w:rPr>
          <w:w w:val="105"/>
        </w:rPr>
        <w:t>Garage</w:t>
      </w:r>
    </w:p>
    <w:p w14:paraId="40C94C1B" w14:textId="77777777" w:rsidR="009D049E" w:rsidRDefault="009D049E" w:rsidP="00496F50">
      <w:pPr>
        <w:pStyle w:val="ListParagraph"/>
        <w:widowControl/>
        <w:numPr>
          <w:ilvl w:val="0"/>
          <w:numId w:val="19"/>
        </w:numPr>
        <w:autoSpaceDE/>
        <w:autoSpaceDN/>
        <w:spacing w:after="160" w:line="259" w:lineRule="auto"/>
        <w:contextualSpacing/>
        <w:rPr>
          <w:szCs w:val="24"/>
        </w:rPr>
      </w:pPr>
      <w:r w:rsidRPr="009D049E">
        <w:rPr>
          <w:szCs w:val="24"/>
        </w:rPr>
        <w:lastRenderedPageBreak/>
        <w:t>Using Vehicle as a base class, create three derived classes (car, motorcycle etc.), each derived class should have its own attributes in addition to the normal Vehicle attributes.</w:t>
      </w:r>
    </w:p>
    <w:p w14:paraId="05796BC6" w14:textId="77777777" w:rsidR="009D049E" w:rsidRPr="009D049E" w:rsidRDefault="009D049E" w:rsidP="00496F50">
      <w:pPr>
        <w:pStyle w:val="ListParagraph"/>
        <w:widowControl/>
        <w:numPr>
          <w:ilvl w:val="0"/>
          <w:numId w:val="19"/>
        </w:numPr>
        <w:autoSpaceDE/>
        <w:autoSpaceDN/>
        <w:spacing w:after="160" w:line="259" w:lineRule="auto"/>
        <w:contextualSpacing/>
      </w:pPr>
      <w:r w:rsidRPr="009D049E">
        <w:rPr>
          <w:szCs w:val="24"/>
        </w:rPr>
        <w:t>Using a List implementation, store all your vehicles in a Garage class</w:t>
      </w:r>
      <w:r>
        <w:rPr>
          <w:szCs w:val="24"/>
        </w:rPr>
        <w:t>.</w:t>
      </w:r>
    </w:p>
    <w:p w14:paraId="1E2834BE" w14:textId="77777777" w:rsidR="00E132A2" w:rsidRDefault="009D049E" w:rsidP="00496F50">
      <w:pPr>
        <w:pStyle w:val="ListParagraph"/>
        <w:widowControl/>
        <w:numPr>
          <w:ilvl w:val="0"/>
          <w:numId w:val="19"/>
        </w:numPr>
        <w:autoSpaceDE/>
        <w:autoSpaceDN/>
        <w:spacing w:after="160" w:line="259" w:lineRule="auto"/>
        <w:contextualSpacing/>
      </w:pPr>
      <w:r w:rsidRPr="009D049E">
        <w:t>Create a method in Garage that iterates through each Vehicle, calculating a bill for each type of Vehicle in a different way, depending on the type of vehicle it is.  You can decide how this bill is calculated based on any attributes you see fit.</w:t>
      </w:r>
      <w:r>
        <w:t xml:space="preserve"> </w:t>
      </w:r>
    </w:p>
    <w:p w14:paraId="077C1E24" w14:textId="77777777" w:rsidR="00AF00C5" w:rsidRDefault="00AF00C5" w:rsidP="00AF00C5">
      <w:pPr>
        <w:pStyle w:val="ListParagraph"/>
        <w:widowControl/>
        <w:autoSpaceDE/>
        <w:autoSpaceDN/>
        <w:spacing w:after="160" w:line="259" w:lineRule="auto"/>
        <w:ind w:left="720" w:firstLine="0"/>
        <w:contextualSpacing/>
      </w:pPr>
      <w:r>
        <w:t>(You do not get extra marks for making the calculation overly complex)</w:t>
      </w:r>
    </w:p>
    <w:p w14:paraId="3F9CF8A3" w14:textId="77777777" w:rsidR="009D049E" w:rsidRDefault="009D049E" w:rsidP="00496F50">
      <w:pPr>
        <w:pStyle w:val="ListParagraph"/>
        <w:widowControl/>
        <w:numPr>
          <w:ilvl w:val="0"/>
          <w:numId w:val="19"/>
        </w:numPr>
        <w:autoSpaceDE/>
        <w:autoSpaceDN/>
        <w:spacing w:after="160" w:line="259" w:lineRule="auto"/>
        <w:contextualSpacing/>
      </w:pPr>
      <w:r w:rsidRPr="009D049E">
        <w:t>Garage should have methods that add Vehicle, remove Vehicle(s) (By ID, By Vehicle Type) fix Vehicle (Calculate bill) and empty the garage.</w:t>
      </w:r>
    </w:p>
    <w:p w14:paraId="03FB497A" w14:textId="77777777" w:rsidR="009D049E" w:rsidRPr="005942B4" w:rsidRDefault="009D049E" w:rsidP="009D049E">
      <w:pPr>
        <w:pStyle w:val="Heading3"/>
      </w:pPr>
      <w:r>
        <w:rPr>
          <w:w w:val="105"/>
        </w:rPr>
        <w:t>Paint Wizard</w:t>
      </w:r>
    </w:p>
    <w:p w14:paraId="5A3E9301" w14:textId="77777777" w:rsidR="009D049E" w:rsidRPr="009D049E" w:rsidRDefault="009D049E" w:rsidP="00496F50">
      <w:pPr>
        <w:pStyle w:val="ListParagraph"/>
        <w:widowControl/>
        <w:numPr>
          <w:ilvl w:val="0"/>
          <w:numId w:val="20"/>
        </w:numPr>
        <w:autoSpaceDE/>
        <w:autoSpaceDN/>
        <w:spacing w:after="160" w:line="259" w:lineRule="auto"/>
        <w:contextualSpacing/>
      </w:pPr>
      <w:r w:rsidRPr="009D049E">
        <w:rPr>
          <w:szCs w:val="24"/>
        </w:rPr>
        <w:t xml:space="preserve">Create a paint requirement wizard that will calculate which of the following three products, would be the cheapest to buy, for the room you are painting.  </w:t>
      </w:r>
    </w:p>
    <w:p w14:paraId="2D9A645B" w14:textId="77777777" w:rsidR="009D049E" w:rsidRDefault="009D049E" w:rsidP="00496F50">
      <w:pPr>
        <w:pStyle w:val="ListParagraph"/>
        <w:widowControl/>
        <w:numPr>
          <w:ilvl w:val="1"/>
          <w:numId w:val="20"/>
        </w:numPr>
        <w:autoSpaceDE/>
        <w:autoSpaceDN/>
        <w:spacing w:after="160" w:line="259" w:lineRule="auto"/>
        <w:contextualSpacing/>
      </w:pPr>
      <w:r w:rsidRPr="009D049E">
        <w:t>Work out which one wastes the least.</w:t>
      </w:r>
    </w:p>
    <w:p w14:paraId="1708CC7B" w14:textId="77777777" w:rsidR="009D049E" w:rsidRDefault="009D049E" w:rsidP="00496F50">
      <w:pPr>
        <w:pStyle w:val="ListParagraph"/>
        <w:widowControl/>
        <w:numPr>
          <w:ilvl w:val="1"/>
          <w:numId w:val="20"/>
        </w:numPr>
        <w:autoSpaceDE/>
        <w:autoSpaceDN/>
        <w:spacing w:after="160" w:line="259" w:lineRule="auto"/>
        <w:contextualSpacing/>
      </w:pPr>
      <w:r w:rsidRPr="009D049E">
        <w:t>Work out which is the best choice for any room (Cheapest).</w:t>
      </w:r>
    </w:p>
    <w:p w14:paraId="479940DB" w14:textId="77777777" w:rsidR="00E132A2" w:rsidRDefault="009D049E" w:rsidP="00E132A2">
      <w:pPr>
        <w:widowControl/>
        <w:autoSpaceDE/>
        <w:autoSpaceDN/>
        <w:spacing w:after="160" w:line="259" w:lineRule="auto"/>
        <w:contextualSpacing/>
      </w:pPr>
      <w:r w:rsidRPr="00234BE8">
        <w:rPr>
          <w:noProof/>
          <w:sz w:val="24"/>
          <w:szCs w:val="24"/>
          <w:lang w:val="en-GB" w:eastAsia="en-GB"/>
        </w:rPr>
        <mc:AlternateContent>
          <mc:Choice Requires="wps">
            <w:drawing>
              <wp:anchor distT="0" distB="0" distL="114300" distR="114300" simplePos="0" relativeHeight="251679744" behindDoc="1" locked="0" layoutInCell="1" allowOverlap="1" wp14:anchorId="45C5AF6B" wp14:editId="4BE77C01">
                <wp:simplePos x="0" y="0"/>
                <wp:positionH relativeFrom="column">
                  <wp:posOffset>257175</wp:posOffset>
                </wp:positionH>
                <wp:positionV relativeFrom="paragraph">
                  <wp:posOffset>0</wp:posOffset>
                </wp:positionV>
                <wp:extent cx="5307965" cy="1774825"/>
                <wp:effectExtent l="0" t="0" r="6985" b="0"/>
                <wp:wrapTight wrapText="bothSides">
                  <wp:wrapPolygon edited="0">
                    <wp:start x="0" y="0"/>
                    <wp:lineTo x="0" y="21330"/>
                    <wp:lineTo x="21551" y="21330"/>
                    <wp:lineTo x="21551" y="0"/>
                    <wp:lineTo x="0" y="0"/>
                  </wp:wrapPolygon>
                </wp:wrapTight>
                <wp:docPr id="29"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307965" cy="17748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B00AB"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(21Litre) £19.99</w:t>
                            </w:r>
                          </w:p>
                          <w:p w14:paraId="50B581FA"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5E483633" w14:textId="77777777" w:rsidR="00A771DD" w:rsidRDefault="00A771DD" w:rsidP="0026767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w:t>
                            </w:r>
                            <w:r w:rsidRPr="0026767E">
                              <w:rPr>
                                <w:rFonts w:ascii="Consolas" w:hAnsi="Consolas" w:cs="Consolas"/>
                                <w:b/>
                                <w:bCs/>
                                <w:color w:val="7F0055"/>
                                <w:kern w:val="24"/>
                                <w:sz w:val="28"/>
                                <w:szCs w:val="28"/>
                              </w:rPr>
                              <w:t xml:space="preserve"> </w:t>
                            </w:r>
                            <w:proofErr w:type="spellStart"/>
                            <w:r>
                              <w:rPr>
                                <w:rFonts w:ascii="Consolas" w:hAnsi="Consolas" w:cs="Consolas"/>
                                <w:b/>
                                <w:bCs/>
                                <w:color w:val="7F0055"/>
                                <w:kern w:val="24"/>
                                <w:sz w:val="28"/>
                                <w:szCs w:val="28"/>
                              </w:rPr>
                              <w:t>ThatOneWithTheDog</w:t>
                            </w:r>
                            <w:proofErr w:type="spellEnd"/>
                            <w:r>
                              <w:rPr>
                                <w:rFonts w:ascii="Consolas" w:hAnsi="Consolas" w:cs="Consolas"/>
                                <w:b/>
                                <w:bCs/>
                                <w:color w:val="7F0055"/>
                                <w:kern w:val="24"/>
                                <w:sz w:val="28"/>
                                <w:szCs w:val="28"/>
                              </w:rPr>
                              <w:t xml:space="preserve"> (40 Litre) £34.38</w:t>
                            </w:r>
                          </w:p>
                          <w:p w14:paraId="13542F54"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1FA8531A"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(16 Litre) £17.99</w:t>
                            </w:r>
                          </w:p>
                          <w:p w14:paraId="1788DF05"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78E07CBC"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14:paraId="571E21CB" w14:textId="77777777" w:rsidR="00A771DD" w:rsidRDefault="00A771DD" w:rsidP="009D049E">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3A035F5C" w14:textId="77777777" w:rsidR="00A771DD" w:rsidRDefault="00A771DD" w:rsidP="009D049E">
                            <w:pPr>
                              <w:pStyle w:val="NormalWeb"/>
                              <w:spacing w:before="0" w:beforeAutospacing="0" w:after="0" w:afterAutospacing="0"/>
                              <w:ind w:left="720"/>
                              <w:rPr>
                                <w:rFonts w:ascii="Consolas" w:hAnsi="Consolas" w:cs="Consolas"/>
                                <w:b/>
                                <w:bCs/>
                                <w:color w:val="7F0055"/>
                                <w:kern w:val="24"/>
                                <w:sz w:val="28"/>
                                <w:szCs w:val="28"/>
                              </w:rPr>
                            </w:pPr>
                          </w:p>
                          <w:p w14:paraId="2E6E1481" w14:textId="77777777" w:rsidR="00A771DD" w:rsidRDefault="00A771DD" w:rsidP="009D049E">
                            <w:pPr>
                              <w:pStyle w:val="NormalWeb"/>
                              <w:spacing w:before="0" w:beforeAutospacing="0" w:after="0" w:afterAutospacing="0"/>
                              <w:ind w:left="720"/>
                              <w:rPr>
                                <w:rFonts w:ascii="Consolas" w:hAnsi="Consolas" w:cs="Consolas"/>
                                <w:b/>
                                <w:bCs/>
                                <w:color w:val="7F0055"/>
                                <w:kern w:val="24"/>
                                <w:sz w:val="28"/>
                                <w:szCs w:val="28"/>
                              </w:rPr>
                            </w:pPr>
                          </w:p>
                          <w:p w14:paraId="501568A9"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p>
                          <w:p w14:paraId="605D0664" w14:textId="77777777" w:rsidR="00A771DD" w:rsidRPr="00040C68" w:rsidRDefault="00A771DD" w:rsidP="009D049E">
                            <w:pPr>
                              <w:pStyle w:val="NormalWeb"/>
                              <w:spacing w:before="0" w:beforeAutospacing="0" w:after="0" w:afterAutospacing="0"/>
                              <w:rPr>
                                <w:rFonts w:ascii="Consolas" w:hAnsi="Consolas" w:cs="Consolas"/>
                                <w:b/>
                                <w:bCs/>
                                <w:color w:val="7F0055"/>
                                <w:kern w:val="24"/>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5AF6B" id="Content Placeholder 4" o:spid="_x0000_s1033" style="position:absolute;margin-left:20.25pt;margin-top:0;width:417.95pt;height:139.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" fillcolor="#d8d8d8 [2732]" stroked="f">
                <v:path arrowok="t"/>
                <o:lock v:ext="edit" grouping="t"/>
                <v:textbox>
                  <w:txbxContent>
                    <w:p w14:paraId="34DB00AB"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(21Litre) £19.99</w:t>
                      </w:r>
                    </w:p>
                    <w:p w14:paraId="50B581FA"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5E483633" w14:textId="77777777" w:rsidR="00A771DD" w:rsidRDefault="00A771DD" w:rsidP="0026767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2)</w:t>
                      </w:r>
                      <w:r w:rsidRPr="0026767E">
                        <w:rPr>
                          <w:rFonts w:ascii="Consolas" w:hAnsi="Consolas" w:cs="Consolas"/>
                          <w:b/>
                          <w:bCs/>
                          <w:color w:val="7F0055"/>
                          <w:kern w:val="24"/>
                          <w:sz w:val="28"/>
                          <w:szCs w:val="28"/>
                        </w:rPr>
                        <w:t xml:space="preserve"> </w:t>
                      </w:r>
                      <w:proofErr w:type="spellStart"/>
                      <w:r>
                        <w:rPr>
                          <w:rFonts w:ascii="Consolas" w:hAnsi="Consolas" w:cs="Consolas"/>
                          <w:b/>
                          <w:bCs/>
                          <w:color w:val="7F0055"/>
                          <w:kern w:val="24"/>
                          <w:sz w:val="28"/>
                          <w:szCs w:val="28"/>
                        </w:rPr>
                        <w:t>ThatOneWithTheDog</w:t>
                      </w:r>
                      <w:proofErr w:type="spellEnd"/>
                      <w:r>
                        <w:rPr>
                          <w:rFonts w:ascii="Consolas" w:hAnsi="Consolas" w:cs="Consolas"/>
                          <w:b/>
                          <w:bCs/>
                          <w:color w:val="7F0055"/>
                          <w:kern w:val="24"/>
                          <w:sz w:val="28"/>
                          <w:szCs w:val="28"/>
                        </w:rPr>
                        <w:t xml:space="preserve"> (40 Litre) £34.38</w:t>
                      </w:r>
                    </w:p>
                    <w:p w14:paraId="13542F54"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1FA8531A"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(16 Litre) £17.99</w:t>
                      </w:r>
                    </w:p>
                    <w:p w14:paraId="1788DF05"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78E07CBC"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14:paraId="571E21CB" w14:textId="77777777" w:rsidR="00A771DD" w:rsidRDefault="00A771DD" w:rsidP="009D049E">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22m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14:paraId="3A035F5C" w14:textId="77777777" w:rsidR="00A771DD" w:rsidRDefault="00A771DD" w:rsidP="009D049E">
                      <w:pPr>
                        <w:pStyle w:val="NormalWeb"/>
                        <w:spacing w:before="0" w:beforeAutospacing="0" w:after="0" w:afterAutospacing="0"/>
                        <w:ind w:left="720"/>
                        <w:rPr>
                          <w:rFonts w:ascii="Consolas" w:hAnsi="Consolas" w:cs="Consolas"/>
                          <w:b/>
                          <w:bCs/>
                          <w:color w:val="7F0055"/>
                          <w:kern w:val="24"/>
                          <w:sz w:val="28"/>
                          <w:szCs w:val="28"/>
                        </w:rPr>
                      </w:pPr>
                    </w:p>
                    <w:p w14:paraId="2E6E1481" w14:textId="77777777" w:rsidR="00A771DD" w:rsidRDefault="00A771DD" w:rsidP="009D049E">
                      <w:pPr>
                        <w:pStyle w:val="NormalWeb"/>
                        <w:spacing w:before="0" w:beforeAutospacing="0" w:after="0" w:afterAutospacing="0"/>
                        <w:ind w:left="720"/>
                        <w:rPr>
                          <w:rFonts w:ascii="Consolas" w:hAnsi="Consolas" w:cs="Consolas"/>
                          <w:b/>
                          <w:bCs/>
                          <w:color w:val="7F0055"/>
                          <w:kern w:val="24"/>
                          <w:sz w:val="28"/>
                          <w:szCs w:val="28"/>
                        </w:rPr>
                      </w:pPr>
                    </w:p>
                    <w:p w14:paraId="501568A9" w14:textId="77777777" w:rsidR="00A771DD" w:rsidRDefault="00A771DD" w:rsidP="009D049E">
                      <w:pPr>
                        <w:pStyle w:val="NormalWeb"/>
                        <w:spacing w:before="0" w:beforeAutospacing="0" w:after="0" w:afterAutospacing="0"/>
                        <w:rPr>
                          <w:rFonts w:ascii="Consolas" w:hAnsi="Consolas" w:cs="Consolas"/>
                          <w:b/>
                          <w:bCs/>
                          <w:color w:val="7F0055"/>
                          <w:kern w:val="24"/>
                          <w:sz w:val="28"/>
                          <w:szCs w:val="28"/>
                        </w:rPr>
                      </w:pPr>
                    </w:p>
                    <w:p w14:paraId="605D0664" w14:textId="77777777" w:rsidR="00A771DD" w:rsidRPr="00040C68" w:rsidRDefault="00A771DD" w:rsidP="009D049E">
                      <w:pPr>
                        <w:pStyle w:val="NormalWeb"/>
                        <w:spacing w:before="0" w:beforeAutospacing="0" w:after="0" w:afterAutospacing="0"/>
                        <w:rPr>
                          <w:rFonts w:ascii="Consolas" w:hAnsi="Consolas" w:cs="Consolas"/>
                          <w:b/>
                          <w:bCs/>
                          <w:color w:val="7F0055"/>
                          <w:kern w:val="24"/>
                          <w:sz w:val="28"/>
                          <w:szCs w:val="28"/>
                        </w:rPr>
                      </w:pPr>
                    </w:p>
                  </w:txbxContent>
                </v:textbox>
                <w10:wrap type="tight"/>
              </v:rect>
            </w:pict>
          </mc:Fallback>
        </mc:AlternateContent>
      </w:r>
    </w:p>
    <w:p w14:paraId="5D59F7E9" w14:textId="77777777" w:rsidR="00E132A2" w:rsidRDefault="00E132A2" w:rsidP="00E132A2">
      <w:pPr>
        <w:widowControl/>
        <w:autoSpaceDE/>
        <w:autoSpaceDN/>
        <w:spacing w:after="160" w:line="259" w:lineRule="auto"/>
        <w:ind w:left="360"/>
        <w:contextualSpacing/>
      </w:pPr>
    </w:p>
    <w:p w14:paraId="5F888421" w14:textId="77777777" w:rsidR="009D049E" w:rsidRPr="005942B4" w:rsidRDefault="009D049E" w:rsidP="009D049E">
      <w:pPr>
        <w:pStyle w:val="Heading3"/>
      </w:pPr>
      <w:r>
        <w:rPr>
          <w:w w:val="105"/>
        </w:rPr>
        <w:t>File I/O (Person Extended)</w:t>
      </w:r>
    </w:p>
    <w:p w14:paraId="1341C1B4" w14:textId="77777777" w:rsidR="009D049E" w:rsidRDefault="009D049E" w:rsidP="00496F50">
      <w:pPr>
        <w:pStyle w:val="ListParagraph"/>
        <w:widowControl/>
        <w:numPr>
          <w:ilvl w:val="0"/>
          <w:numId w:val="21"/>
        </w:numPr>
        <w:autoSpaceDE/>
        <w:autoSpaceDN/>
        <w:spacing w:after="160" w:line="259" w:lineRule="auto"/>
        <w:contextualSpacing/>
        <w:rPr>
          <w:szCs w:val="24"/>
        </w:rPr>
      </w:pPr>
      <w:r w:rsidRPr="009D049E">
        <w:rPr>
          <w:szCs w:val="24"/>
        </w:rPr>
        <w:t xml:space="preserve">Using </w:t>
      </w:r>
      <w:r>
        <w:rPr>
          <w:szCs w:val="24"/>
        </w:rPr>
        <w:t xml:space="preserve">your Person class from earlier, </w:t>
      </w:r>
      <w:r w:rsidRPr="009D049E">
        <w:rPr>
          <w:szCs w:val="24"/>
        </w:rPr>
        <w:t>create a list and populate it with 5 of these objects (Make up the values etc.)</w:t>
      </w:r>
      <w:r>
        <w:rPr>
          <w:szCs w:val="24"/>
        </w:rPr>
        <w:t>.</w:t>
      </w:r>
    </w:p>
    <w:p w14:paraId="5CB0D674" w14:textId="77777777" w:rsidR="009D049E" w:rsidRDefault="009D049E" w:rsidP="00496F50">
      <w:pPr>
        <w:pStyle w:val="ListParagraph"/>
        <w:widowControl/>
        <w:numPr>
          <w:ilvl w:val="0"/>
          <w:numId w:val="21"/>
        </w:numPr>
        <w:autoSpaceDE/>
        <w:autoSpaceDN/>
        <w:spacing w:after="160" w:line="259" w:lineRule="auto"/>
        <w:contextualSpacing/>
        <w:rPr>
          <w:szCs w:val="24"/>
        </w:rPr>
      </w:pPr>
      <w:r w:rsidRPr="009D049E">
        <w:rPr>
          <w:szCs w:val="24"/>
        </w:rPr>
        <w:t>Create a loop to iterate through the list, writing each object to one file (Think about how you format this)</w:t>
      </w:r>
    </w:p>
    <w:p w14:paraId="07200599" w14:textId="77777777" w:rsidR="00E132A2" w:rsidRDefault="009D049E" w:rsidP="00496F50">
      <w:pPr>
        <w:pStyle w:val="ListParagraph"/>
        <w:widowControl/>
        <w:numPr>
          <w:ilvl w:val="0"/>
          <w:numId w:val="21"/>
        </w:numPr>
        <w:autoSpaceDE/>
        <w:autoSpaceDN/>
        <w:spacing w:after="160" w:line="259" w:lineRule="auto"/>
        <w:contextualSpacing/>
        <w:rPr>
          <w:b/>
        </w:rPr>
      </w:pPr>
      <w:r w:rsidRPr="009D049E">
        <w:rPr>
          <w:szCs w:val="24"/>
        </w:rPr>
        <w:t>Separately, create another list and populate it with the data in the file you just wrote too. (You’re going to have to parse it back in the format you wrote it in)</w:t>
      </w:r>
      <w:r>
        <w:rPr>
          <w:b/>
        </w:rPr>
        <w:t>.</w:t>
      </w:r>
    </w:p>
    <w:p w14:paraId="72836FCF" w14:textId="77777777" w:rsidR="00A26B8B" w:rsidRDefault="00A26B8B" w:rsidP="00A26B8B">
      <w:pPr>
        <w:pStyle w:val="ListParagraph"/>
        <w:widowControl/>
        <w:autoSpaceDE/>
        <w:autoSpaceDN/>
        <w:spacing w:after="160" w:line="259" w:lineRule="auto"/>
        <w:ind w:left="720" w:firstLine="0"/>
        <w:contextualSpacing/>
        <w:rPr>
          <w:b/>
        </w:rPr>
      </w:pPr>
    </w:p>
    <w:p w14:paraId="37653F00" w14:textId="77777777" w:rsidR="009D049E" w:rsidRDefault="009D049E" w:rsidP="009D049E">
      <w:pPr>
        <w:widowControl/>
        <w:autoSpaceDE/>
        <w:autoSpaceDN/>
        <w:spacing w:after="160" w:line="259" w:lineRule="auto"/>
        <w:contextualSpacing/>
        <w:rPr>
          <w:rFonts w:ascii="Trebuchet MS" w:eastAsia="Trebuchet MS" w:hAnsi="Trebuchet MS" w:cs="Trebuchet MS"/>
          <w:b/>
          <w:bCs/>
          <w:color w:val="548DD4" w:themeColor="text2" w:themeTint="99"/>
          <w:w w:val="105"/>
          <w:sz w:val="28"/>
          <w:szCs w:val="28"/>
        </w:rPr>
      </w:pPr>
      <w:r w:rsidRPr="009D049E">
        <w:rPr>
          <w:rFonts w:ascii="Trebuchet MS" w:eastAsia="Trebuchet MS" w:hAnsi="Trebuchet MS" w:cs="Trebuchet MS"/>
          <w:b/>
          <w:bCs/>
          <w:color w:val="548DD4" w:themeColor="text2" w:themeTint="99"/>
          <w:w w:val="105"/>
          <w:sz w:val="28"/>
          <w:szCs w:val="28"/>
        </w:rPr>
        <w:t>Library/TDD</w:t>
      </w:r>
    </w:p>
    <w:p w14:paraId="422EC4EE" w14:textId="77777777" w:rsidR="009D049E" w:rsidRDefault="009D049E" w:rsidP="009D049E">
      <w:pPr>
        <w:widowControl/>
        <w:autoSpaceDE/>
        <w:autoSpaceDN/>
        <w:spacing w:after="160" w:line="259" w:lineRule="auto"/>
        <w:contextualSpacing/>
        <w:rPr>
          <w:rFonts w:ascii="Trebuchet MS" w:eastAsia="Trebuchet MS" w:hAnsi="Trebuchet MS" w:cs="Trebuchet MS"/>
          <w:b/>
          <w:bCs/>
          <w:color w:val="548DD4" w:themeColor="text2" w:themeTint="99"/>
          <w:w w:val="105"/>
          <w:sz w:val="28"/>
          <w:szCs w:val="28"/>
        </w:rPr>
      </w:pPr>
    </w:p>
    <w:p w14:paraId="1745C7D0" w14:textId="77777777" w:rsidR="009D049E" w:rsidRDefault="009D049E" w:rsidP="009D049E">
      <w:pPr>
        <w:widowControl/>
        <w:autoSpaceDE/>
        <w:autoSpaceDN/>
        <w:spacing w:after="160" w:line="259" w:lineRule="auto"/>
        <w:contextualSpacing/>
        <w:rPr>
          <w:szCs w:val="24"/>
        </w:rPr>
      </w:pPr>
      <w:r w:rsidRPr="009D049E">
        <w:rPr>
          <w:szCs w:val="24"/>
        </w:rPr>
        <w:t>Create a library system with functionality to manage items</w:t>
      </w:r>
      <w:r>
        <w:rPr>
          <w:szCs w:val="24"/>
        </w:rPr>
        <w:t xml:space="preserve"> and people</w:t>
      </w:r>
      <w:r w:rsidRPr="009D049E">
        <w:rPr>
          <w:szCs w:val="24"/>
        </w:rPr>
        <w:t xml:space="preserve"> within the library.</w:t>
      </w:r>
    </w:p>
    <w:p w14:paraId="6B0F38DF" w14:textId="77777777" w:rsidR="009D049E" w:rsidRDefault="009D049E" w:rsidP="009D049E">
      <w:pPr>
        <w:widowControl/>
        <w:autoSpaceDE/>
        <w:autoSpaceDN/>
        <w:spacing w:after="160" w:line="259" w:lineRule="auto"/>
        <w:contextualSpacing/>
        <w:rPr>
          <w:szCs w:val="24"/>
        </w:rPr>
      </w:pPr>
    </w:p>
    <w:p w14:paraId="4205B9B3" w14:textId="77777777" w:rsidR="009D049E" w:rsidRPr="009D049E" w:rsidRDefault="009D049E" w:rsidP="009D049E">
      <w:pPr>
        <w:widowControl/>
        <w:autoSpaceDE/>
        <w:autoSpaceDN/>
        <w:spacing w:after="160" w:line="259" w:lineRule="auto"/>
        <w:contextualSpacing/>
        <w:rPr>
          <w:szCs w:val="24"/>
        </w:rPr>
      </w:pPr>
      <w:r>
        <w:rPr>
          <w:szCs w:val="24"/>
        </w:rPr>
        <w:t>Rules:</w:t>
      </w:r>
    </w:p>
    <w:p w14:paraId="70B1D713" w14:textId="77777777" w:rsidR="009D049E" w:rsidRPr="009D049E" w:rsidRDefault="009D049E" w:rsidP="00496F50">
      <w:pPr>
        <w:pStyle w:val="ListParagraph"/>
        <w:numPr>
          <w:ilvl w:val="0"/>
          <w:numId w:val="22"/>
        </w:numPr>
        <w:rPr>
          <w:szCs w:val="24"/>
        </w:rPr>
      </w:pPr>
      <w:r w:rsidRPr="009D049E">
        <w:rPr>
          <w:szCs w:val="24"/>
        </w:rPr>
        <w:t>Class diagram created and adhered to as much as possible</w:t>
      </w:r>
    </w:p>
    <w:p w14:paraId="7194E5F1" w14:textId="77777777" w:rsidR="009D049E" w:rsidRPr="009D049E" w:rsidRDefault="009D049E" w:rsidP="00496F50">
      <w:pPr>
        <w:pStyle w:val="ListParagraph"/>
        <w:widowControl/>
        <w:numPr>
          <w:ilvl w:val="0"/>
          <w:numId w:val="22"/>
        </w:numPr>
        <w:autoSpaceDE/>
        <w:autoSpaceDN/>
        <w:spacing w:after="160" w:line="259" w:lineRule="auto"/>
        <w:contextualSpacing/>
        <w:rPr>
          <w:b/>
        </w:rPr>
      </w:pPr>
      <w:r w:rsidRPr="009D049E">
        <w:rPr>
          <w:szCs w:val="24"/>
        </w:rPr>
        <w:t>TDD Implemented.</w:t>
      </w:r>
    </w:p>
    <w:p w14:paraId="78463A12" w14:textId="77777777" w:rsidR="009D049E" w:rsidRPr="009D049E" w:rsidRDefault="009D049E" w:rsidP="00496F50">
      <w:pPr>
        <w:pStyle w:val="ListParagraph"/>
        <w:numPr>
          <w:ilvl w:val="0"/>
          <w:numId w:val="22"/>
        </w:numPr>
      </w:pPr>
      <w:r w:rsidRPr="009D049E">
        <w:t>At least one Abstract Class must be implemented.</w:t>
      </w:r>
    </w:p>
    <w:p w14:paraId="392EB78E" w14:textId="77777777" w:rsidR="00E132A2" w:rsidRDefault="009D049E" w:rsidP="00496F50">
      <w:pPr>
        <w:pStyle w:val="ListParagraph"/>
        <w:widowControl/>
        <w:numPr>
          <w:ilvl w:val="0"/>
          <w:numId w:val="22"/>
        </w:numPr>
        <w:autoSpaceDE/>
        <w:autoSpaceDN/>
        <w:spacing w:after="160" w:line="259" w:lineRule="auto"/>
        <w:contextualSpacing/>
      </w:pPr>
      <w:r w:rsidRPr="009D049E">
        <w:t>At least one Interface Class must be implemented</w:t>
      </w:r>
      <w:r>
        <w:t>.</w:t>
      </w:r>
    </w:p>
    <w:p w14:paraId="50449588" w14:textId="77777777" w:rsidR="009D049E" w:rsidRDefault="009D049E" w:rsidP="00496F50">
      <w:pPr>
        <w:pStyle w:val="ListParagraph"/>
        <w:widowControl/>
        <w:numPr>
          <w:ilvl w:val="0"/>
          <w:numId w:val="22"/>
        </w:numPr>
        <w:autoSpaceDE/>
        <w:autoSpaceDN/>
        <w:spacing w:after="160" w:line="259" w:lineRule="auto"/>
        <w:contextualSpacing/>
      </w:pPr>
      <w:r w:rsidRPr="009D049E">
        <w:t>Each item should have at least 1 additional attributes unique to itself.</w:t>
      </w:r>
    </w:p>
    <w:p w14:paraId="72295F2A" w14:textId="77777777" w:rsidR="009D049E" w:rsidRDefault="009D049E" w:rsidP="00496F50">
      <w:pPr>
        <w:pStyle w:val="ListParagraph"/>
        <w:widowControl/>
        <w:numPr>
          <w:ilvl w:val="0"/>
          <w:numId w:val="22"/>
        </w:numPr>
        <w:autoSpaceDE/>
        <w:autoSpaceDN/>
        <w:spacing w:after="160" w:line="259" w:lineRule="auto"/>
        <w:contextualSpacing/>
      </w:pPr>
      <w:r w:rsidRPr="009D049E">
        <w:t>Method Overloading implemented.</w:t>
      </w:r>
    </w:p>
    <w:p w14:paraId="3834C984" w14:textId="77777777" w:rsidR="009D049E" w:rsidRDefault="009D049E" w:rsidP="00496F50">
      <w:pPr>
        <w:pStyle w:val="ListParagraph"/>
        <w:widowControl/>
        <w:numPr>
          <w:ilvl w:val="0"/>
          <w:numId w:val="22"/>
        </w:numPr>
        <w:autoSpaceDE/>
        <w:autoSpaceDN/>
        <w:spacing w:after="160" w:line="259" w:lineRule="auto"/>
        <w:contextualSpacing/>
      </w:pPr>
      <w:r w:rsidRPr="009D049E">
        <w:t>Correct usage of access modifiers</w:t>
      </w:r>
    </w:p>
    <w:p w14:paraId="5C239F26" w14:textId="77777777" w:rsidR="009D049E" w:rsidRDefault="009D049E" w:rsidP="00496F50">
      <w:pPr>
        <w:pStyle w:val="ListParagraph"/>
        <w:widowControl/>
        <w:numPr>
          <w:ilvl w:val="0"/>
          <w:numId w:val="22"/>
        </w:numPr>
        <w:autoSpaceDE/>
        <w:autoSpaceDN/>
        <w:spacing w:after="160" w:line="259" w:lineRule="auto"/>
        <w:contextualSpacing/>
      </w:pPr>
      <w:r w:rsidRPr="009D049E">
        <w:t>Naming conventions adhered too</w:t>
      </w:r>
    </w:p>
    <w:p w14:paraId="5D9D589C" w14:textId="77777777" w:rsidR="009D049E" w:rsidRDefault="009D049E" w:rsidP="00496F50">
      <w:pPr>
        <w:pStyle w:val="ListParagraph"/>
        <w:widowControl/>
        <w:numPr>
          <w:ilvl w:val="0"/>
          <w:numId w:val="22"/>
        </w:numPr>
        <w:autoSpaceDE/>
        <w:autoSpaceDN/>
        <w:spacing w:after="160" w:line="259" w:lineRule="auto"/>
        <w:contextualSpacing/>
      </w:pPr>
      <w:r w:rsidRPr="009D049E">
        <w:t>Commenting where necessary.</w:t>
      </w:r>
    </w:p>
    <w:p w14:paraId="785D3069" w14:textId="77777777" w:rsidR="009D049E" w:rsidRPr="009D049E" w:rsidRDefault="009D049E" w:rsidP="00496F50">
      <w:pPr>
        <w:pStyle w:val="ListParagraph"/>
        <w:numPr>
          <w:ilvl w:val="0"/>
          <w:numId w:val="22"/>
        </w:numPr>
        <w:rPr>
          <w:b/>
          <w:szCs w:val="24"/>
        </w:rPr>
      </w:pPr>
      <w:r w:rsidRPr="009D049E">
        <w:rPr>
          <w:szCs w:val="24"/>
        </w:rPr>
        <w:t>At least 3 of the following items:</w:t>
      </w:r>
    </w:p>
    <w:p w14:paraId="2A1720E2" w14:textId="77777777" w:rsidR="009D049E" w:rsidRPr="009D049E" w:rsidRDefault="009D049E" w:rsidP="00496F50">
      <w:pPr>
        <w:pStyle w:val="ListParagraph"/>
        <w:numPr>
          <w:ilvl w:val="1"/>
          <w:numId w:val="22"/>
        </w:numPr>
      </w:pPr>
      <w:r w:rsidRPr="009D049E">
        <w:lastRenderedPageBreak/>
        <w:t>Books</w:t>
      </w:r>
    </w:p>
    <w:p w14:paraId="545557F1" w14:textId="77777777" w:rsidR="009D049E" w:rsidRPr="009D049E" w:rsidRDefault="009D049E" w:rsidP="00496F50">
      <w:pPr>
        <w:pStyle w:val="ListParagraph"/>
        <w:numPr>
          <w:ilvl w:val="1"/>
          <w:numId w:val="22"/>
        </w:numPr>
      </w:pPr>
      <w:r w:rsidRPr="009D049E">
        <w:t xml:space="preserve">Maps </w:t>
      </w:r>
    </w:p>
    <w:p w14:paraId="691B8A38" w14:textId="77777777" w:rsidR="009D049E" w:rsidRPr="009D049E" w:rsidRDefault="009D049E" w:rsidP="00496F50">
      <w:pPr>
        <w:pStyle w:val="ListParagraph"/>
        <w:numPr>
          <w:ilvl w:val="1"/>
          <w:numId w:val="22"/>
        </w:numPr>
      </w:pPr>
      <w:r w:rsidRPr="009D049E">
        <w:t>Government documents</w:t>
      </w:r>
    </w:p>
    <w:p w14:paraId="60928618" w14:textId="77777777" w:rsidR="009D049E" w:rsidRPr="009D049E" w:rsidRDefault="009D049E" w:rsidP="00496F50">
      <w:pPr>
        <w:pStyle w:val="ListParagraph"/>
        <w:numPr>
          <w:ilvl w:val="1"/>
          <w:numId w:val="22"/>
        </w:numPr>
      </w:pPr>
      <w:r w:rsidRPr="009D049E">
        <w:t>Media resources (Camera etc.)</w:t>
      </w:r>
    </w:p>
    <w:p w14:paraId="702F3B4E" w14:textId="77777777" w:rsidR="009D049E" w:rsidRPr="009D049E" w:rsidRDefault="009D049E" w:rsidP="00496F50">
      <w:pPr>
        <w:pStyle w:val="ListParagraph"/>
        <w:numPr>
          <w:ilvl w:val="1"/>
          <w:numId w:val="22"/>
        </w:numPr>
      </w:pPr>
      <w:r w:rsidRPr="009D049E">
        <w:t>Newspapers</w:t>
      </w:r>
    </w:p>
    <w:p w14:paraId="5F031173" w14:textId="77777777" w:rsidR="009D049E" w:rsidRPr="009D049E" w:rsidRDefault="009D049E" w:rsidP="00496F50">
      <w:pPr>
        <w:pStyle w:val="ListParagraph"/>
        <w:numPr>
          <w:ilvl w:val="1"/>
          <w:numId w:val="22"/>
        </w:numPr>
      </w:pPr>
      <w:r w:rsidRPr="009D049E">
        <w:t>Journals</w:t>
      </w:r>
    </w:p>
    <w:p w14:paraId="13C15B32" w14:textId="77777777" w:rsidR="009D049E" w:rsidRPr="009D049E" w:rsidRDefault="009D049E" w:rsidP="00496F50">
      <w:pPr>
        <w:pStyle w:val="ListParagraph"/>
        <w:numPr>
          <w:ilvl w:val="1"/>
          <w:numId w:val="22"/>
        </w:numPr>
      </w:pPr>
      <w:r w:rsidRPr="009D049E">
        <w:t>Magazines</w:t>
      </w:r>
    </w:p>
    <w:p w14:paraId="7BD44EA6" w14:textId="77777777" w:rsidR="009D049E" w:rsidRPr="009D049E" w:rsidRDefault="009D049E" w:rsidP="00496F50">
      <w:pPr>
        <w:pStyle w:val="ListParagraph"/>
        <w:numPr>
          <w:ilvl w:val="1"/>
          <w:numId w:val="22"/>
        </w:numPr>
      </w:pPr>
      <w:r w:rsidRPr="009D049E">
        <w:t>Dissertations</w:t>
      </w:r>
    </w:p>
    <w:p w14:paraId="1ADA2D12" w14:textId="77777777" w:rsidR="009D049E" w:rsidRDefault="009D049E" w:rsidP="00496F50">
      <w:pPr>
        <w:pStyle w:val="ListParagraph"/>
        <w:numPr>
          <w:ilvl w:val="1"/>
          <w:numId w:val="22"/>
        </w:numPr>
      </w:pPr>
      <w:r w:rsidRPr="009D049E">
        <w:t>Theses</w:t>
      </w:r>
    </w:p>
    <w:p w14:paraId="3EFFBB45" w14:textId="77777777" w:rsidR="009D049E" w:rsidRDefault="009D049E" w:rsidP="009D049E">
      <w:pPr>
        <w:pStyle w:val="ListParagraph"/>
        <w:ind w:left="1440" w:firstLine="0"/>
      </w:pPr>
    </w:p>
    <w:p w14:paraId="73C01497" w14:textId="77777777" w:rsidR="009D049E" w:rsidRDefault="009D049E" w:rsidP="00496F50">
      <w:pPr>
        <w:pStyle w:val="ListParagraph"/>
        <w:numPr>
          <w:ilvl w:val="0"/>
          <w:numId w:val="22"/>
        </w:numPr>
      </w:pPr>
      <w:r w:rsidRPr="009D049E">
        <w:rPr>
          <w:b/>
        </w:rPr>
        <w:t>ALL</w:t>
      </w:r>
      <w:r>
        <w:t xml:space="preserve"> of the following:</w:t>
      </w:r>
    </w:p>
    <w:p w14:paraId="2AE2CC7C" w14:textId="77777777" w:rsidR="009D049E" w:rsidRDefault="009D049E" w:rsidP="00496F50">
      <w:pPr>
        <w:pStyle w:val="ListParagraph"/>
        <w:numPr>
          <w:ilvl w:val="1"/>
          <w:numId w:val="22"/>
        </w:numPr>
      </w:pPr>
      <w:r>
        <w:t>Check out item</w:t>
      </w:r>
    </w:p>
    <w:p w14:paraId="59CB6C9D" w14:textId="77777777" w:rsidR="009D049E" w:rsidRDefault="009D049E" w:rsidP="00496F50">
      <w:pPr>
        <w:pStyle w:val="ListParagraph"/>
        <w:numPr>
          <w:ilvl w:val="1"/>
          <w:numId w:val="22"/>
        </w:numPr>
      </w:pPr>
      <w:r>
        <w:t>Check in item</w:t>
      </w:r>
    </w:p>
    <w:p w14:paraId="6C12AC62" w14:textId="77777777" w:rsidR="009D049E" w:rsidRDefault="009D049E" w:rsidP="00496F50">
      <w:pPr>
        <w:pStyle w:val="ListParagraph"/>
        <w:numPr>
          <w:ilvl w:val="1"/>
          <w:numId w:val="22"/>
        </w:numPr>
      </w:pPr>
      <w:r>
        <w:t>Add item</w:t>
      </w:r>
    </w:p>
    <w:p w14:paraId="236C1447" w14:textId="77777777" w:rsidR="009D049E" w:rsidRDefault="009D049E" w:rsidP="00496F50">
      <w:pPr>
        <w:pStyle w:val="ListParagraph"/>
        <w:numPr>
          <w:ilvl w:val="1"/>
          <w:numId w:val="22"/>
        </w:numPr>
      </w:pPr>
      <w:r>
        <w:t>Remove item</w:t>
      </w:r>
    </w:p>
    <w:p w14:paraId="0452B832" w14:textId="77777777" w:rsidR="009D049E" w:rsidRDefault="009D049E" w:rsidP="00496F50">
      <w:pPr>
        <w:pStyle w:val="ListParagraph"/>
        <w:numPr>
          <w:ilvl w:val="1"/>
          <w:numId w:val="22"/>
        </w:numPr>
      </w:pPr>
      <w:r>
        <w:t>Update item</w:t>
      </w:r>
    </w:p>
    <w:p w14:paraId="747105D1" w14:textId="77777777" w:rsidR="009D049E" w:rsidRDefault="009D049E" w:rsidP="00496F50">
      <w:pPr>
        <w:pStyle w:val="ListParagraph"/>
        <w:numPr>
          <w:ilvl w:val="1"/>
          <w:numId w:val="22"/>
        </w:numPr>
      </w:pPr>
      <w:r>
        <w:t>Register person</w:t>
      </w:r>
    </w:p>
    <w:p w14:paraId="2EF910D9" w14:textId="77777777" w:rsidR="009D049E" w:rsidRDefault="009D049E" w:rsidP="00496F50">
      <w:pPr>
        <w:pStyle w:val="ListParagraph"/>
        <w:numPr>
          <w:ilvl w:val="1"/>
          <w:numId w:val="22"/>
        </w:numPr>
      </w:pPr>
      <w:r>
        <w:t>Delete person</w:t>
      </w:r>
    </w:p>
    <w:p w14:paraId="24081A4B" w14:textId="77777777" w:rsidR="009D049E" w:rsidRDefault="009D049E" w:rsidP="00496F50">
      <w:pPr>
        <w:pStyle w:val="ListParagraph"/>
        <w:numPr>
          <w:ilvl w:val="1"/>
          <w:numId w:val="22"/>
        </w:numPr>
      </w:pPr>
      <w:r>
        <w:t>Update person</w:t>
      </w:r>
    </w:p>
    <w:p w14:paraId="65E57155" w14:textId="77777777" w:rsidR="009D049E" w:rsidRDefault="009D049E" w:rsidP="00496F50">
      <w:pPr>
        <w:pStyle w:val="ListParagraph"/>
        <w:numPr>
          <w:ilvl w:val="0"/>
          <w:numId w:val="22"/>
        </w:numPr>
      </w:pPr>
      <w:r w:rsidRPr="009D049E">
        <w:t xml:space="preserve">Implement an ID system in your library project, </w:t>
      </w:r>
      <w:proofErr w:type="spellStart"/>
      <w:r w:rsidRPr="009D049E">
        <w:t>utilising</w:t>
      </w:r>
      <w:proofErr w:type="spellEnd"/>
      <w:r w:rsidRPr="009D049E">
        <w:t xml:space="preserve"> a static integer variable</w:t>
      </w:r>
      <w:r>
        <w:t>.</w:t>
      </w:r>
    </w:p>
    <w:p w14:paraId="2E39ABA9" w14:textId="77777777" w:rsidR="009D049E" w:rsidRDefault="009D049E" w:rsidP="00496F50">
      <w:pPr>
        <w:pStyle w:val="ListParagraph"/>
        <w:numPr>
          <w:ilvl w:val="0"/>
          <w:numId w:val="22"/>
        </w:numPr>
      </w:pPr>
      <w:r w:rsidRPr="009D049E">
        <w:t>Create a method to write the current library contents (Any items currently in the library) to a file, and another method to load them from a file into the library.</w:t>
      </w:r>
    </w:p>
    <w:p w14:paraId="757B4DCE" w14:textId="77777777" w:rsidR="00CE0CA2" w:rsidRDefault="00CE0CA2" w:rsidP="009D049E">
      <w:pPr>
        <w:pStyle w:val="Heading3"/>
        <w:rPr>
          <w:w w:val="105"/>
        </w:rPr>
      </w:pPr>
    </w:p>
    <w:p w14:paraId="1664C8C1" w14:textId="77777777" w:rsidR="009D049E" w:rsidRPr="005942B4" w:rsidRDefault="009D049E" w:rsidP="009D049E">
      <w:pPr>
        <w:pStyle w:val="Heading3"/>
      </w:pPr>
      <w:r>
        <w:rPr>
          <w:w w:val="105"/>
        </w:rPr>
        <w:t>Anagrams</w:t>
      </w:r>
    </w:p>
    <w:p w14:paraId="337663C3" w14:textId="77777777" w:rsidR="009D049E" w:rsidRDefault="009D049E" w:rsidP="00496F50">
      <w:pPr>
        <w:pStyle w:val="ListParagraph"/>
        <w:widowControl/>
        <w:numPr>
          <w:ilvl w:val="0"/>
          <w:numId w:val="23"/>
        </w:numPr>
        <w:autoSpaceDE/>
        <w:autoSpaceDN/>
        <w:spacing w:after="160" w:line="259" w:lineRule="auto"/>
        <w:contextualSpacing/>
        <w:rPr>
          <w:szCs w:val="24"/>
        </w:rPr>
      </w:pPr>
      <w:r w:rsidRPr="009D049E">
        <w:rPr>
          <w:szCs w:val="24"/>
        </w:rPr>
        <w:t>Create a method that reads words from a file, one per line, and stores them in an Array.</w:t>
      </w:r>
    </w:p>
    <w:p w14:paraId="5FDE0CE6" w14:textId="77777777" w:rsidR="009D049E" w:rsidRPr="009D049E" w:rsidRDefault="009D049E" w:rsidP="00496F50">
      <w:pPr>
        <w:pStyle w:val="ListParagraph"/>
        <w:widowControl/>
        <w:numPr>
          <w:ilvl w:val="0"/>
          <w:numId w:val="23"/>
        </w:numPr>
        <w:autoSpaceDE/>
        <w:autoSpaceDN/>
        <w:spacing w:after="160" w:line="259" w:lineRule="auto"/>
        <w:contextualSpacing/>
        <w:rPr>
          <w:b/>
        </w:rPr>
      </w:pPr>
      <w:r w:rsidRPr="009D049E">
        <w:rPr>
          <w:szCs w:val="24"/>
        </w:rPr>
        <w:t>Create a method that takes a String as a parameter, and returns a</w:t>
      </w:r>
      <w:r>
        <w:rPr>
          <w:szCs w:val="24"/>
        </w:rPr>
        <w:t>n alphabetically</w:t>
      </w:r>
      <w:r w:rsidRPr="009D049E">
        <w:rPr>
          <w:szCs w:val="24"/>
        </w:rPr>
        <w:t xml:space="preserve"> sorted version of the string back. (bac-&gt;</w:t>
      </w:r>
      <w:proofErr w:type="spellStart"/>
      <w:r w:rsidRPr="009D049E">
        <w:rPr>
          <w:szCs w:val="24"/>
        </w:rPr>
        <w:t>abc</w:t>
      </w:r>
      <w:proofErr w:type="spellEnd"/>
      <w:r w:rsidRPr="009D049E">
        <w:rPr>
          <w:szCs w:val="24"/>
        </w:rPr>
        <w:t>)</w:t>
      </w:r>
      <w:r>
        <w:rPr>
          <w:szCs w:val="24"/>
        </w:rPr>
        <w:t>.</w:t>
      </w:r>
    </w:p>
    <w:p w14:paraId="64A1C452" w14:textId="77777777" w:rsidR="00A71ACD" w:rsidRPr="009D049E" w:rsidRDefault="009D049E" w:rsidP="00496F50">
      <w:pPr>
        <w:pStyle w:val="ListParagraph"/>
        <w:widowControl/>
        <w:numPr>
          <w:ilvl w:val="0"/>
          <w:numId w:val="23"/>
        </w:numPr>
        <w:autoSpaceDE/>
        <w:autoSpaceDN/>
        <w:spacing w:after="160" w:line="259" w:lineRule="auto"/>
        <w:contextualSpacing/>
      </w:pPr>
      <w:r w:rsidRPr="009D049E">
        <w:rPr>
          <w:szCs w:val="24"/>
        </w:rPr>
        <w:t>Using these methods, perform the following;</w:t>
      </w:r>
    </w:p>
    <w:p w14:paraId="2CF565CB" w14:textId="77777777" w:rsidR="00DF5BE2" w:rsidRDefault="00DF5BE2" w:rsidP="00496F50">
      <w:pPr>
        <w:pStyle w:val="ListParagraph"/>
        <w:widowControl/>
        <w:numPr>
          <w:ilvl w:val="1"/>
          <w:numId w:val="23"/>
        </w:numPr>
        <w:autoSpaceDE/>
        <w:autoSpaceDN/>
        <w:spacing w:after="160" w:line="259" w:lineRule="auto"/>
        <w:contextualSpacing/>
      </w:pPr>
      <w:r>
        <w:t>Find the word that has the most anagrams located in the list</w:t>
      </w:r>
    </w:p>
    <w:p w14:paraId="5D4ED4B7" w14:textId="77777777" w:rsidR="00DF5BE2" w:rsidRDefault="00DF5BE2" w:rsidP="00496F50">
      <w:pPr>
        <w:pStyle w:val="ListParagraph"/>
        <w:widowControl/>
        <w:numPr>
          <w:ilvl w:val="1"/>
          <w:numId w:val="23"/>
        </w:numPr>
        <w:autoSpaceDE/>
        <w:autoSpaceDN/>
        <w:spacing w:after="160" w:line="259" w:lineRule="auto"/>
        <w:contextualSpacing/>
      </w:pPr>
      <w:r>
        <w:t>If two words have the same amount of anagrams, output the word that is longer.</w:t>
      </w:r>
    </w:p>
    <w:p w14:paraId="3443649F" w14:textId="77777777" w:rsidR="00DF5BE2" w:rsidRDefault="00DF5BE2" w:rsidP="00496F50">
      <w:pPr>
        <w:pStyle w:val="ListParagraph"/>
        <w:widowControl/>
        <w:numPr>
          <w:ilvl w:val="1"/>
          <w:numId w:val="23"/>
        </w:numPr>
        <w:autoSpaceDE/>
        <w:autoSpaceDN/>
        <w:spacing w:after="160" w:line="259" w:lineRule="auto"/>
        <w:contextualSpacing/>
      </w:pPr>
      <w:r>
        <w:t>If two words have the same length and the same amount of anagrams, output both.</w:t>
      </w:r>
    </w:p>
    <w:p w14:paraId="1877F012" w14:textId="77777777" w:rsidR="00CE0CA2" w:rsidRDefault="00CE0CA2" w:rsidP="00CE0CA2">
      <w:pPr>
        <w:widowControl/>
        <w:autoSpaceDE/>
        <w:autoSpaceDN/>
        <w:spacing w:after="160" w:line="259" w:lineRule="auto"/>
        <w:contextualSpacing/>
      </w:pPr>
    </w:p>
    <w:p w14:paraId="4C41A0E1" w14:textId="77777777" w:rsidR="00DF5BE2" w:rsidRPr="005942B4" w:rsidRDefault="00DF5BE2" w:rsidP="00DF5BE2">
      <w:pPr>
        <w:pStyle w:val="Heading3"/>
      </w:pPr>
      <w:r>
        <w:rPr>
          <w:w w:val="105"/>
        </w:rPr>
        <w:t>Prime Numbers</w:t>
      </w:r>
    </w:p>
    <w:p w14:paraId="0CC5B660" w14:textId="77777777" w:rsidR="00DF5BE2" w:rsidRPr="00DF5BE2" w:rsidRDefault="00DF5BE2" w:rsidP="00496F50">
      <w:pPr>
        <w:pStyle w:val="ListParagraph"/>
        <w:widowControl/>
        <w:numPr>
          <w:ilvl w:val="0"/>
          <w:numId w:val="27"/>
        </w:numPr>
        <w:autoSpaceDE/>
        <w:autoSpaceDN/>
        <w:spacing w:after="160" w:line="259" w:lineRule="auto"/>
        <w:contextualSpacing/>
        <w:rPr>
          <w:b/>
        </w:rPr>
      </w:pPr>
      <w:r w:rsidRPr="00DF5BE2">
        <w:rPr>
          <w:szCs w:val="24"/>
        </w:rPr>
        <w:t>Create an algorithm that determines how many prime numbers are between 1 and 3 million.</w:t>
      </w:r>
    </w:p>
    <w:p w14:paraId="17F2442A" w14:textId="77777777" w:rsidR="00DF5BE2" w:rsidRPr="00DF5BE2" w:rsidRDefault="00DF5BE2" w:rsidP="00496F50">
      <w:pPr>
        <w:pStyle w:val="ListParagraph"/>
        <w:widowControl/>
        <w:numPr>
          <w:ilvl w:val="1"/>
          <w:numId w:val="24"/>
        </w:numPr>
        <w:autoSpaceDE/>
        <w:autoSpaceDN/>
        <w:spacing w:after="160" w:line="259" w:lineRule="auto"/>
        <w:contextualSpacing/>
        <w:rPr>
          <w:b/>
        </w:rPr>
      </w:pPr>
      <w:r>
        <w:rPr>
          <w:szCs w:val="24"/>
        </w:rPr>
        <w:t>Extension: Have it finish running in under 2 minutes.</w:t>
      </w:r>
    </w:p>
    <w:p w14:paraId="442DB714" w14:textId="77777777" w:rsidR="00DF5BE2" w:rsidRPr="00DF5BE2" w:rsidRDefault="00DF5BE2" w:rsidP="00496F50">
      <w:pPr>
        <w:pStyle w:val="ListParagraph"/>
        <w:widowControl/>
        <w:numPr>
          <w:ilvl w:val="0"/>
          <w:numId w:val="24"/>
        </w:numPr>
        <w:autoSpaceDE/>
        <w:autoSpaceDN/>
        <w:spacing w:after="160" w:line="259" w:lineRule="auto"/>
        <w:contextualSpacing/>
        <w:rPr>
          <w:b/>
        </w:rPr>
      </w:pPr>
      <w:r w:rsidRPr="00DF5BE2">
        <w:rPr>
          <w:szCs w:val="24"/>
        </w:rPr>
        <w:t>Create an algorithm that determines how many p</w:t>
      </w:r>
      <w:r>
        <w:rPr>
          <w:szCs w:val="24"/>
        </w:rPr>
        <w:t>rime numbers are between 1 and 2</w:t>
      </w:r>
      <w:r w:rsidRPr="00DF5BE2">
        <w:rPr>
          <w:szCs w:val="24"/>
        </w:rPr>
        <w:t xml:space="preserve"> </w:t>
      </w:r>
      <w:r>
        <w:rPr>
          <w:szCs w:val="24"/>
        </w:rPr>
        <w:t>billion</w:t>
      </w:r>
      <w:r w:rsidRPr="00DF5BE2">
        <w:rPr>
          <w:szCs w:val="24"/>
        </w:rPr>
        <w:t>.</w:t>
      </w:r>
    </w:p>
    <w:p w14:paraId="28D56078" w14:textId="77777777" w:rsidR="00DF5BE2" w:rsidRPr="00DF5BE2" w:rsidRDefault="00DF5BE2" w:rsidP="00496F50">
      <w:pPr>
        <w:pStyle w:val="ListParagraph"/>
        <w:widowControl/>
        <w:numPr>
          <w:ilvl w:val="1"/>
          <w:numId w:val="24"/>
        </w:numPr>
        <w:autoSpaceDE/>
        <w:autoSpaceDN/>
        <w:spacing w:after="160" w:line="259" w:lineRule="auto"/>
        <w:contextualSpacing/>
      </w:pPr>
      <w:r w:rsidRPr="00DF5BE2">
        <w:t>Extension: Have it fi</w:t>
      </w:r>
      <w:r>
        <w:t>nish running in under 3 minutes.</w:t>
      </w:r>
    </w:p>
    <w:p w14:paraId="1CE2AC25" w14:textId="77777777" w:rsidR="00DF5BE2" w:rsidRPr="005942B4" w:rsidRDefault="00DF5BE2" w:rsidP="00DF5BE2">
      <w:pPr>
        <w:pStyle w:val="Heading3"/>
        <w:ind w:left="0"/>
      </w:pPr>
      <w:r>
        <w:rPr>
          <w:w w:val="105"/>
        </w:rPr>
        <w:t>Strings</w:t>
      </w:r>
    </w:p>
    <w:p w14:paraId="3EF2C508" w14:textId="77777777" w:rsidR="00DF5BE2" w:rsidRPr="00DF5BE2" w:rsidRDefault="00DF5BE2" w:rsidP="00496F50">
      <w:pPr>
        <w:pStyle w:val="ListParagraph"/>
        <w:widowControl/>
        <w:numPr>
          <w:ilvl w:val="0"/>
          <w:numId w:val="25"/>
        </w:numPr>
        <w:autoSpaceDE/>
        <w:autoSpaceDN/>
        <w:spacing w:after="160" w:line="259" w:lineRule="auto"/>
        <w:contextualSpacing/>
        <w:rPr>
          <w:b/>
        </w:rPr>
      </w:pPr>
      <w:r w:rsidRPr="00DF5BE2">
        <w:rPr>
          <w:szCs w:val="24"/>
        </w:rPr>
        <w:t>Given two strings, write a program that efficiently finds the longest common subsequence.</w:t>
      </w:r>
    </w:p>
    <w:p w14:paraId="027DA997" w14:textId="77777777" w:rsidR="00DF5BE2" w:rsidRPr="00AF75DD" w:rsidRDefault="00DF5BE2" w:rsidP="00496F50">
      <w:pPr>
        <w:pStyle w:val="ListParagraph"/>
        <w:widowControl/>
        <w:numPr>
          <w:ilvl w:val="0"/>
          <w:numId w:val="25"/>
        </w:numPr>
        <w:autoSpaceDE/>
        <w:autoSpaceDN/>
        <w:spacing w:after="160" w:line="259" w:lineRule="auto"/>
        <w:contextualSpacing/>
      </w:pPr>
      <w:r w:rsidRPr="00DF5BE2">
        <w:rPr>
          <w:szCs w:val="24"/>
        </w:rPr>
        <w:t>Given two strings, write a program that outputs the shortest sequence of character insertions and deletions that turn one string into the other.</w:t>
      </w:r>
    </w:p>
    <w:p w14:paraId="29DFA5A0" w14:textId="77777777" w:rsidR="00AF75DD" w:rsidRDefault="00AF75DD" w:rsidP="00AF75DD">
      <w:pPr>
        <w:pStyle w:val="Heading3"/>
      </w:pPr>
      <w:r>
        <w:t>Hospital</w:t>
      </w:r>
    </w:p>
    <w:p w14:paraId="03E1C592" w14:textId="77777777" w:rsidR="00AF75DD" w:rsidRDefault="00AF75DD" w:rsidP="00AF75DD">
      <w:pPr>
        <w:widowControl/>
        <w:autoSpaceDE/>
        <w:autoSpaceDN/>
        <w:spacing w:after="160" w:line="259" w:lineRule="auto"/>
        <w:contextualSpacing/>
      </w:pPr>
    </w:p>
    <w:p w14:paraId="07651F60" w14:textId="77777777" w:rsidR="00AF75DD" w:rsidRDefault="00AF75DD" w:rsidP="00AF75DD">
      <w:pPr>
        <w:widowControl/>
        <w:autoSpaceDE/>
        <w:autoSpaceDN/>
        <w:spacing w:after="160" w:line="259" w:lineRule="auto"/>
        <w:contextualSpacing/>
      </w:pPr>
      <w:r>
        <w:t xml:space="preserve">For this task you are required to create a Hospital system with the following </w:t>
      </w:r>
      <w:r w:rsidR="00D467C4">
        <w:t xml:space="preserve">User Stories and </w:t>
      </w:r>
      <w:r>
        <w:t>Business rules</w:t>
      </w:r>
    </w:p>
    <w:p w14:paraId="4D71553B" w14:textId="77777777" w:rsidR="00AF75DD" w:rsidRDefault="00AF75DD" w:rsidP="00AF75DD">
      <w:pPr>
        <w:widowControl/>
        <w:autoSpaceDE/>
        <w:autoSpaceDN/>
        <w:spacing w:after="160" w:line="259" w:lineRule="auto"/>
        <w:contextualSpacing/>
      </w:pPr>
    </w:p>
    <w:p w14:paraId="0FDF8A7C" w14:textId="77777777" w:rsidR="00D467C4" w:rsidRPr="00D335BC" w:rsidRDefault="00D467C4" w:rsidP="00AF75DD">
      <w:pPr>
        <w:widowControl/>
        <w:autoSpaceDE/>
        <w:autoSpaceDN/>
        <w:spacing w:after="160" w:line="259" w:lineRule="auto"/>
        <w:contextualSpacing/>
        <w:rPr>
          <w:b/>
        </w:rPr>
      </w:pPr>
      <w:r w:rsidRPr="00D335BC">
        <w:rPr>
          <w:b/>
        </w:rPr>
        <w:lastRenderedPageBreak/>
        <w:t>User Stories</w:t>
      </w:r>
    </w:p>
    <w:p w14:paraId="0DD0668E" w14:textId="77777777" w:rsidR="00D467C4" w:rsidRDefault="00D467C4" w:rsidP="00D467C4">
      <w:pPr>
        <w:widowControl/>
        <w:autoSpaceDE/>
        <w:autoSpaceDN/>
        <w:spacing w:after="160" w:line="259" w:lineRule="auto"/>
        <w:contextualSpacing/>
      </w:pPr>
    </w:p>
    <w:p w14:paraId="0EFB0F36" w14:textId="77777777" w:rsidR="00D467C4" w:rsidRDefault="00D467C4" w:rsidP="00D467C4">
      <w:pPr>
        <w:widowControl/>
        <w:autoSpaceDE/>
        <w:autoSpaceDN/>
        <w:spacing w:after="160" w:line="259" w:lineRule="auto"/>
        <w:contextualSpacing/>
      </w:pPr>
      <w:r>
        <w:t>As a Nurse</w:t>
      </w:r>
    </w:p>
    <w:p w14:paraId="508331E1" w14:textId="77777777" w:rsidR="00D467C4" w:rsidRDefault="00D467C4" w:rsidP="00D467C4">
      <w:pPr>
        <w:widowControl/>
        <w:autoSpaceDE/>
        <w:autoSpaceDN/>
        <w:spacing w:after="160" w:line="259" w:lineRule="auto"/>
        <w:contextualSpacing/>
      </w:pPr>
      <w:r>
        <w:t>I want to check the treatment plan of a patient</w:t>
      </w:r>
    </w:p>
    <w:p w14:paraId="541D6578" w14:textId="77777777" w:rsidR="00D467C4" w:rsidRDefault="00D467C4" w:rsidP="00D467C4">
      <w:pPr>
        <w:widowControl/>
        <w:autoSpaceDE/>
        <w:autoSpaceDN/>
        <w:spacing w:after="160" w:line="259" w:lineRule="auto"/>
        <w:contextualSpacing/>
      </w:pPr>
      <w:r>
        <w:t>So that I can review information about the treatment they have already received</w:t>
      </w:r>
    </w:p>
    <w:p w14:paraId="06CA998B" w14:textId="77777777" w:rsidR="00D467C4" w:rsidRDefault="00D467C4" w:rsidP="00D467C4">
      <w:pPr>
        <w:widowControl/>
        <w:autoSpaceDE/>
        <w:autoSpaceDN/>
        <w:spacing w:after="160" w:line="259" w:lineRule="auto"/>
        <w:contextualSpacing/>
      </w:pPr>
    </w:p>
    <w:p w14:paraId="25712105" w14:textId="77777777" w:rsidR="00D467C4" w:rsidRDefault="00D467C4" w:rsidP="00D467C4">
      <w:pPr>
        <w:widowControl/>
        <w:autoSpaceDE/>
        <w:autoSpaceDN/>
        <w:spacing w:after="160" w:line="259" w:lineRule="auto"/>
        <w:contextualSpacing/>
      </w:pPr>
      <w:r>
        <w:t>As a Doctor</w:t>
      </w:r>
    </w:p>
    <w:p w14:paraId="000C8726" w14:textId="77777777" w:rsidR="00D467C4" w:rsidRDefault="00D467C4" w:rsidP="00D467C4">
      <w:pPr>
        <w:widowControl/>
        <w:autoSpaceDE/>
        <w:autoSpaceDN/>
        <w:spacing w:after="160" w:line="259" w:lineRule="auto"/>
        <w:contextualSpacing/>
      </w:pPr>
      <w:r>
        <w:t>I want to be able to record the treatment that I provide to a patient,</w:t>
      </w:r>
    </w:p>
    <w:p w14:paraId="7BA97778" w14:textId="77777777" w:rsidR="00D467C4" w:rsidRDefault="00D467C4" w:rsidP="00D467C4">
      <w:pPr>
        <w:widowControl/>
        <w:autoSpaceDE/>
        <w:autoSpaceDN/>
        <w:spacing w:after="160" w:line="259" w:lineRule="auto"/>
        <w:contextualSpacing/>
      </w:pPr>
      <w:r>
        <w:t>So that the plan is always up to date.</w:t>
      </w:r>
    </w:p>
    <w:p w14:paraId="2F593F6A" w14:textId="77777777" w:rsidR="00D467C4" w:rsidRDefault="00D467C4" w:rsidP="00D467C4">
      <w:pPr>
        <w:widowControl/>
        <w:autoSpaceDE/>
        <w:autoSpaceDN/>
        <w:spacing w:after="160" w:line="259" w:lineRule="auto"/>
        <w:contextualSpacing/>
      </w:pPr>
    </w:p>
    <w:p w14:paraId="0DE2A0B3" w14:textId="77777777" w:rsidR="00D467C4" w:rsidRDefault="00D467C4" w:rsidP="00D467C4">
      <w:pPr>
        <w:widowControl/>
        <w:autoSpaceDE/>
        <w:autoSpaceDN/>
        <w:spacing w:after="160" w:line="259" w:lineRule="auto"/>
        <w:contextualSpacing/>
      </w:pPr>
      <w:r>
        <w:t>As a Receptionist</w:t>
      </w:r>
    </w:p>
    <w:p w14:paraId="4A3BA8AD" w14:textId="77777777" w:rsidR="00D467C4" w:rsidRDefault="00D467C4" w:rsidP="00D467C4">
      <w:pPr>
        <w:widowControl/>
        <w:autoSpaceDE/>
        <w:autoSpaceDN/>
        <w:spacing w:after="160" w:line="259" w:lineRule="auto"/>
        <w:contextualSpacing/>
      </w:pPr>
      <w:r>
        <w:t>I want to be able to admit patients into the hospital</w:t>
      </w:r>
    </w:p>
    <w:p w14:paraId="6DC2D0C8" w14:textId="77777777" w:rsidR="00D467C4" w:rsidRDefault="00D467C4" w:rsidP="00D467C4">
      <w:pPr>
        <w:widowControl/>
        <w:autoSpaceDE/>
        <w:autoSpaceDN/>
        <w:spacing w:after="160" w:line="259" w:lineRule="auto"/>
        <w:contextualSpacing/>
      </w:pPr>
      <w:r>
        <w:t>So that I can trace where the patients are.</w:t>
      </w:r>
    </w:p>
    <w:p w14:paraId="65D083FC" w14:textId="77777777" w:rsidR="00D467C4" w:rsidRDefault="00D467C4" w:rsidP="00D467C4">
      <w:pPr>
        <w:widowControl/>
        <w:autoSpaceDE/>
        <w:autoSpaceDN/>
        <w:spacing w:after="160" w:line="259" w:lineRule="auto"/>
        <w:contextualSpacing/>
      </w:pPr>
    </w:p>
    <w:p w14:paraId="0B645A27" w14:textId="77777777" w:rsidR="00D467C4" w:rsidRDefault="00D467C4" w:rsidP="00D467C4">
      <w:pPr>
        <w:widowControl/>
        <w:autoSpaceDE/>
        <w:autoSpaceDN/>
        <w:spacing w:after="160" w:line="259" w:lineRule="auto"/>
        <w:contextualSpacing/>
      </w:pPr>
      <w:r>
        <w:t>As a member of the Hospital Admin team</w:t>
      </w:r>
    </w:p>
    <w:p w14:paraId="23E34A75" w14:textId="77777777" w:rsidR="00D467C4" w:rsidRDefault="00D467C4" w:rsidP="00D467C4">
      <w:pPr>
        <w:widowControl/>
        <w:autoSpaceDE/>
        <w:autoSpaceDN/>
        <w:spacing w:after="160" w:line="259" w:lineRule="auto"/>
        <w:contextualSpacing/>
      </w:pPr>
      <w:r>
        <w:t>I want to be able to create a team of Doctors</w:t>
      </w:r>
    </w:p>
    <w:p w14:paraId="61AC3E7F" w14:textId="77777777" w:rsidR="00D467C4" w:rsidRDefault="00D467C4" w:rsidP="00D467C4">
      <w:pPr>
        <w:widowControl/>
        <w:autoSpaceDE/>
        <w:autoSpaceDN/>
        <w:spacing w:after="160" w:line="259" w:lineRule="auto"/>
        <w:contextualSpacing/>
      </w:pPr>
      <w:r>
        <w:t xml:space="preserve">So </w:t>
      </w:r>
      <w:bookmarkStart w:id="0" w:name="_GoBack"/>
      <w:bookmarkEnd w:id="0"/>
      <w:r>
        <w:t>that the doctors have a clean chain of hierarchy</w:t>
      </w:r>
    </w:p>
    <w:p w14:paraId="27E67FBB" w14:textId="77777777" w:rsidR="00D467C4" w:rsidRDefault="00D467C4" w:rsidP="00D467C4">
      <w:pPr>
        <w:widowControl/>
        <w:autoSpaceDE/>
        <w:autoSpaceDN/>
        <w:spacing w:after="160" w:line="259" w:lineRule="auto"/>
        <w:contextualSpacing/>
      </w:pPr>
    </w:p>
    <w:p w14:paraId="50BEEA7F" w14:textId="77777777" w:rsidR="00D467C4" w:rsidRDefault="00D467C4" w:rsidP="00D467C4">
      <w:pPr>
        <w:widowControl/>
        <w:autoSpaceDE/>
        <w:autoSpaceDN/>
        <w:spacing w:after="160" w:line="259" w:lineRule="auto"/>
        <w:contextualSpacing/>
      </w:pPr>
      <w:r>
        <w:t>As a member of the Hospital Admin team</w:t>
      </w:r>
    </w:p>
    <w:p w14:paraId="1F75E3C3" w14:textId="2F17C640" w:rsidR="00D467C4" w:rsidRDefault="00D467C4" w:rsidP="00D467C4">
      <w:pPr>
        <w:widowControl/>
        <w:autoSpaceDE/>
        <w:autoSpaceDN/>
        <w:spacing w:after="160" w:line="259" w:lineRule="auto"/>
        <w:contextualSpacing/>
      </w:pPr>
      <w:r>
        <w:t xml:space="preserve">I want to be able to promote a </w:t>
      </w:r>
      <w:proofErr w:type="spellStart"/>
      <w:r>
        <w:t>doctorSo</w:t>
      </w:r>
      <w:proofErr w:type="spellEnd"/>
      <w:r>
        <w:t xml:space="preserve"> that promotions are correctly recorded within the system</w:t>
      </w:r>
    </w:p>
    <w:p w14:paraId="08AF77C6" w14:textId="77777777" w:rsidR="00D467C4" w:rsidRDefault="00D467C4" w:rsidP="00D467C4">
      <w:pPr>
        <w:widowControl/>
        <w:autoSpaceDE/>
        <w:autoSpaceDN/>
        <w:spacing w:after="160" w:line="259" w:lineRule="auto"/>
        <w:contextualSpacing/>
      </w:pPr>
    </w:p>
    <w:p w14:paraId="4E92A8CB" w14:textId="77777777" w:rsidR="00D467C4" w:rsidRDefault="00D467C4" w:rsidP="00D467C4">
      <w:pPr>
        <w:widowControl/>
        <w:autoSpaceDE/>
        <w:autoSpaceDN/>
        <w:spacing w:after="160" w:line="259" w:lineRule="auto"/>
        <w:contextualSpacing/>
      </w:pPr>
      <w:r>
        <w:t>As a member of the Hospital Admin team</w:t>
      </w:r>
    </w:p>
    <w:p w14:paraId="6B62409F" w14:textId="77777777" w:rsidR="00D335BC" w:rsidRDefault="00D335BC" w:rsidP="00D467C4">
      <w:pPr>
        <w:widowControl/>
        <w:autoSpaceDE/>
        <w:autoSpaceDN/>
        <w:spacing w:after="160" w:line="259" w:lineRule="auto"/>
        <w:contextualSpacing/>
      </w:pPr>
      <w:r>
        <w:t>I want to be able to remove a doctor from a team</w:t>
      </w:r>
    </w:p>
    <w:p w14:paraId="3355FB8A" w14:textId="77777777" w:rsidR="00D335BC" w:rsidRDefault="00D335BC" w:rsidP="00D467C4">
      <w:pPr>
        <w:widowControl/>
        <w:autoSpaceDE/>
        <w:autoSpaceDN/>
        <w:spacing w:after="160" w:line="259" w:lineRule="auto"/>
        <w:contextualSpacing/>
      </w:pPr>
      <w:r>
        <w:t>So that the system accurately reflects the state of the teams.</w:t>
      </w:r>
    </w:p>
    <w:p w14:paraId="049FA6A4" w14:textId="77777777" w:rsidR="00D335BC" w:rsidRDefault="00D335BC" w:rsidP="00D467C4">
      <w:pPr>
        <w:widowControl/>
        <w:autoSpaceDE/>
        <w:autoSpaceDN/>
        <w:spacing w:after="160" w:line="259" w:lineRule="auto"/>
        <w:contextualSpacing/>
      </w:pPr>
    </w:p>
    <w:p w14:paraId="7BC89C52" w14:textId="77777777" w:rsidR="00D335BC" w:rsidRDefault="00D335BC" w:rsidP="00D467C4">
      <w:pPr>
        <w:widowControl/>
        <w:autoSpaceDE/>
        <w:autoSpaceDN/>
        <w:spacing w:after="160" w:line="259" w:lineRule="auto"/>
        <w:contextualSpacing/>
      </w:pPr>
      <w:r>
        <w:t xml:space="preserve">As a Receptionist </w:t>
      </w:r>
    </w:p>
    <w:p w14:paraId="5A21DF36" w14:textId="77777777" w:rsidR="00D335BC" w:rsidRDefault="00D335BC" w:rsidP="00D467C4">
      <w:pPr>
        <w:widowControl/>
        <w:autoSpaceDE/>
        <w:autoSpaceDN/>
        <w:spacing w:after="160" w:line="259" w:lineRule="auto"/>
        <w:contextualSpacing/>
      </w:pPr>
      <w:r>
        <w:t>I want to collect information for various entities in my system</w:t>
      </w:r>
    </w:p>
    <w:p w14:paraId="607D0A55" w14:textId="77777777" w:rsidR="00D335BC" w:rsidRDefault="00D335BC" w:rsidP="00D467C4">
      <w:pPr>
        <w:widowControl/>
        <w:autoSpaceDE/>
        <w:autoSpaceDN/>
        <w:spacing w:after="160" w:line="259" w:lineRule="auto"/>
        <w:contextualSpacing/>
      </w:pPr>
      <w:r>
        <w:t>So that I can print hard copies of the information.</w:t>
      </w:r>
    </w:p>
    <w:p w14:paraId="3802586A" w14:textId="77777777" w:rsidR="00D335BC" w:rsidRPr="00D335BC" w:rsidRDefault="00D335BC" w:rsidP="00D467C4">
      <w:pPr>
        <w:widowControl/>
        <w:autoSpaceDE/>
        <w:autoSpaceDN/>
        <w:spacing w:after="160" w:line="259" w:lineRule="auto"/>
        <w:contextualSpacing/>
        <w:rPr>
          <w:b/>
        </w:rPr>
      </w:pPr>
    </w:p>
    <w:p w14:paraId="4D06A5CF" w14:textId="77777777" w:rsidR="00D467C4" w:rsidRPr="00D335BC" w:rsidRDefault="00D335BC" w:rsidP="00D467C4">
      <w:pPr>
        <w:widowControl/>
        <w:autoSpaceDE/>
        <w:autoSpaceDN/>
        <w:spacing w:after="160" w:line="259" w:lineRule="auto"/>
        <w:contextualSpacing/>
        <w:rPr>
          <w:b/>
        </w:rPr>
      </w:pPr>
      <w:r w:rsidRPr="00D335BC">
        <w:rPr>
          <w:b/>
        </w:rPr>
        <w:t>Business Rules</w:t>
      </w:r>
    </w:p>
    <w:p w14:paraId="1313E519" w14:textId="77777777" w:rsidR="00D467C4" w:rsidRDefault="00D467C4" w:rsidP="00D467C4">
      <w:pPr>
        <w:pStyle w:val="ListParagraph"/>
        <w:widowControl/>
        <w:numPr>
          <w:ilvl w:val="0"/>
          <w:numId w:val="35"/>
        </w:numPr>
        <w:autoSpaceDE/>
        <w:autoSpaceDN/>
        <w:spacing w:after="160" w:line="259" w:lineRule="auto"/>
        <w:contextualSpacing/>
      </w:pPr>
      <w:r>
        <w:t>A method that returns information about all the doctors that work in the hospital</w:t>
      </w:r>
    </w:p>
    <w:p w14:paraId="7D489CF6" w14:textId="77777777" w:rsidR="00D467C4" w:rsidRDefault="00D467C4" w:rsidP="00D467C4">
      <w:pPr>
        <w:pStyle w:val="ListParagraph"/>
        <w:widowControl/>
        <w:numPr>
          <w:ilvl w:val="0"/>
          <w:numId w:val="35"/>
        </w:numPr>
        <w:autoSpaceDE/>
        <w:autoSpaceDN/>
        <w:spacing w:after="160" w:line="259" w:lineRule="auto"/>
        <w:contextualSpacing/>
      </w:pPr>
      <w:r>
        <w:t>A method that returns information about all the patients that are in the hospital</w:t>
      </w:r>
    </w:p>
    <w:p w14:paraId="65BA8200" w14:textId="77777777" w:rsidR="00801DCA" w:rsidRPr="00801DCA" w:rsidRDefault="00D467C4" w:rsidP="00801DCA">
      <w:pPr>
        <w:pStyle w:val="ListParagraph"/>
        <w:widowControl/>
        <w:numPr>
          <w:ilvl w:val="0"/>
          <w:numId w:val="35"/>
        </w:numPr>
        <w:autoSpaceDE/>
        <w:autoSpaceDN/>
        <w:spacing w:after="160" w:line="259" w:lineRule="auto"/>
        <w:contextualSpacing/>
      </w:pPr>
      <w:r>
        <w:t>A method that returns information about all the teams that are in the hospital</w:t>
      </w:r>
    </w:p>
    <w:p w14:paraId="3F1A24EC"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consultant doctor must be at least grade Three</w:t>
      </w:r>
    </w:p>
    <w:p w14:paraId="6907534A"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junior doctor can be any grade.</w:t>
      </w:r>
    </w:p>
    <w:p w14:paraId="59132AC1"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team must have at least one consultant doctor at all times, a team cannot be created and then a consultant Doctor added later.</w:t>
      </w:r>
    </w:p>
    <w:p w14:paraId="4F5C0508"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team must have at least 2 doctors but at most 4 doctors.</w:t>
      </w:r>
    </w:p>
    <w:p w14:paraId="1839D25C"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must be assigned a team of doctors when they are admitted</w:t>
      </w:r>
    </w:p>
    <w:p w14:paraId="7D47CDB6"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can only be treated by a doctor that is a member of the team they are assigned to</w:t>
      </w:r>
    </w:p>
    <w:p w14:paraId="46ABCB75"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must have an auto generated unique ID</w:t>
      </w:r>
    </w:p>
    <w:p w14:paraId="47A92996"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patient is assigned to a ward when they are admitted</w:t>
      </w:r>
    </w:p>
    <w:p w14:paraId="3FAD306A"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ward has a limited capacity</w:t>
      </w:r>
    </w:p>
    <w:p w14:paraId="722732F0"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a doctor can only belong to one team at a time</w:t>
      </w:r>
    </w:p>
    <w:p w14:paraId="64DA189F"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 xml:space="preserve">if a doctor is removed from a team there must be at least 2 </w:t>
      </w:r>
      <w:r w:rsidRPr="00801DCA">
        <w:rPr>
          <w:rFonts w:eastAsiaTheme="minorHAnsi"/>
          <w:u w:val="single"/>
          <w:lang w:val="en-GB"/>
        </w:rPr>
        <w:t>doctors</w:t>
      </w:r>
      <w:r w:rsidRPr="00801DCA">
        <w:rPr>
          <w:rFonts w:eastAsiaTheme="minorHAnsi"/>
          <w:lang w:val="en-GB"/>
        </w:rPr>
        <w:t xml:space="preserve"> left in the team, 1 of whom must be a consultant</w:t>
      </w:r>
    </w:p>
    <w:p w14:paraId="1DEF7A49" w14:textId="77777777" w:rsidR="00801DCA" w:rsidRPr="00801DCA" w:rsidRDefault="00801DCA" w:rsidP="00801DCA">
      <w:pPr>
        <w:pStyle w:val="ListParagraph"/>
        <w:widowControl/>
        <w:numPr>
          <w:ilvl w:val="0"/>
          <w:numId w:val="35"/>
        </w:numPr>
        <w:autoSpaceDE/>
        <w:autoSpaceDN/>
        <w:spacing w:after="160" w:line="259" w:lineRule="auto"/>
        <w:contextualSpacing/>
      </w:pPr>
      <w:r w:rsidRPr="00801DCA">
        <w:rPr>
          <w:rFonts w:eastAsiaTheme="minorHAnsi"/>
          <w:lang w:val="en-GB"/>
        </w:rPr>
        <w:t>you are required to create - using TDD</w:t>
      </w:r>
    </w:p>
    <w:p w14:paraId="0732F2ED"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treat patients</w:t>
      </w:r>
    </w:p>
    <w:p w14:paraId="489E2E9C"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admit patients</w:t>
      </w:r>
    </w:p>
    <w:p w14:paraId="776EFF92"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lastRenderedPageBreak/>
        <w:t>A method to create a team and assign at least one consultant doctor at creation</w:t>
      </w:r>
    </w:p>
    <w:p w14:paraId="784F6944"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proof that a team cannot exist without a consultant doctor</w:t>
      </w:r>
    </w:p>
    <w:p w14:paraId="19863ED5"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proof that a patient cannot be admitted to a ward whilst it is full</w:t>
      </w:r>
    </w:p>
    <w:p w14:paraId="4E251EDC"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promote a junior doctor to a consultant doctor</w:t>
      </w:r>
    </w:p>
    <w:p w14:paraId="011DC195" w14:textId="77777777" w:rsidR="00801DCA" w:rsidRPr="00801DCA" w:rsidRDefault="00801DCA" w:rsidP="00801DCA">
      <w:pPr>
        <w:pStyle w:val="ListParagraph"/>
        <w:widowControl/>
        <w:numPr>
          <w:ilvl w:val="1"/>
          <w:numId w:val="35"/>
        </w:numPr>
        <w:autoSpaceDE/>
        <w:autoSpaceDN/>
        <w:spacing w:after="160" w:line="259" w:lineRule="auto"/>
        <w:contextualSpacing/>
      </w:pPr>
      <w:r w:rsidRPr="00801DCA">
        <w:rPr>
          <w:rFonts w:eastAsiaTheme="minorHAnsi"/>
          <w:lang w:val="en-GB"/>
        </w:rPr>
        <w:t>a method to remove doctors from a team</w:t>
      </w:r>
    </w:p>
    <w:p w14:paraId="6D981491" w14:textId="77777777" w:rsidR="00801DCA" w:rsidRDefault="00801DCA" w:rsidP="00DB5B13">
      <w:pPr>
        <w:pStyle w:val="Heading3"/>
        <w:ind w:left="0"/>
        <w:rPr>
          <w:w w:val="105"/>
        </w:rPr>
      </w:pPr>
    </w:p>
    <w:p w14:paraId="7E59FBA7" w14:textId="77777777" w:rsidR="00DF5BE2" w:rsidRPr="00DF5BE2" w:rsidRDefault="00DF5BE2" w:rsidP="00DB5B13">
      <w:pPr>
        <w:pStyle w:val="Heading3"/>
        <w:ind w:left="0"/>
        <w:rPr>
          <w:w w:val="105"/>
        </w:rPr>
      </w:pPr>
      <w:r>
        <w:rPr>
          <w:w w:val="105"/>
        </w:rPr>
        <w:t>Battleships!</w:t>
      </w:r>
    </w:p>
    <w:p w14:paraId="5D184082" w14:textId="77777777" w:rsidR="00DF5BE2" w:rsidRDefault="00DF5BE2" w:rsidP="00DF5BE2">
      <w:pPr>
        <w:widowControl/>
        <w:autoSpaceDE/>
        <w:autoSpaceDN/>
        <w:spacing w:after="160" w:line="259" w:lineRule="auto"/>
        <w:contextualSpacing/>
        <w:rPr>
          <w:szCs w:val="24"/>
        </w:rPr>
      </w:pPr>
      <w:r w:rsidRPr="00DF5BE2">
        <w:rPr>
          <w:szCs w:val="24"/>
        </w:rPr>
        <w:t>This project is to create a digital version of the popular board game known as battleships. Battleships is a two player game with 2 phases. In the first phase the player’s ships are placed on the board. In the second phase each player takes it in turns to select grid squares on the board in an attempt to find and destroy their opponent’s ships. Once one player has lost all of their ships the game is over and the player who still has ships on the board is the winner.</w:t>
      </w:r>
      <w:r>
        <w:rPr>
          <w:szCs w:val="24"/>
        </w:rPr>
        <w:t xml:space="preserve"> </w:t>
      </w:r>
    </w:p>
    <w:p w14:paraId="066FAB66" w14:textId="77777777" w:rsidR="00DF5BE2" w:rsidRDefault="00DF5BE2" w:rsidP="00DF5BE2">
      <w:pPr>
        <w:widowControl/>
        <w:autoSpaceDE/>
        <w:autoSpaceDN/>
        <w:spacing w:after="160" w:line="259" w:lineRule="auto"/>
        <w:contextualSpacing/>
        <w:rPr>
          <w:szCs w:val="24"/>
        </w:rPr>
      </w:pPr>
    </w:p>
    <w:p w14:paraId="050F1850" w14:textId="77777777" w:rsidR="00DF5BE2" w:rsidRPr="00DF5BE2" w:rsidRDefault="00DF5BE2" w:rsidP="00DF5BE2">
      <w:pPr>
        <w:widowControl/>
        <w:autoSpaceDE/>
        <w:autoSpaceDN/>
        <w:spacing w:after="160" w:line="259" w:lineRule="auto"/>
        <w:contextualSpacing/>
      </w:pPr>
      <w:r w:rsidRPr="00DF5BE2">
        <w:t>Each player has a number of ships including: 2 patrol boats (1 x 2), 2 battleships (1 x 3), 1 submarine (1 x 3), 1 destroyer (1 x 4) and 1 carrier (1 x 5).</w:t>
      </w:r>
    </w:p>
    <w:p w14:paraId="2F2467A4" w14:textId="77777777" w:rsidR="00DF5BE2" w:rsidRPr="00DF5BE2" w:rsidRDefault="00DF5BE2" w:rsidP="00496F50">
      <w:pPr>
        <w:pStyle w:val="ListParagraph"/>
        <w:widowControl/>
        <w:numPr>
          <w:ilvl w:val="0"/>
          <w:numId w:val="26"/>
        </w:numPr>
        <w:autoSpaceDE/>
        <w:autoSpaceDN/>
        <w:spacing w:after="160" w:line="259" w:lineRule="auto"/>
        <w:contextualSpacing/>
        <w:rPr>
          <w:szCs w:val="24"/>
        </w:rPr>
      </w:pPr>
      <w:r w:rsidRPr="00DF5BE2">
        <w:rPr>
          <w:szCs w:val="24"/>
        </w:rPr>
        <w:t xml:space="preserve">There are a number of rules that players must follow. </w:t>
      </w:r>
    </w:p>
    <w:p w14:paraId="22A8C95C" w14:textId="77777777" w:rsidR="00DF5BE2" w:rsidRPr="00DF5BE2" w:rsidRDefault="00DF5BE2" w:rsidP="00496F50">
      <w:pPr>
        <w:pStyle w:val="ListParagraph"/>
        <w:widowControl/>
        <w:numPr>
          <w:ilvl w:val="1"/>
          <w:numId w:val="22"/>
        </w:numPr>
        <w:autoSpaceDE/>
        <w:autoSpaceDN/>
        <w:spacing w:after="160" w:line="259" w:lineRule="auto"/>
        <w:contextualSpacing/>
        <w:rPr>
          <w:szCs w:val="24"/>
        </w:rPr>
      </w:pPr>
      <w:r w:rsidRPr="00DF5BE2">
        <w:rPr>
          <w:szCs w:val="24"/>
        </w:rPr>
        <w:t xml:space="preserve">2 Ships cannot occupy the same space on the board. </w:t>
      </w:r>
    </w:p>
    <w:p w14:paraId="40418C8A" w14:textId="77777777" w:rsidR="00DF5BE2" w:rsidRPr="00DF5BE2" w:rsidRDefault="00DF5BE2" w:rsidP="00496F50">
      <w:pPr>
        <w:pStyle w:val="ListParagraph"/>
        <w:widowControl/>
        <w:numPr>
          <w:ilvl w:val="1"/>
          <w:numId w:val="22"/>
        </w:numPr>
        <w:autoSpaceDE/>
        <w:autoSpaceDN/>
        <w:spacing w:after="160" w:line="259" w:lineRule="auto"/>
        <w:contextualSpacing/>
        <w:rPr>
          <w:szCs w:val="24"/>
        </w:rPr>
      </w:pPr>
      <w:r w:rsidRPr="00DF5BE2">
        <w:rPr>
          <w:szCs w:val="24"/>
        </w:rPr>
        <w:t>If a player scores a ‘hit’ on their opponent, then they get a second shot.</w:t>
      </w:r>
    </w:p>
    <w:p w14:paraId="2DB953DD" w14:textId="77777777" w:rsidR="004226D0" w:rsidRPr="004226D0" w:rsidRDefault="00DF5BE2" w:rsidP="00496F50">
      <w:pPr>
        <w:pStyle w:val="ListParagraph"/>
        <w:widowControl/>
        <w:numPr>
          <w:ilvl w:val="1"/>
          <w:numId w:val="22"/>
        </w:numPr>
        <w:autoSpaceDE/>
        <w:autoSpaceDN/>
        <w:spacing w:after="160" w:line="259" w:lineRule="auto"/>
        <w:contextualSpacing/>
        <w:rPr>
          <w:szCs w:val="24"/>
        </w:rPr>
      </w:pPr>
      <w:r w:rsidRPr="00DF5BE2">
        <w:rPr>
          <w:szCs w:val="24"/>
        </w:rPr>
        <w:t>Ships cannot be m</w:t>
      </w:r>
      <w:r w:rsidR="004226D0">
        <w:rPr>
          <w:szCs w:val="24"/>
        </w:rPr>
        <w:t>oved once they have been placed.</w:t>
      </w:r>
    </w:p>
    <w:p w14:paraId="39D314EF" w14:textId="77777777" w:rsidR="004226D0" w:rsidRDefault="004226D0" w:rsidP="00DF5BE2">
      <w:pPr>
        <w:widowControl/>
        <w:autoSpaceDE/>
        <w:autoSpaceDN/>
        <w:spacing w:after="160" w:line="259" w:lineRule="auto"/>
        <w:contextualSpacing/>
      </w:pPr>
    </w:p>
    <w:p w14:paraId="71D6F1E2" w14:textId="77777777" w:rsidR="00DF5BE2" w:rsidRDefault="00DF5BE2" w:rsidP="00DF5BE2">
      <w:pPr>
        <w:widowControl/>
        <w:autoSpaceDE/>
        <w:autoSpaceDN/>
        <w:spacing w:after="160" w:line="259" w:lineRule="auto"/>
        <w:contextualSpacing/>
      </w:pPr>
      <w:r w:rsidRPr="00DF5BE2">
        <w:t>Battleships is a seemingly simple strategy game but without careful planning it can be easy to become “lost” in the project. It is recommended that you attempt to complete the project in a set of stages where with each stage you increase the level of complexity. Remember that as the complexity of your project increases you may find that you wish to go back to a previous version in some cases so it is highly advised that you create versioned copies of your project at each stage. An advised set of stages are:</w:t>
      </w:r>
    </w:p>
    <w:p w14:paraId="5E0A5BDE" w14:textId="77777777" w:rsidR="00DF5BE2" w:rsidRDefault="00DF5BE2" w:rsidP="00496F50">
      <w:pPr>
        <w:pStyle w:val="ListParagraph"/>
        <w:widowControl/>
        <w:numPr>
          <w:ilvl w:val="0"/>
          <w:numId w:val="28"/>
        </w:numPr>
        <w:autoSpaceDE/>
        <w:autoSpaceDN/>
        <w:spacing w:after="160" w:line="259" w:lineRule="auto"/>
        <w:contextualSpacing/>
      </w:pPr>
      <w:r>
        <w:t>A 3 x 3 grid with one ship that is 2 pieces long is placed on in the grid.</w:t>
      </w:r>
    </w:p>
    <w:p w14:paraId="4E733BB9" w14:textId="77777777" w:rsidR="00DF5BE2" w:rsidRDefault="00DF5BE2" w:rsidP="00496F50">
      <w:pPr>
        <w:pStyle w:val="ListParagraph"/>
        <w:widowControl/>
        <w:numPr>
          <w:ilvl w:val="0"/>
          <w:numId w:val="28"/>
        </w:numPr>
        <w:autoSpaceDE/>
        <w:autoSpaceDN/>
        <w:spacing w:after="160" w:line="259" w:lineRule="auto"/>
        <w:contextualSpacing/>
      </w:pPr>
      <w:r>
        <w:t>A 3 x 3 grid with 2 ships that are 2 pieces long and placed on the grid with validation to ensure legal placement.</w:t>
      </w:r>
    </w:p>
    <w:p w14:paraId="35C70D83" w14:textId="77777777" w:rsidR="00DF5BE2" w:rsidRDefault="00DF5BE2" w:rsidP="00496F50">
      <w:pPr>
        <w:pStyle w:val="ListParagraph"/>
        <w:widowControl/>
        <w:numPr>
          <w:ilvl w:val="0"/>
          <w:numId w:val="28"/>
        </w:numPr>
        <w:autoSpaceDE/>
        <w:autoSpaceDN/>
        <w:spacing w:after="160" w:line="259" w:lineRule="auto"/>
        <w:contextualSpacing/>
      </w:pPr>
      <w:r>
        <w:t>Two 3 x 3 grids with 2 ships where players take alternating turns taking shots at the other grid.</w:t>
      </w:r>
    </w:p>
    <w:p w14:paraId="305E243F" w14:textId="77777777" w:rsidR="00DF5BE2" w:rsidRDefault="00DF5BE2" w:rsidP="00496F50">
      <w:pPr>
        <w:pStyle w:val="ListParagraph"/>
        <w:widowControl/>
        <w:numPr>
          <w:ilvl w:val="0"/>
          <w:numId w:val="28"/>
        </w:numPr>
        <w:autoSpaceDE/>
        <w:autoSpaceDN/>
        <w:spacing w:after="160" w:line="259" w:lineRule="auto"/>
        <w:contextualSpacing/>
      </w:pPr>
      <w:r>
        <w:t>Differentiation between ‘hits’ and ‘misses’ implemented.</w:t>
      </w:r>
    </w:p>
    <w:p w14:paraId="26A14D92" w14:textId="77777777" w:rsidR="00DF5BE2" w:rsidRDefault="00DF5BE2" w:rsidP="00496F50">
      <w:pPr>
        <w:pStyle w:val="ListParagraph"/>
        <w:widowControl/>
        <w:numPr>
          <w:ilvl w:val="0"/>
          <w:numId w:val="28"/>
        </w:numPr>
        <w:autoSpaceDE/>
        <w:autoSpaceDN/>
        <w:spacing w:after="160" w:line="259" w:lineRule="auto"/>
        <w:contextualSpacing/>
      </w:pPr>
      <w:r>
        <w:t>Checks for sunk ships with game over when one player has lost all their ships.</w:t>
      </w:r>
    </w:p>
    <w:p w14:paraId="152994DC" w14:textId="77777777" w:rsidR="00DF5BE2" w:rsidRDefault="00DF5BE2" w:rsidP="00496F50">
      <w:pPr>
        <w:pStyle w:val="ListParagraph"/>
        <w:widowControl/>
        <w:numPr>
          <w:ilvl w:val="0"/>
          <w:numId w:val="28"/>
        </w:numPr>
        <w:autoSpaceDE/>
        <w:autoSpaceDN/>
        <w:spacing w:after="160" w:line="259" w:lineRule="auto"/>
        <w:contextualSpacing/>
      </w:pPr>
      <w:r>
        <w:t xml:space="preserve">Two 12 x 12 grids with all 7 ships placed in valid locations. </w:t>
      </w:r>
    </w:p>
    <w:p w14:paraId="774085F3" w14:textId="77777777" w:rsidR="00DF5BE2" w:rsidRDefault="00DF5BE2" w:rsidP="00496F50">
      <w:pPr>
        <w:pStyle w:val="ListParagraph"/>
        <w:widowControl/>
        <w:numPr>
          <w:ilvl w:val="0"/>
          <w:numId w:val="28"/>
        </w:numPr>
        <w:autoSpaceDE/>
        <w:autoSpaceDN/>
        <w:spacing w:after="160" w:line="259" w:lineRule="auto"/>
        <w:contextualSpacing/>
      </w:pPr>
      <w:r>
        <w:t xml:space="preserve">Players can select the placement of their ships on the grid during phase 1. </w:t>
      </w:r>
    </w:p>
    <w:p w14:paraId="015FA6CE" w14:textId="77777777" w:rsidR="00DF5BE2" w:rsidRDefault="00DF5BE2" w:rsidP="00496F50">
      <w:pPr>
        <w:pStyle w:val="ListParagraph"/>
        <w:widowControl/>
        <w:numPr>
          <w:ilvl w:val="0"/>
          <w:numId w:val="28"/>
        </w:numPr>
        <w:autoSpaceDE/>
        <w:autoSpaceDN/>
        <w:spacing w:after="160" w:line="259" w:lineRule="auto"/>
        <w:contextualSpacing/>
      </w:pPr>
      <w:r>
        <w:t>Implementation of an AI player.</w:t>
      </w:r>
    </w:p>
    <w:p w14:paraId="4D8ED320" w14:textId="77777777" w:rsidR="00DF5BE2" w:rsidRDefault="00DF5BE2" w:rsidP="00496F50">
      <w:pPr>
        <w:pStyle w:val="ListParagraph"/>
        <w:widowControl/>
        <w:numPr>
          <w:ilvl w:val="0"/>
          <w:numId w:val="28"/>
        </w:numPr>
        <w:autoSpaceDE/>
        <w:autoSpaceDN/>
        <w:spacing w:after="160" w:line="259" w:lineRule="auto"/>
        <w:contextualSpacing/>
      </w:pPr>
      <w:r>
        <w:t xml:space="preserve">Players can only see their own grid with shots taken. </w:t>
      </w:r>
    </w:p>
    <w:p w14:paraId="7B46457E" w14:textId="77777777" w:rsidR="00DF5BE2" w:rsidRDefault="00DF5BE2" w:rsidP="00496F50">
      <w:pPr>
        <w:pStyle w:val="ListParagraph"/>
        <w:widowControl/>
        <w:numPr>
          <w:ilvl w:val="0"/>
          <w:numId w:val="28"/>
        </w:numPr>
        <w:autoSpaceDE/>
        <w:autoSpaceDN/>
        <w:spacing w:after="160" w:line="259" w:lineRule="auto"/>
        <w:contextualSpacing/>
      </w:pPr>
      <w:r>
        <w:t>Implementation of a GUI has been attempted.</w:t>
      </w:r>
    </w:p>
    <w:p w14:paraId="51E4FA65" w14:textId="77777777" w:rsidR="004226D0" w:rsidRDefault="004226D0" w:rsidP="004226D0">
      <w:pPr>
        <w:widowControl/>
        <w:autoSpaceDE/>
        <w:autoSpaceDN/>
        <w:spacing w:after="160" w:line="259" w:lineRule="auto"/>
        <w:contextualSpacing/>
      </w:pPr>
    </w:p>
    <w:p w14:paraId="5866C5D6" w14:textId="77777777" w:rsidR="004226D0" w:rsidRPr="005942B4" w:rsidRDefault="004226D0" w:rsidP="004226D0">
      <w:pPr>
        <w:pStyle w:val="Heading3"/>
      </w:pPr>
      <w:proofErr w:type="spellStart"/>
      <w:r>
        <w:rPr>
          <w:w w:val="105"/>
        </w:rPr>
        <w:t>Maths</w:t>
      </w:r>
      <w:proofErr w:type="spellEnd"/>
      <w:r>
        <w:rPr>
          <w:w w:val="105"/>
        </w:rPr>
        <w:t>-Revisited</w:t>
      </w:r>
    </w:p>
    <w:p w14:paraId="79C09814" w14:textId="77777777" w:rsidR="004226D0" w:rsidRDefault="004226D0" w:rsidP="00496F50">
      <w:pPr>
        <w:pStyle w:val="ListParagraph"/>
        <w:widowControl/>
        <w:numPr>
          <w:ilvl w:val="0"/>
          <w:numId w:val="29"/>
        </w:numPr>
        <w:autoSpaceDE/>
        <w:autoSpaceDN/>
        <w:spacing w:after="160" w:line="259" w:lineRule="auto"/>
        <w:contextualSpacing/>
      </w:pPr>
      <w:r w:rsidRPr="004226D0">
        <w:t>Integrate a GUI into the Math project, it should incorporate all the features that you have been able to build into Math so far.</w:t>
      </w:r>
    </w:p>
    <w:p w14:paraId="6C972256" w14:textId="77777777" w:rsidR="004226D0" w:rsidRDefault="004226D0" w:rsidP="00496F50">
      <w:pPr>
        <w:pStyle w:val="ListParagraph"/>
        <w:widowControl/>
        <w:numPr>
          <w:ilvl w:val="0"/>
          <w:numId w:val="29"/>
        </w:numPr>
        <w:autoSpaceDE/>
        <w:autoSpaceDN/>
        <w:spacing w:after="160" w:line="259" w:lineRule="auto"/>
        <w:contextualSpacing/>
      </w:pPr>
      <w:r w:rsidRPr="004226D0">
        <w:t xml:space="preserve">The GUI should have 5 buttons, </w:t>
      </w:r>
      <w:proofErr w:type="gramStart"/>
      <w:r w:rsidRPr="004226D0">
        <w:t>+,-</w:t>
      </w:r>
      <w:proofErr w:type="gramEnd"/>
      <w:r w:rsidRPr="004226D0">
        <w:t>,/,* and =.</w:t>
      </w:r>
    </w:p>
    <w:p w14:paraId="7D0D2CCF" w14:textId="77777777" w:rsidR="004226D0" w:rsidRDefault="004226D0" w:rsidP="00496F50">
      <w:pPr>
        <w:pStyle w:val="ListParagraph"/>
        <w:widowControl/>
        <w:numPr>
          <w:ilvl w:val="0"/>
          <w:numId w:val="29"/>
        </w:numPr>
        <w:autoSpaceDE/>
        <w:autoSpaceDN/>
        <w:spacing w:after="160" w:line="259" w:lineRule="auto"/>
        <w:contextualSpacing/>
      </w:pPr>
      <w:r w:rsidRPr="004226D0">
        <w:t>It should take 2 numbers, typed in by the user, and then return the answer of the calculation which is performed upon them.</w:t>
      </w:r>
    </w:p>
    <w:p w14:paraId="7D7CECDE" w14:textId="77777777" w:rsidR="004226D0" w:rsidRDefault="004226D0" w:rsidP="00496F50">
      <w:pPr>
        <w:pStyle w:val="ListParagraph"/>
        <w:widowControl/>
        <w:numPr>
          <w:ilvl w:val="0"/>
          <w:numId w:val="29"/>
        </w:numPr>
        <w:autoSpaceDE/>
        <w:autoSpaceDN/>
        <w:spacing w:after="160" w:line="259" w:lineRule="auto"/>
        <w:contextualSpacing/>
      </w:pPr>
      <w:r>
        <w:t>The</w:t>
      </w:r>
      <w:r w:rsidRPr="004226D0">
        <w:t xml:space="preserve"> answer should be returned in a third text field.</w:t>
      </w:r>
    </w:p>
    <w:p w14:paraId="3C98019A" w14:textId="77777777" w:rsidR="00CE0CA2" w:rsidRDefault="00CE0CA2" w:rsidP="00CE0CA2">
      <w:pPr>
        <w:pStyle w:val="ListParagraph"/>
        <w:widowControl/>
        <w:autoSpaceDE/>
        <w:autoSpaceDN/>
        <w:spacing w:after="160" w:line="259" w:lineRule="auto"/>
        <w:ind w:left="720" w:firstLine="0"/>
        <w:contextualSpacing/>
      </w:pPr>
    </w:p>
    <w:p w14:paraId="2E823BA6" w14:textId="77777777" w:rsidR="00DB5B13" w:rsidRPr="00DB5B13" w:rsidRDefault="00DB5B13" w:rsidP="00DB5B13">
      <w:pPr>
        <w:pStyle w:val="Heading3"/>
        <w:rPr>
          <w:w w:val="105"/>
        </w:rPr>
      </w:pPr>
      <w:r>
        <w:rPr>
          <w:w w:val="105"/>
        </w:rPr>
        <w:lastRenderedPageBreak/>
        <w:t>Calculator Project</w:t>
      </w:r>
    </w:p>
    <w:p w14:paraId="55372CD0" w14:textId="77777777" w:rsidR="00DB5B13" w:rsidRPr="00DF5BE2" w:rsidRDefault="00DB5B13" w:rsidP="00DB5B13">
      <w:pPr>
        <w:widowControl/>
        <w:autoSpaceDE/>
        <w:autoSpaceDN/>
        <w:spacing w:after="160" w:line="259" w:lineRule="auto"/>
        <w:contextualSpacing/>
      </w:pPr>
    </w:p>
    <w:p w14:paraId="40BF1BC7" w14:textId="77777777" w:rsidR="00DB5B13" w:rsidRDefault="00DB5B13" w:rsidP="00496F50">
      <w:pPr>
        <w:pStyle w:val="ListParagraph"/>
        <w:numPr>
          <w:ilvl w:val="0"/>
          <w:numId w:val="31"/>
        </w:numPr>
      </w:pPr>
      <w:r w:rsidRPr="00DB5B13">
        <w:t xml:space="preserve">We need to create a GUI that represents a calculator, it should have buttons for the number 0 – 9, as well as buttons representing the 4 binary operators and =. </w:t>
      </w:r>
    </w:p>
    <w:p w14:paraId="7E997090" w14:textId="77777777" w:rsidR="00DB5B13" w:rsidRDefault="00DB5B13" w:rsidP="00496F50">
      <w:pPr>
        <w:pStyle w:val="ListParagraph"/>
        <w:numPr>
          <w:ilvl w:val="0"/>
          <w:numId w:val="31"/>
        </w:numPr>
      </w:pPr>
      <w:r>
        <w:t>S</w:t>
      </w:r>
      <w:r w:rsidRPr="00DB5B13">
        <w:t>hould also have a clear button.</w:t>
      </w:r>
    </w:p>
    <w:p w14:paraId="5F804B42" w14:textId="77777777" w:rsidR="00DB5B13" w:rsidRPr="00DB5B13" w:rsidRDefault="00DB5B13" w:rsidP="00496F50">
      <w:pPr>
        <w:pStyle w:val="ListParagraph"/>
        <w:numPr>
          <w:ilvl w:val="0"/>
          <w:numId w:val="31"/>
        </w:numPr>
      </w:pPr>
      <w:r w:rsidRPr="00DB5B13">
        <w:t xml:space="preserve">There should only be 1 text field in the calculator, this field should behave like a </w:t>
      </w:r>
      <w:proofErr w:type="gramStart"/>
      <w:r w:rsidRPr="00DB5B13">
        <w:t>calculators</w:t>
      </w:r>
      <w:proofErr w:type="gramEnd"/>
      <w:r w:rsidRPr="00DB5B13">
        <w:t xml:space="preserve"> screen, in that it displays output of the sums but cannot be used to input data into the calculator, this is done by pressing the buttons.</w:t>
      </w:r>
    </w:p>
    <w:p w14:paraId="57D4020F" w14:textId="77777777" w:rsidR="00DB5B13" w:rsidRPr="00DB5B13" w:rsidRDefault="00DB5B13" w:rsidP="00496F50">
      <w:pPr>
        <w:pStyle w:val="ListParagraph"/>
        <w:numPr>
          <w:ilvl w:val="0"/>
          <w:numId w:val="31"/>
        </w:numPr>
      </w:pPr>
      <w:r w:rsidRPr="00DB5B13">
        <w:t>Some tips for the calculator project:</w:t>
      </w:r>
    </w:p>
    <w:p w14:paraId="7B5FE68B" w14:textId="77777777" w:rsidR="00DB5B13" w:rsidRPr="00DB5B13" w:rsidRDefault="00DB5B13" w:rsidP="00496F50">
      <w:pPr>
        <w:pStyle w:val="ListParagraph"/>
        <w:widowControl/>
        <w:numPr>
          <w:ilvl w:val="0"/>
          <w:numId w:val="30"/>
        </w:numPr>
        <w:autoSpaceDE/>
        <w:autoSpaceDN/>
        <w:spacing w:after="200"/>
        <w:contextualSpacing/>
      </w:pPr>
      <w:r w:rsidRPr="00DB5B13">
        <w:t>This project should make use of the panel layout.</w:t>
      </w:r>
    </w:p>
    <w:p w14:paraId="291C4E52" w14:textId="77777777" w:rsidR="00DB5B13" w:rsidRPr="00DB5B13" w:rsidRDefault="00AF75DD" w:rsidP="00496F50">
      <w:pPr>
        <w:pStyle w:val="ListParagraph"/>
        <w:widowControl/>
        <w:numPr>
          <w:ilvl w:val="0"/>
          <w:numId w:val="30"/>
        </w:numPr>
        <w:autoSpaceDE/>
        <w:autoSpaceDN/>
        <w:spacing w:after="200"/>
        <w:contextualSpacing/>
      </w:pPr>
      <w:r>
        <w:t xml:space="preserve">When the </w:t>
      </w:r>
      <w:proofErr w:type="spellStart"/>
      <w:r>
        <w:t>actionEvent</w:t>
      </w:r>
      <w:proofErr w:type="spellEnd"/>
      <w:r w:rsidR="00DB5B13" w:rsidRPr="00DB5B13">
        <w:t xml:space="preserve"> method is called it does not wait for another button to be pressed, it can only cope with one button at a time!</w:t>
      </w:r>
    </w:p>
    <w:p w14:paraId="3DF561F4" w14:textId="77777777" w:rsidR="00DB5B13" w:rsidRPr="00DB5B13" w:rsidRDefault="00DB5B13" w:rsidP="00496F50">
      <w:pPr>
        <w:pStyle w:val="ListParagraph"/>
        <w:widowControl/>
        <w:numPr>
          <w:ilvl w:val="0"/>
          <w:numId w:val="30"/>
        </w:numPr>
        <w:autoSpaceDE/>
        <w:autoSpaceDN/>
        <w:spacing w:after="200"/>
        <w:contextualSpacing/>
      </w:pPr>
      <w:r w:rsidRPr="00DB5B13">
        <w:t>Get the minimum requirements completed before you consider harder requirements.</w:t>
      </w:r>
    </w:p>
    <w:p w14:paraId="09BB9008" w14:textId="77777777" w:rsidR="004226D0" w:rsidRDefault="00DB5B13" w:rsidP="00496F50">
      <w:pPr>
        <w:pStyle w:val="ListParagraph"/>
        <w:widowControl/>
        <w:numPr>
          <w:ilvl w:val="0"/>
          <w:numId w:val="31"/>
        </w:numPr>
        <w:autoSpaceDE/>
        <w:autoSpaceDN/>
        <w:spacing w:after="200"/>
      </w:pPr>
      <w:r w:rsidRPr="00DB5B13">
        <w:t>This program can be easily extended and improved in lots of ways.  And whether or not it is complete is up to debate.</w:t>
      </w:r>
    </w:p>
    <w:p w14:paraId="7B9133D5" w14:textId="77777777" w:rsidR="00DB5B13" w:rsidRDefault="00DB5B13" w:rsidP="00DB5B13">
      <w:pPr>
        <w:pStyle w:val="Heading3"/>
        <w:rPr>
          <w:w w:val="105"/>
        </w:rPr>
      </w:pPr>
      <w:proofErr w:type="spellStart"/>
      <w:r>
        <w:rPr>
          <w:w w:val="105"/>
        </w:rPr>
        <w:t>Maths</w:t>
      </w:r>
      <w:proofErr w:type="spellEnd"/>
      <w:r>
        <w:rPr>
          <w:w w:val="105"/>
        </w:rPr>
        <w:t xml:space="preserve"> Project – Take 2</w:t>
      </w:r>
    </w:p>
    <w:p w14:paraId="0C7E63AD" w14:textId="77777777" w:rsidR="00DB5B13" w:rsidRPr="00DB5B13" w:rsidRDefault="00DB5B13" w:rsidP="00DB5B13">
      <w:pPr>
        <w:pStyle w:val="Heading3"/>
        <w:rPr>
          <w:w w:val="105"/>
        </w:rPr>
      </w:pPr>
    </w:p>
    <w:p w14:paraId="67C28989" w14:textId="77777777" w:rsidR="00DB5B13" w:rsidRPr="00DB5B13" w:rsidRDefault="00DB5B13" w:rsidP="00496F50">
      <w:pPr>
        <w:pStyle w:val="ListParagraph"/>
        <w:numPr>
          <w:ilvl w:val="0"/>
          <w:numId w:val="32"/>
        </w:numPr>
      </w:pPr>
      <w:r w:rsidRPr="00DB5B13">
        <w:t xml:space="preserve">This time the calculator should </w:t>
      </w:r>
      <w:proofErr w:type="spellStart"/>
      <w:r w:rsidRPr="00DB5B13">
        <w:t>utilise</w:t>
      </w:r>
      <w:proofErr w:type="spellEnd"/>
      <w:r w:rsidRPr="00DB5B13">
        <w:t xml:space="preserve"> radio buttons to complete the calculations.</w:t>
      </w:r>
    </w:p>
    <w:p w14:paraId="2D23349F" w14:textId="77777777" w:rsidR="00DB5B13" w:rsidRPr="00DB5B13" w:rsidRDefault="00DB5B13" w:rsidP="00496F50">
      <w:pPr>
        <w:pStyle w:val="ListParagraph"/>
        <w:widowControl/>
        <w:numPr>
          <w:ilvl w:val="0"/>
          <w:numId w:val="32"/>
        </w:numPr>
        <w:autoSpaceDE/>
        <w:autoSpaceDN/>
        <w:spacing w:after="200"/>
      </w:pPr>
      <w:r w:rsidRPr="00DB5B13">
        <w:t>Further to this the radio buttons should mean that only one can be selected at any one time.  Based on which radio button is selected the results button at the bottom of the screen will calculate the result using the 2 numbers provided.</w:t>
      </w:r>
    </w:p>
    <w:p w14:paraId="3AA68829" w14:textId="77777777" w:rsidR="004226D0" w:rsidRPr="00DB5B13" w:rsidRDefault="004226D0" w:rsidP="00DB5B13">
      <w:pPr>
        <w:ind w:left="360"/>
      </w:pPr>
    </w:p>
    <w:p w14:paraId="21C262EA" w14:textId="77777777" w:rsidR="00DB5B13" w:rsidRDefault="00DB5B13" w:rsidP="00DB5B13">
      <w:pPr>
        <w:pStyle w:val="Heading3"/>
        <w:rPr>
          <w:w w:val="105"/>
        </w:rPr>
      </w:pPr>
      <w:r>
        <w:rPr>
          <w:w w:val="105"/>
        </w:rPr>
        <w:t>Calculator Project – Part 2</w:t>
      </w:r>
    </w:p>
    <w:p w14:paraId="39597291" w14:textId="77777777" w:rsidR="00DB5B13" w:rsidRDefault="00DB5B13" w:rsidP="00DB5B13">
      <w:pPr>
        <w:pStyle w:val="ListParagraph"/>
        <w:ind w:left="1080" w:firstLine="0"/>
      </w:pPr>
    </w:p>
    <w:p w14:paraId="378CEA0F" w14:textId="77777777" w:rsidR="00DB5B13" w:rsidRPr="00DB5B13" w:rsidRDefault="00DB5B13" w:rsidP="00496F50">
      <w:pPr>
        <w:pStyle w:val="ListParagraph"/>
        <w:numPr>
          <w:ilvl w:val="0"/>
          <w:numId w:val="33"/>
        </w:numPr>
      </w:pPr>
      <w:r w:rsidRPr="00DB5B13">
        <w:t>We would like a text field added at the bottom of the screen that displays help text when the mouse hovers over different buttons, for example when the mouse hovers over the ‘+’ button it should provide different text compared to the ‘</w:t>
      </w:r>
      <w:proofErr w:type="gramStart"/>
      <w:r w:rsidRPr="00DB5B13">
        <w:t>-‘ button</w:t>
      </w:r>
      <w:proofErr w:type="gramEnd"/>
      <w:r w:rsidRPr="00DB5B13">
        <w:t>.</w:t>
      </w:r>
    </w:p>
    <w:p w14:paraId="33FC22EF" w14:textId="77777777" w:rsidR="00DB5B13" w:rsidRPr="00DB5B13" w:rsidRDefault="00DB5B13" w:rsidP="00496F50">
      <w:pPr>
        <w:pStyle w:val="ListParagraph"/>
        <w:numPr>
          <w:ilvl w:val="0"/>
          <w:numId w:val="33"/>
        </w:numPr>
      </w:pPr>
      <w:r w:rsidRPr="00DB5B13">
        <w:t>Try to spread the buttons out a bit so that there is space between them.</w:t>
      </w:r>
    </w:p>
    <w:p w14:paraId="6AD4EA5C" w14:textId="77777777" w:rsidR="00DB5B13" w:rsidRPr="00DB5B13" w:rsidRDefault="00DB5B13" w:rsidP="00496F50">
      <w:pPr>
        <w:pStyle w:val="ListParagraph"/>
        <w:numPr>
          <w:ilvl w:val="0"/>
          <w:numId w:val="33"/>
        </w:numPr>
      </w:pPr>
      <w:r w:rsidRPr="00DB5B13">
        <w:t>Even though we want the user to enter numbers into this calculator using the buttons there is still the possibility that a user could type directly into the text field.  We want to make it so that the user cannot use the text field in this way.</w:t>
      </w:r>
    </w:p>
    <w:p w14:paraId="052FCCD4" w14:textId="77777777" w:rsidR="00DB5B13" w:rsidRPr="00DB5B13" w:rsidRDefault="00DB5B13" w:rsidP="00496F50">
      <w:pPr>
        <w:pStyle w:val="Heading3"/>
        <w:numPr>
          <w:ilvl w:val="0"/>
          <w:numId w:val="33"/>
        </w:numPr>
        <w:rPr>
          <w:rFonts w:ascii="Arial" w:hAnsi="Arial" w:cs="Arial"/>
          <w:b w:val="0"/>
          <w:w w:val="105"/>
          <w:sz w:val="22"/>
          <w:szCs w:val="22"/>
        </w:rPr>
      </w:pPr>
      <w:r w:rsidRPr="00DB5B13">
        <w:rPr>
          <w:rFonts w:ascii="Arial" w:hAnsi="Arial" w:cs="Arial"/>
          <w:b w:val="0"/>
          <w:color w:val="auto"/>
          <w:sz w:val="22"/>
          <w:szCs w:val="22"/>
        </w:rPr>
        <w:t>Ensure that the user can type numbers into the text field if they so desire, but no letters or other characters.</w:t>
      </w:r>
    </w:p>
    <w:p w14:paraId="15D188CE" w14:textId="77777777" w:rsidR="00DB5B13" w:rsidRDefault="00DB5B13" w:rsidP="00DB5B13">
      <w:pPr>
        <w:pStyle w:val="Heading3"/>
        <w:rPr>
          <w:w w:val="105"/>
        </w:rPr>
      </w:pPr>
    </w:p>
    <w:p w14:paraId="227A0B9F" w14:textId="77777777" w:rsidR="00DB5B13" w:rsidRPr="00DB5B13" w:rsidRDefault="00DB5B13" w:rsidP="00DB5B13">
      <w:pPr>
        <w:pStyle w:val="Heading3"/>
        <w:rPr>
          <w:w w:val="105"/>
        </w:rPr>
      </w:pPr>
    </w:p>
    <w:p w14:paraId="3F1CA2DC" w14:textId="77777777" w:rsidR="004226D0" w:rsidRPr="00DB5B13" w:rsidRDefault="004226D0" w:rsidP="004226D0">
      <w:pPr>
        <w:ind w:left="360"/>
      </w:pPr>
    </w:p>
    <w:p w14:paraId="48A0B26E" w14:textId="77777777" w:rsidR="004226D0" w:rsidRDefault="004226D0" w:rsidP="004226D0">
      <w:pPr>
        <w:ind w:left="360"/>
        <w:rPr>
          <w:sz w:val="24"/>
          <w:szCs w:val="24"/>
        </w:rPr>
      </w:pPr>
    </w:p>
    <w:p w14:paraId="57E9FE00" w14:textId="77777777" w:rsidR="004226D0" w:rsidRDefault="004226D0" w:rsidP="004226D0">
      <w:pPr>
        <w:ind w:left="360"/>
        <w:rPr>
          <w:sz w:val="24"/>
          <w:szCs w:val="24"/>
        </w:rPr>
      </w:pPr>
    </w:p>
    <w:p w14:paraId="46C23040" w14:textId="77777777" w:rsidR="004226D0" w:rsidRDefault="004226D0" w:rsidP="004226D0">
      <w:pPr>
        <w:ind w:left="360"/>
        <w:rPr>
          <w:sz w:val="24"/>
          <w:szCs w:val="24"/>
        </w:rPr>
      </w:pPr>
    </w:p>
    <w:p w14:paraId="22C1D075" w14:textId="77777777" w:rsidR="004226D0" w:rsidRDefault="004226D0" w:rsidP="004226D0">
      <w:pPr>
        <w:ind w:left="360"/>
        <w:rPr>
          <w:sz w:val="24"/>
          <w:szCs w:val="24"/>
        </w:rPr>
      </w:pPr>
    </w:p>
    <w:p w14:paraId="0066DDBE" w14:textId="77777777" w:rsidR="004226D0" w:rsidRDefault="004226D0" w:rsidP="004226D0">
      <w:pPr>
        <w:ind w:left="360"/>
        <w:rPr>
          <w:sz w:val="24"/>
          <w:szCs w:val="24"/>
        </w:rPr>
      </w:pPr>
    </w:p>
    <w:p w14:paraId="05556F36" w14:textId="77777777" w:rsidR="004226D0" w:rsidRDefault="004226D0" w:rsidP="004226D0">
      <w:pPr>
        <w:ind w:left="360"/>
        <w:rPr>
          <w:sz w:val="24"/>
          <w:szCs w:val="24"/>
        </w:rPr>
      </w:pPr>
    </w:p>
    <w:p w14:paraId="39980C0A" w14:textId="77777777" w:rsidR="004226D0" w:rsidRDefault="004226D0" w:rsidP="004226D0">
      <w:pPr>
        <w:ind w:left="360"/>
        <w:rPr>
          <w:sz w:val="24"/>
          <w:szCs w:val="24"/>
        </w:rPr>
      </w:pPr>
    </w:p>
    <w:p w14:paraId="19129DEF" w14:textId="77777777" w:rsidR="004226D0" w:rsidRDefault="004226D0" w:rsidP="004226D0">
      <w:pPr>
        <w:ind w:left="360"/>
        <w:rPr>
          <w:sz w:val="24"/>
          <w:szCs w:val="24"/>
        </w:rPr>
      </w:pPr>
    </w:p>
    <w:p w14:paraId="7A41934A" w14:textId="77777777" w:rsidR="004226D0" w:rsidRDefault="004226D0" w:rsidP="004226D0">
      <w:pPr>
        <w:ind w:left="360"/>
        <w:rPr>
          <w:sz w:val="24"/>
          <w:szCs w:val="24"/>
        </w:rPr>
      </w:pPr>
    </w:p>
    <w:p w14:paraId="40BC8A4C" w14:textId="77777777" w:rsidR="004226D0" w:rsidRDefault="004226D0" w:rsidP="004226D0">
      <w:pPr>
        <w:ind w:left="360"/>
        <w:rPr>
          <w:sz w:val="24"/>
          <w:szCs w:val="24"/>
        </w:rPr>
      </w:pPr>
    </w:p>
    <w:p w14:paraId="1C126EBC" w14:textId="77777777" w:rsidR="004226D0" w:rsidRDefault="004226D0" w:rsidP="004226D0">
      <w:pPr>
        <w:ind w:left="360"/>
        <w:rPr>
          <w:sz w:val="24"/>
          <w:szCs w:val="24"/>
        </w:rPr>
      </w:pPr>
    </w:p>
    <w:p w14:paraId="0A2EF612" w14:textId="77777777" w:rsidR="004226D0" w:rsidRDefault="004226D0" w:rsidP="004226D0">
      <w:pPr>
        <w:ind w:left="360"/>
        <w:rPr>
          <w:sz w:val="24"/>
          <w:szCs w:val="24"/>
        </w:rPr>
      </w:pPr>
    </w:p>
    <w:p w14:paraId="46A2C6DD" w14:textId="77777777" w:rsidR="004226D0" w:rsidRDefault="004226D0" w:rsidP="004226D0">
      <w:pPr>
        <w:ind w:left="360"/>
        <w:rPr>
          <w:sz w:val="24"/>
          <w:szCs w:val="24"/>
        </w:rPr>
      </w:pPr>
    </w:p>
    <w:p w14:paraId="6DB3DA35" w14:textId="77777777" w:rsidR="004226D0" w:rsidRDefault="004226D0" w:rsidP="004226D0">
      <w:pPr>
        <w:ind w:left="360"/>
        <w:rPr>
          <w:sz w:val="24"/>
          <w:szCs w:val="24"/>
        </w:rPr>
      </w:pPr>
    </w:p>
    <w:p w14:paraId="27C71FDD" w14:textId="77777777" w:rsidR="004226D0" w:rsidRDefault="004226D0" w:rsidP="004226D0">
      <w:pPr>
        <w:ind w:left="360"/>
        <w:rPr>
          <w:sz w:val="24"/>
          <w:szCs w:val="24"/>
        </w:rPr>
      </w:pPr>
    </w:p>
    <w:p w14:paraId="1D1E1776" w14:textId="77777777" w:rsidR="004226D0" w:rsidRDefault="004226D0" w:rsidP="004226D0">
      <w:pPr>
        <w:ind w:left="360"/>
        <w:rPr>
          <w:sz w:val="24"/>
          <w:szCs w:val="24"/>
        </w:rPr>
      </w:pPr>
    </w:p>
    <w:p w14:paraId="2676C9DC" w14:textId="77777777" w:rsidR="004226D0" w:rsidRDefault="004226D0" w:rsidP="004226D0">
      <w:pPr>
        <w:ind w:left="360"/>
        <w:rPr>
          <w:sz w:val="24"/>
          <w:szCs w:val="24"/>
        </w:rPr>
      </w:pPr>
    </w:p>
    <w:p w14:paraId="362AB50B" w14:textId="77777777" w:rsidR="004226D0" w:rsidRDefault="004226D0" w:rsidP="004226D0">
      <w:pPr>
        <w:ind w:left="360"/>
        <w:rPr>
          <w:sz w:val="24"/>
          <w:szCs w:val="24"/>
        </w:rPr>
      </w:pPr>
    </w:p>
    <w:p w14:paraId="1F7042B6" w14:textId="77777777" w:rsidR="004226D0" w:rsidRDefault="004226D0" w:rsidP="004226D0">
      <w:pPr>
        <w:ind w:left="360"/>
        <w:rPr>
          <w:sz w:val="24"/>
          <w:szCs w:val="24"/>
        </w:rPr>
      </w:pPr>
    </w:p>
    <w:p w14:paraId="30BC002F" w14:textId="77777777" w:rsidR="004226D0" w:rsidRDefault="004226D0" w:rsidP="004226D0">
      <w:pPr>
        <w:ind w:left="360"/>
        <w:rPr>
          <w:sz w:val="24"/>
          <w:szCs w:val="24"/>
        </w:rPr>
      </w:pPr>
    </w:p>
    <w:p w14:paraId="375FCA2A" w14:textId="77777777" w:rsidR="004226D0" w:rsidRDefault="004226D0" w:rsidP="004226D0">
      <w:pPr>
        <w:ind w:left="360"/>
        <w:rPr>
          <w:sz w:val="24"/>
          <w:szCs w:val="24"/>
        </w:rPr>
      </w:pPr>
    </w:p>
    <w:p w14:paraId="70DB84D9" w14:textId="77777777" w:rsidR="004226D0" w:rsidRDefault="004226D0" w:rsidP="004226D0">
      <w:pPr>
        <w:ind w:left="360"/>
        <w:rPr>
          <w:sz w:val="24"/>
          <w:szCs w:val="24"/>
        </w:rPr>
      </w:pPr>
    </w:p>
    <w:p w14:paraId="30845FA3" w14:textId="77777777" w:rsidR="004226D0" w:rsidRDefault="004226D0" w:rsidP="004226D0">
      <w:pPr>
        <w:ind w:left="360"/>
        <w:rPr>
          <w:sz w:val="24"/>
          <w:szCs w:val="24"/>
        </w:rPr>
      </w:pPr>
    </w:p>
    <w:p w14:paraId="6155ABC8" w14:textId="77777777" w:rsidR="004226D0" w:rsidRDefault="004226D0" w:rsidP="004226D0">
      <w:pPr>
        <w:ind w:left="360"/>
        <w:rPr>
          <w:sz w:val="24"/>
          <w:szCs w:val="24"/>
        </w:rPr>
      </w:pPr>
    </w:p>
    <w:p w14:paraId="2EAC0102" w14:textId="77777777" w:rsidR="004226D0" w:rsidRDefault="004226D0" w:rsidP="004226D0">
      <w:pPr>
        <w:ind w:left="360"/>
        <w:rPr>
          <w:sz w:val="24"/>
          <w:szCs w:val="24"/>
        </w:rPr>
      </w:pPr>
    </w:p>
    <w:p w14:paraId="17AF6C0A" w14:textId="77777777" w:rsidR="004226D0" w:rsidRDefault="004226D0" w:rsidP="004226D0">
      <w:pPr>
        <w:ind w:left="360"/>
        <w:rPr>
          <w:sz w:val="24"/>
          <w:szCs w:val="24"/>
        </w:rPr>
      </w:pPr>
    </w:p>
    <w:p w14:paraId="3FD08BF5" w14:textId="77777777" w:rsidR="004226D0" w:rsidRDefault="004226D0" w:rsidP="004226D0">
      <w:pPr>
        <w:ind w:left="360"/>
        <w:rPr>
          <w:sz w:val="24"/>
          <w:szCs w:val="24"/>
        </w:rPr>
      </w:pPr>
    </w:p>
    <w:p w14:paraId="3E96050E" w14:textId="77777777" w:rsidR="004226D0" w:rsidRDefault="004226D0" w:rsidP="004226D0">
      <w:pPr>
        <w:ind w:left="360"/>
        <w:rPr>
          <w:sz w:val="24"/>
          <w:szCs w:val="24"/>
        </w:rPr>
      </w:pPr>
    </w:p>
    <w:p w14:paraId="1C4CB5C4" w14:textId="77777777" w:rsidR="004226D0" w:rsidRDefault="004226D0" w:rsidP="004226D0">
      <w:pPr>
        <w:ind w:left="360"/>
        <w:rPr>
          <w:sz w:val="24"/>
          <w:szCs w:val="24"/>
        </w:rPr>
      </w:pPr>
    </w:p>
    <w:p w14:paraId="45E5E536" w14:textId="77777777" w:rsidR="004226D0" w:rsidRDefault="004226D0" w:rsidP="004226D0">
      <w:pPr>
        <w:ind w:left="360"/>
        <w:rPr>
          <w:sz w:val="24"/>
          <w:szCs w:val="24"/>
        </w:rPr>
      </w:pPr>
    </w:p>
    <w:p w14:paraId="1F972D9F" w14:textId="77777777" w:rsidR="004226D0" w:rsidRDefault="004226D0" w:rsidP="004226D0">
      <w:pPr>
        <w:ind w:left="360"/>
        <w:rPr>
          <w:sz w:val="24"/>
          <w:szCs w:val="24"/>
        </w:rPr>
      </w:pPr>
    </w:p>
    <w:p w14:paraId="05BE00E9" w14:textId="77777777" w:rsidR="004226D0" w:rsidRDefault="004226D0" w:rsidP="004226D0">
      <w:pPr>
        <w:ind w:left="360"/>
        <w:rPr>
          <w:sz w:val="24"/>
          <w:szCs w:val="24"/>
        </w:rPr>
      </w:pPr>
    </w:p>
    <w:p w14:paraId="65359D72" w14:textId="77777777" w:rsidR="004226D0" w:rsidRDefault="004226D0" w:rsidP="004226D0">
      <w:pPr>
        <w:ind w:left="360"/>
        <w:rPr>
          <w:sz w:val="24"/>
          <w:szCs w:val="24"/>
        </w:rPr>
      </w:pPr>
    </w:p>
    <w:p w14:paraId="54E5FE19" w14:textId="77777777" w:rsidR="004226D0" w:rsidRDefault="004226D0" w:rsidP="004226D0">
      <w:pPr>
        <w:ind w:left="360"/>
        <w:rPr>
          <w:sz w:val="24"/>
          <w:szCs w:val="24"/>
        </w:rPr>
      </w:pPr>
    </w:p>
    <w:p w14:paraId="1651DD33" w14:textId="77777777" w:rsidR="004226D0" w:rsidRDefault="004226D0" w:rsidP="004226D0">
      <w:pPr>
        <w:ind w:left="360"/>
        <w:rPr>
          <w:sz w:val="24"/>
          <w:szCs w:val="24"/>
        </w:rPr>
      </w:pPr>
    </w:p>
    <w:p w14:paraId="5D9FB861" w14:textId="77777777" w:rsidR="00D762BD" w:rsidRDefault="00D762BD" w:rsidP="004226D0">
      <w:pPr>
        <w:ind w:left="360"/>
        <w:rPr>
          <w:sz w:val="24"/>
          <w:szCs w:val="24"/>
        </w:rPr>
      </w:pPr>
    </w:p>
    <w:p w14:paraId="53714CAF" w14:textId="77777777" w:rsidR="00D762BD" w:rsidRDefault="00D762BD" w:rsidP="004226D0">
      <w:pPr>
        <w:ind w:left="360"/>
        <w:rPr>
          <w:sz w:val="24"/>
          <w:szCs w:val="24"/>
        </w:rPr>
      </w:pPr>
    </w:p>
    <w:p w14:paraId="3C97C18C" w14:textId="77777777" w:rsidR="00D762BD" w:rsidRDefault="00D762BD" w:rsidP="004226D0">
      <w:pPr>
        <w:ind w:left="360"/>
        <w:rPr>
          <w:sz w:val="24"/>
          <w:szCs w:val="24"/>
        </w:rPr>
      </w:pPr>
    </w:p>
    <w:p w14:paraId="24E8E7E3" w14:textId="77777777" w:rsidR="00D762BD" w:rsidRDefault="00D762BD" w:rsidP="004226D0">
      <w:pPr>
        <w:ind w:left="360"/>
        <w:rPr>
          <w:sz w:val="24"/>
          <w:szCs w:val="24"/>
        </w:rPr>
      </w:pPr>
    </w:p>
    <w:p w14:paraId="1614A2A5" w14:textId="77777777" w:rsidR="00D762BD" w:rsidRDefault="00D762BD" w:rsidP="004226D0">
      <w:pPr>
        <w:ind w:left="360"/>
        <w:rPr>
          <w:sz w:val="24"/>
          <w:szCs w:val="24"/>
        </w:rPr>
      </w:pPr>
    </w:p>
    <w:p w14:paraId="30B049BE" w14:textId="77777777" w:rsidR="00D762BD" w:rsidRDefault="00D762BD" w:rsidP="004226D0">
      <w:pPr>
        <w:ind w:left="360"/>
        <w:rPr>
          <w:sz w:val="24"/>
          <w:szCs w:val="24"/>
        </w:rPr>
      </w:pPr>
    </w:p>
    <w:p w14:paraId="7609C188" w14:textId="77777777" w:rsidR="00D762BD" w:rsidRDefault="00D762BD" w:rsidP="004226D0">
      <w:pPr>
        <w:ind w:left="360"/>
        <w:rPr>
          <w:sz w:val="24"/>
          <w:szCs w:val="24"/>
        </w:rPr>
      </w:pPr>
    </w:p>
    <w:p w14:paraId="6F52717E" w14:textId="77777777" w:rsidR="00D762BD" w:rsidRDefault="00D762BD" w:rsidP="004226D0">
      <w:pPr>
        <w:ind w:left="360"/>
        <w:rPr>
          <w:sz w:val="24"/>
          <w:szCs w:val="24"/>
        </w:rPr>
      </w:pPr>
    </w:p>
    <w:p w14:paraId="48D8EEFA" w14:textId="77777777" w:rsidR="00D762BD" w:rsidRDefault="00D762BD" w:rsidP="004226D0">
      <w:pPr>
        <w:ind w:left="360"/>
        <w:rPr>
          <w:sz w:val="24"/>
          <w:szCs w:val="24"/>
        </w:rPr>
      </w:pPr>
    </w:p>
    <w:p w14:paraId="4554BE91" w14:textId="77777777" w:rsidR="00D762BD" w:rsidRDefault="00D762BD" w:rsidP="004226D0">
      <w:pPr>
        <w:ind w:left="360"/>
        <w:rPr>
          <w:sz w:val="24"/>
          <w:szCs w:val="24"/>
        </w:rPr>
      </w:pPr>
    </w:p>
    <w:p w14:paraId="5F1FA108" w14:textId="77777777" w:rsidR="00D762BD" w:rsidRDefault="00D762BD" w:rsidP="004226D0">
      <w:pPr>
        <w:ind w:left="360"/>
        <w:rPr>
          <w:sz w:val="24"/>
          <w:szCs w:val="24"/>
        </w:rPr>
      </w:pPr>
    </w:p>
    <w:p w14:paraId="5B71A05F" w14:textId="77777777" w:rsidR="00D762BD" w:rsidRDefault="00D762BD" w:rsidP="004226D0">
      <w:pPr>
        <w:ind w:left="360"/>
        <w:rPr>
          <w:sz w:val="24"/>
          <w:szCs w:val="24"/>
        </w:rPr>
      </w:pPr>
    </w:p>
    <w:p w14:paraId="31224F01" w14:textId="77777777" w:rsidR="00D762BD" w:rsidRDefault="00D762BD" w:rsidP="004226D0">
      <w:pPr>
        <w:ind w:left="360"/>
        <w:rPr>
          <w:sz w:val="24"/>
          <w:szCs w:val="24"/>
        </w:rPr>
      </w:pPr>
    </w:p>
    <w:p w14:paraId="0C3DA1D3" w14:textId="77777777" w:rsidR="00D762BD" w:rsidRDefault="00D762BD" w:rsidP="004226D0">
      <w:pPr>
        <w:ind w:left="360"/>
        <w:rPr>
          <w:sz w:val="24"/>
          <w:szCs w:val="24"/>
        </w:rPr>
      </w:pPr>
    </w:p>
    <w:p w14:paraId="3375C191" w14:textId="77777777" w:rsidR="00D762BD" w:rsidRDefault="00D762BD" w:rsidP="004226D0">
      <w:pPr>
        <w:ind w:left="360"/>
        <w:rPr>
          <w:sz w:val="24"/>
          <w:szCs w:val="24"/>
        </w:rPr>
      </w:pPr>
    </w:p>
    <w:p w14:paraId="478FAE11" w14:textId="77777777" w:rsidR="00D762BD" w:rsidRDefault="00D762BD" w:rsidP="004226D0">
      <w:pPr>
        <w:ind w:left="360"/>
        <w:rPr>
          <w:sz w:val="24"/>
          <w:szCs w:val="24"/>
        </w:rPr>
      </w:pPr>
    </w:p>
    <w:p w14:paraId="6E15AC92" w14:textId="77777777" w:rsidR="00D762BD" w:rsidRDefault="00D762BD" w:rsidP="004226D0">
      <w:pPr>
        <w:ind w:left="360"/>
        <w:rPr>
          <w:sz w:val="24"/>
          <w:szCs w:val="24"/>
        </w:rPr>
      </w:pPr>
    </w:p>
    <w:p w14:paraId="508A5A8B" w14:textId="77777777" w:rsidR="00D762BD" w:rsidRDefault="00D762BD" w:rsidP="004226D0">
      <w:pPr>
        <w:ind w:left="360"/>
        <w:rPr>
          <w:sz w:val="24"/>
          <w:szCs w:val="24"/>
        </w:rPr>
      </w:pPr>
    </w:p>
    <w:p w14:paraId="66C069ED" w14:textId="77777777" w:rsidR="004226D0" w:rsidRDefault="004226D0" w:rsidP="004226D0">
      <w:pPr>
        <w:ind w:left="360"/>
        <w:rPr>
          <w:sz w:val="24"/>
          <w:szCs w:val="24"/>
        </w:rPr>
      </w:pPr>
    </w:p>
    <w:p w14:paraId="7EAC845B" w14:textId="77777777" w:rsidR="004226D0" w:rsidRDefault="004226D0" w:rsidP="004226D0">
      <w:pPr>
        <w:ind w:left="360"/>
        <w:rPr>
          <w:sz w:val="24"/>
          <w:szCs w:val="24"/>
        </w:rPr>
      </w:pPr>
    </w:p>
    <w:p w14:paraId="3B5EA067" w14:textId="77777777" w:rsidR="005B74D5" w:rsidRDefault="005B74D5" w:rsidP="004226D0">
      <w:pPr>
        <w:ind w:left="360"/>
        <w:rPr>
          <w:sz w:val="24"/>
          <w:szCs w:val="24"/>
        </w:rPr>
      </w:pPr>
    </w:p>
    <w:p w14:paraId="383C674F" w14:textId="77777777" w:rsidR="005B74D5" w:rsidRDefault="005B74D5" w:rsidP="004226D0">
      <w:pPr>
        <w:ind w:left="360"/>
        <w:rPr>
          <w:sz w:val="24"/>
          <w:szCs w:val="24"/>
        </w:rPr>
      </w:pPr>
    </w:p>
    <w:p w14:paraId="00541E04" w14:textId="77777777" w:rsidR="004226D0" w:rsidRDefault="004226D0" w:rsidP="004226D0">
      <w:pPr>
        <w:ind w:left="360"/>
        <w:rPr>
          <w:sz w:val="24"/>
          <w:szCs w:val="24"/>
        </w:rPr>
      </w:pPr>
    </w:p>
    <w:p w14:paraId="36102A8A" w14:textId="77777777" w:rsidR="004226D0" w:rsidRPr="005942B4" w:rsidRDefault="004226D0" w:rsidP="004226D0">
      <w:pPr>
        <w:pStyle w:val="Heading3"/>
      </w:pPr>
      <w:r>
        <w:rPr>
          <w:w w:val="105"/>
        </w:rPr>
        <w:t>Appendix A</w:t>
      </w:r>
    </w:p>
    <w:p w14:paraId="253CB49F" w14:textId="77777777" w:rsidR="004226D0" w:rsidRDefault="004226D0" w:rsidP="004226D0">
      <w:pPr>
        <w:rPr>
          <w:sz w:val="24"/>
          <w:szCs w:val="24"/>
        </w:rPr>
      </w:pPr>
    </w:p>
    <w:p w14:paraId="24E9FA60" w14:textId="77777777" w:rsidR="004226D0" w:rsidRDefault="004226D0" w:rsidP="004226D0">
      <w:pPr>
        <w:rPr>
          <w:sz w:val="24"/>
          <w:szCs w:val="24"/>
        </w:rPr>
      </w:pPr>
    </w:p>
    <w:p w14:paraId="3F36FAB5" w14:textId="77777777" w:rsidR="004226D0" w:rsidRPr="004226D0" w:rsidRDefault="004226D0" w:rsidP="004226D0">
      <w:pPr>
        <w:rPr>
          <w:sz w:val="24"/>
          <w:szCs w:val="24"/>
        </w:rPr>
      </w:pPr>
    </w:p>
    <w:p w14:paraId="3B3CD6AF" w14:textId="77777777" w:rsidR="004226D0" w:rsidRPr="004226D0" w:rsidRDefault="004226D0" w:rsidP="004226D0">
      <w:pPr>
        <w:pStyle w:val="ListParagraph"/>
        <w:ind w:left="720" w:firstLine="0"/>
        <w:rPr>
          <w:sz w:val="24"/>
          <w:szCs w:val="24"/>
        </w:rPr>
      </w:pPr>
      <w:r>
        <w:rPr>
          <w:noProof/>
          <w:lang w:val="en-GB" w:eastAsia="en-GB"/>
        </w:rPr>
        <w:lastRenderedPageBreak/>
        <w:drawing>
          <wp:inline distT="0" distB="0" distL="0" distR="0" wp14:anchorId="0A8D0DEE" wp14:editId="605C1596">
            <wp:extent cx="5391785" cy="3847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3847465"/>
                    </a:xfrm>
                    <a:prstGeom prst="rect">
                      <a:avLst/>
                    </a:prstGeom>
                    <a:noFill/>
                    <a:ln>
                      <a:noFill/>
                    </a:ln>
                  </pic:spPr>
                </pic:pic>
              </a:graphicData>
            </a:graphic>
          </wp:inline>
        </w:drawing>
      </w:r>
    </w:p>
    <w:p w14:paraId="2804C4C1" w14:textId="77777777" w:rsidR="004226D0" w:rsidRPr="004226D0" w:rsidRDefault="004226D0" w:rsidP="004226D0">
      <w:pPr>
        <w:pStyle w:val="ListParagraph"/>
        <w:ind w:left="720" w:firstLine="0"/>
        <w:rPr>
          <w:sz w:val="24"/>
          <w:szCs w:val="24"/>
        </w:rPr>
      </w:pPr>
    </w:p>
    <w:p w14:paraId="59FCD709" w14:textId="77777777" w:rsidR="004226D0" w:rsidRDefault="004226D0" w:rsidP="004226D0">
      <w:pPr>
        <w:pStyle w:val="Heading3"/>
        <w:rPr>
          <w:w w:val="105"/>
        </w:rPr>
      </w:pPr>
    </w:p>
    <w:p w14:paraId="53D25394" w14:textId="77777777" w:rsidR="004226D0" w:rsidRDefault="004226D0" w:rsidP="004226D0">
      <w:pPr>
        <w:pStyle w:val="Heading3"/>
        <w:rPr>
          <w:w w:val="105"/>
        </w:rPr>
      </w:pPr>
    </w:p>
    <w:p w14:paraId="46DD3067" w14:textId="77777777" w:rsidR="004226D0" w:rsidRDefault="004226D0" w:rsidP="004226D0">
      <w:pPr>
        <w:pStyle w:val="Heading3"/>
        <w:rPr>
          <w:w w:val="105"/>
        </w:rPr>
      </w:pPr>
    </w:p>
    <w:p w14:paraId="2E96BEE1" w14:textId="77777777" w:rsidR="004226D0" w:rsidRDefault="004226D0" w:rsidP="004226D0">
      <w:pPr>
        <w:pStyle w:val="Heading3"/>
        <w:rPr>
          <w:w w:val="105"/>
        </w:rPr>
      </w:pPr>
    </w:p>
    <w:p w14:paraId="682580F2" w14:textId="77777777" w:rsidR="004226D0" w:rsidRDefault="004226D0" w:rsidP="004226D0">
      <w:pPr>
        <w:pStyle w:val="Heading3"/>
        <w:rPr>
          <w:w w:val="105"/>
        </w:rPr>
      </w:pPr>
    </w:p>
    <w:p w14:paraId="01D0C17F" w14:textId="77777777" w:rsidR="004226D0" w:rsidRDefault="004226D0" w:rsidP="004226D0">
      <w:pPr>
        <w:pStyle w:val="Heading3"/>
        <w:rPr>
          <w:w w:val="105"/>
        </w:rPr>
      </w:pPr>
    </w:p>
    <w:p w14:paraId="409BE919" w14:textId="77777777" w:rsidR="004226D0" w:rsidRPr="005942B4" w:rsidRDefault="004226D0" w:rsidP="004226D0">
      <w:pPr>
        <w:pStyle w:val="Heading3"/>
      </w:pPr>
      <w:r>
        <w:rPr>
          <w:w w:val="105"/>
        </w:rPr>
        <w:t>Appendix B</w:t>
      </w:r>
    </w:p>
    <w:p w14:paraId="384A3442" w14:textId="77777777" w:rsidR="004226D0" w:rsidRPr="004226D0" w:rsidRDefault="004226D0" w:rsidP="004226D0">
      <w:pPr>
        <w:tabs>
          <w:tab w:val="left" w:pos="7275"/>
        </w:tabs>
        <w:ind w:left="360"/>
        <w:rPr>
          <w:sz w:val="24"/>
          <w:szCs w:val="24"/>
        </w:rPr>
      </w:pPr>
      <w:r>
        <w:rPr>
          <w:noProof/>
          <w:lang w:val="en-GB" w:eastAsia="en-GB"/>
        </w:rPr>
        <w:lastRenderedPageBreak/>
        <w:drawing>
          <wp:inline distT="0" distB="0" distL="0" distR="0" wp14:anchorId="47B50930" wp14:editId="072E4D48">
            <wp:extent cx="4776470" cy="39166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6470" cy="3916680"/>
                    </a:xfrm>
                    <a:prstGeom prst="rect">
                      <a:avLst/>
                    </a:prstGeom>
                    <a:noFill/>
                    <a:ln>
                      <a:noFill/>
                    </a:ln>
                  </pic:spPr>
                </pic:pic>
              </a:graphicData>
            </a:graphic>
          </wp:inline>
        </w:drawing>
      </w:r>
    </w:p>
    <w:p w14:paraId="11C3A018" w14:textId="77777777" w:rsidR="004226D0" w:rsidRDefault="004226D0" w:rsidP="004226D0">
      <w:pPr>
        <w:pStyle w:val="Heading3"/>
        <w:rPr>
          <w:w w:val="105"/>
        </w:rPr>
      </w:pPr>
    </w:p>
    <w:p w14:paraId="18E18393" w14:textId="77777777" w:rsidR="004226D0" w:rsidRDefault="004226D0" w:rsidP="004226D0">
      <w:pPr>
        <w:pStyle w:val="Heading3"/>
        <w:rPr>
          <w:w w:val="105"/>
        </w:rPr>
      </w:pPr>
    </w:p>
    <w:p w14:paraId="1E81637D" w14:textId="77777777" w:rsidR="004226D0" w:rsidRDefault="004226D0" w:rsidP="004226D0">
      <w:pPr>
        <w:pStyle w:val="Heading3"/>
        <w:rPr>
          <w:w w:val="105"/>
        </w:rPr>
      </w:pPr>
    </w:p>
    <w:p w14:paraId="64D27804" w14:textId="77777777" w:rsidR="004226D0" w:rsidRDefault="004226D0" w:rsidP="004226D0">
      <w:pPr>
        <w:pStyle w:val="Heading3"/>
        <w:rPr>
          <w:w w:val="105"/>
        </w:rPr>
      </w:pPr>
    </w:p>
    <w:p w14:paraId="795327D6" w14:textId="77777777" w:rsidR="004226D0" w:rsidRDefault="004226D0" w:rsidP="004226D0">
      <w:pPr>
        <w:pStyle w:val="Heading3"/>
        <w:rPr>
          <w:w w:val="105"/>
        </w:rPr>
      </w:pPr>
    </w:p>
    <w:p w14:paraId="062C3CA6" w14:textId="77777777" w:rsidR="004226D0" w:rsidRDefault="004226D0" w:rsidP="004226D0">
      <w:pPr>
        <w:pStyle w:val="Heading3"/>
        <w:rPr>
          <w:w w:val="105"/>
        </w:rPr>
      </w:pPr>
    </w:p>
    <w:p w14:paraId="6A1F622D" w14:textId="77777777" w:rsidR="004226D0" w:rsidRDefault="004226D0" w:rsidP="004226D0">
      <w:pPr>
        <w:pStyle w:val="Heading3"/>
        <w:rPr>
          <w:w w:val="105"/>
        </w:rPr>
      </w:pPr>
    </w:p>
    <w:p w14:paraId="51064930" w14:textId="77777777" w:rsidR="004226D0" w:rsidRDefault="004226D0" w:rsidP="004226D0">
      <w:pPr>
        <w:pStyle w:val="Heading3"/>
        <w:rPr>
          <w:w w:val="105"/>
        </w:rPr>
      </w:pPr>
    </w:p>
    <w:p w14:paraId="7932A567" w14:textId="77777777" w:rsidR="004226D0" w:rsidRDefault="004226D0" w:rsidP="004226D0">
      <w:pPr>
        <w:pStyle w:val="Heading3"/>
        <w:rPr>
          <w:w w:val="105"/>
        </w:rPr>
      </w:pPr>
    </w:p>
    <w:p w14:paraId="270060FF" w14:textId="77777777" w:rsidR="004226D0" w:rsidRDefault="004226D0" w:rsidP="004226D0">
      <w:pPr>
        <w:pStyle w:val="Heading3"/>
        <w:rPr>
          <w:w w:val="105"/>
        </w:rPr>
      </w:pPr>
    </w:p>
    <w:p w14:paraId="5495E4C9" w14:textId="77777777" w:rsidR="004226D0" w:rsidRDefault="004226D0" w:rsidP="004226D0">
      <w:pPr>
        <w:pStyle w:val="Heading3"/>
        <w:rPr>
          <w:w w:val="105"/>
        </w:rPr>
      </w:pPr>
    </w:p>
    <w:p w14:paraId="1576DE2B" w14:textId="77777777" w:rsidR="004226D0" w:rsidRDefault="004226D0" w:rsidP="004226D0">
      <w:pPr>
        <w:pStyle w:val="Heading3"/>
        <w:rPr>
          <w:w w:val="105"/>
        </w:rPr>
      </w:pPr>
    </w:p>
    <w:p w14:paraId="0C35E7B9" w14:textId="77777777" w:rsidR="004226D0" w:rsidRDefault="004226D0" w:rsidP="004226D0">
      <w:pPr>
        <w:pStyle w:val="Heading3"/>
        <w:rPr>
          <w:w w:val="105"/>
        </w:rPr>
      </w:pPr>
    </w:p>
    <w:p w14:paraId="0B075E5B" w14:textId="77777777" w:rsidR="004226D0" w:rsidRDefault="004226D0" w:rsidP="004226D0">
      <w:pPr>
        <w:pStyle w:val="Heading3"/>
        <w:rPr>
          <w:w w:val="105"/>
        </w:rPr>
      </w:pPr>
    </w:p>
    <w:p w14:paraId="34BB7ABD" w14:textId="77777777" w:rsidR="004226D0" w:rsidRDefault="004226D0" w:rsidP="004226D0">
      <w:pPr>
        <w:pStyle w:val="Heading3"/>
        <w:rPr>
          <w:w w:val="105"/>
        </w:rPr>
      </w:pPr>
    </w:p>
    <w:p w14:paraId="1760688C" w14:textId="77777777" w:rsidR="004226D0" w:rsidRDefault="004226D0" w:rsidP="004226D0">
      <w:pPr>
        <w:pStyle w:val="Heading3"/>
        <w:rPr>
          <w:w w:val="105"/>
        </w:rPr>
      </w:pPr>
    </w:p>
    <w:p w14:paraId="68978C10" w14:textId="77777777" w:rsidR="004226D0" w:rsidRDefault="004226D0" w:rsidP="004226D0">
      <w:pPr>
        <w:pStyle w:val="Heading3"/>
        <w:rPr>
          <w:w w:val="105"/>
        </w:rPr>
      </w:pPr>
    </w:p>
    <w:p w14:paraId="18E52D6A" w14:textId="77777777" w:rsidR="004226D0" w:rsidRDefault="004226D0" w:rsidP="004226D0">
      <w:pPr>
        <w:pStyle w:val="Heading3"/>
        <w:rPr>
          <w:w w:val="105"/>
        </w:rPr>
      </w:pPr>
    </w:p>
    <w:p w14:paraId="2B0BE8B1" w14:textId="77777777" w:rsidR="00912DEC" w:rsidRDefault="00912DEC" w:rsidP="004226D0">
      <w:pPr>
        <w:pStyle w:val="Heading3"/>
        <w:rPr>
          <w:w w:val="105"/>
        </w:rPr>
      </w:pPr>
    </w:p>
    <w:p w14:paraId="02EA9616" w14:textId="77777777" w:rsidR="004226D0" w:rsidRDefault="004226D0" w:rsidP="004226D0">
      <w:pPr>
        <w:pStyle w:val="Heading3"/>
        <w:rPr>
          <w:w w:val="105"/>
        </w:rPr>
      </w:pPr>
    </w:p>
    <w:p w14:paraId="7C8C7DEA" w14:textId="77777777" w:rsidR="004226D0" w:rsidRDefault="004226D0" w:rsidP="004226D0">
      <w:pPr>
        <w:pStyle w:val="Heading3"/>
        <w:rPr>
          <w:w w:val="105"/>
        </w:rPr>
      </w:pPr>
    </w:p>
    <w:p w14:paraId="34C7757E" w14:textId="77777777" w:rsidR="004226D0" w:rsidRDefault="004226D0" w:rsidP="004226D0">
      <w:pPr>
        <w:pStyle w:val="Heading3"/>
        <w:rPr>
          <w:w w:val="105"/>
        </w:rPr>
      </w:pPr>
    </w:p>
    <w:p w14:paraId="62F33A83" w14:textId="77777777" w:rsidR="004226D0" w:rsidRPr="005942B4" w:rsidRDefault="004226D0" w:rsidP="004226D0">
      <w:pPr>
        <w:pStyle w:val="Heading3"/>
      </w:pPr>
      <w:r>
        <w:rPr>
          <w:w w:val="105"/>
        </w:rPr>
        <w:lastRenderedPageBreak/>
        <w:t>Appendix C</w:t>
      </w:r>
    </w:p>
    <w:p w14:paraId="2818A854" w14:textId="77777777" w:rsidR="004226D0" w:rsidRPr="005B74D5" w:rsidRDefault="004226D0" w:rsidP="005B74D5">
      <w:pPr>
        <w:pStyle w:val="ListParagraph"/>
        <w:tabs>
          <w:tab w:val="left" w:pos="7275"/>
        </w:tabs>
        <w:ind w:left="720" w:firstLine="0"/>
        <w:rPr>
          <w:sz w:val="24"/>
          <w:szCs w:val="24"/>
        </w:rPr>
      </w:pPr>
      <w:r>
        <w:rPr>
          <w:rFonts w:cs="Consolas"/>
          <w:noProof/>
          <w:lang w:val="en-GB" w:eastAsia="en-GB"/>
        </w:rPr>
        <w:drawing>
          <wp:inline distT="0" distB="0" distL="0" distR="0" wp14:anchorId="16578AA4" wp14:editId="376E73FF">
            <wp:extent cx="4940300" cy="60051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0300" cy="6005195"/>
                    </a:xfrm>
                    <a:prstGeom prst="rect">
                      <a:avLst/>
                    </a:prstGeom>
                    <a:noFill/>
                    <a:ln>
                      <a:noFill/>
                    </a:ln>
                  </pic:spPr>
                </pic:pic>
              </a:graphicData>
            </a:graphic>
          </wp:inline>
        </w:drawing>
      </w:r>
    </w:p>
    <w:sectPr w:rsidR="004226D0" w:rsidRPr="005B74D5">
      <w:footerReference w:type="default" r:id="rId21"/>
      <w:pgSz w:w="11910" w:h="16840"/>
      <w:pgMar w:top="1080" w:right="1500" w:bottom="1000" w:left="150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FA74F" w14:textId="77777777" w:rsidR="00A771DD" w:rsidRDefault="00A771DD">
      <w:r>
        <w:separator/>
      </w:r>
    </w:p>
  </w:endnote>
  <w:endnote w:type="continuationSeparator" w:id="0">
    <w:p w14:paraId="0C5ABC55" w14:textId="77777777" w:rsidR="00A771DD" w:rsidRDefault="00A7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roxima Nova Lt">
    <w:altName w:val="Tahom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8DEC" w14:textId="77777777" w:rsidR="00A771DD" w:rsidRDefault="00A771DD">
    <w:pPr>
      <w:pStyle w:val="BodyText"/>
      <w:spacing w:line="14" w:lineRule="auto"/>
      <w:rPr>
        <w:sz w:val="20"/>
      </w:rPr>
    </w:pPr>
    <w:r>
      <w:rPr>
        <w:noProof/>
        <w:lang w:val="en-GB" w:eastAsia="en-GB"/>
      </w:rPr>
      <mc:AlternateContent>
        <mc:Choice Requires="wps">
          <w:drawing>
            <wp:anchor distT="0" distB="0" distL="114300" distR="114300" simplePos="0" relativeHeight="503309984" behindDoc="1" locked="0" layoutInCell="1" allowOverlap="1" wp14:anchorId="7327E25A" wp14:editId="5C2380CB">
              <wp:simplePos x="0" y="0"/>
              <wp:positionH relativeFrom="page">
                <wp:posOffset>1024255</wp:posOffset>
              </wp:positionH>
              <wp:positionV relativeFrom="page">
                <wp:posOffset>10016490</wp:posOffset>
              </wp:positionV>
              <wp:extent cx="5511800" cy="0"/>
              <wp:effectExtent l="5080" t="5715" r="7620" b="1333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0" cy="0"/>
                      </a:xfrm>
                      <a:prstGeom prst="line">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C72B0" id="Line 3" o:spid="_x0000_s1026" style="position:absolute;z-index:-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65pt,788.7pt" to="514.65pt,7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" strokecolor="#bfbfbf" strokeweight=".5pt">
              <w10:wrap anchorx="page" anchory="page"/>
            </v:line>
          </w:pict>
        </mc:Fallback>
      </mc:AlternateContent>
    </w:r>
    <w:r>
      <w:rPr>
        <w:noProof/>
        <w:lang w:val="en-GB" w:eastAsia="en-GB"/>
      </w:rPr>
      <mc:AlternateContent>
        <mc:Choice Requires="wps">
          <w:drawing>
            <wp:anchor distT="0" distB="0" distL="114300" distR="114300" simplePos="0" relativeHeight="503310008" behindDoc="1" locked="0" layoutInCell="1" allowOverlap="1" wp14:anchorId="5910CD60" wp14:editId="74A3CFB6">
              <wp:simplePos x="0" y="0"/>
              <wp:positionH relativeFrom="page">
                <wp:posOffset>1006475</wp:posOffset>
              </wp:positionH>
              <wp:positionV relativeFrom="page">
                <wp:posOffset>10102215</wp:posOffset>
              </wp:positionV>
              <wp:extent cx="1733550" cy="13970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CA45B" w14:textId="77777777" w:rsidR="00A771DD" w:rsidRDefault="00A771DD">
                          <w:pPr>
                            <w:spacing w:line="200" w:lineRule="exact"/>
                            <w:ind w:left="20"/>
                            <w:rPr>
                              <w:sz w:val="18"/>
                            </w:rPr>
                          </w:pPr>
                          <w:r>
                            <w:rPr>
                              <w:color w:val="008FD0"/>
                              <w:sz w:val="18"/>
                            </w:rPr>
                            <w:t xml:space="preserve">QA Consulting </w:t>
                          </w:r>
                          <w:r>
                            <w:rPr>
                              <w:color w:val="555658"/>
                              <w:sz w:val="18"/>
                            </w:rPr>
                            <w:t>– 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8163A" id="_x0000_t202" coordsize="21600,21600" o:spt="202" path="m,l,21600r21600,l21600,xe">
              <v:stroke joinstyle="miter"/>
              <v:path gradientshapeok="t" o:connecttype="rect"/>
            </v:shapetype>
            <v:shape id="_x0000_s1034" type="#_x0000_t202" style="position:absolute;margin-left:79.25pt;margin-top:795.45pt;width:136.5pt;height:11pt;z-index:-6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FergIAAKk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" filled="f" stroked="f">
              <v:textbox inset="0,0,0,0">
                <w:txbxContent>
                  <w:p w:rsidR="00A71ACD" w:rsidRDefault="00AE0C4C">
                    <w:pPr>
                      <w:spacing w:line="200" w:lineRule="exact"/>
                      <w:ind w:left="20"/>
                      <w:rPr>
                        <w:sz w:val="18"/>
                      </w:rPr>
                    </w:pPr>
                    <w:r>
                      <w:rPr>
                        <w:color w:val="008FD0"/>
                        <w:sz w:val="18"/>
                      </w:rPr>
                      <w:t xml:space="preserve">QA Consulting </w:t>
                    </w:r>
                    <w:r w:rsidR="00073734">
                      <w:rPr>
                        <w:color w:val="555658"/>
                        <w:sz w:val="18"/>
                      </w:rPr>
                      <w:t>–</w:t>
                    </w:r>
                    <w:r>
                      <w:rPr>
                        <w:color w:val="555658"/>
                        <w:sz w:val="18"/>
                      </w:rPr>
                      <w:t xml:space="preserve"> </w:t>
                    </w:r>
                    <w:r w:rsidR="00073734">
                      <w:rPr>
                        <w:color w:val="555658"/>
                        <w:sz w:val="18"/>
                      </w:rPr>
                      <w:t>Lab Manual</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10032" behindDoc="1" locked="0" layoutInCell="1" allowOverlap="1" wp14:anchorId="4B647247" wp14:editId="6780DCB1">
              <wp:simplePos x="0" y="0"/>
              <wp:positionH relativeFrom="page">
                <wp:posOffset>6440805</wp:posOffset>
              </wp:positionH>
              <wp:positionV relativeFrom="page">
                <wp:posOffset>10102215</wp:posOffset>
              </wp:positionV>
              <wp:extent cx="119380" cy="139700"/>
              <wp:effectExtent l="190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1BAE8" w14:textId="77777777" w:rsidR="00A771DD" w:rsidRDefault="00A771DD">
                          <w:pPr>
                            <w:spacing w:line="202" w:lineRule="exact"/>
                            <w:ind w:left="40"/>
                            <w:rPr>
                              <w:rFonts w:ascii="Trebuchet MS"/>
                              <w:b/>
                              <w:sz w:val="18"/>
                            </w:rPr>
                          </w:pPr>
                          <w:r>
                            <w:fldChar w:fldCharType="begin"/>
                          </w:r>
                          <w:r>
                            <w:rPr>
                              <w:rFonts w:ascii="Trebuchet MS"/>
                              <w:b/>
                              <w:color w:val="008FD0"/>
                              <w:w w:val="101"/>
                              <w:sz w:val="18"/>
                            </w:rPr>
                            <w:instrText xml:space="preserve"> PAGE </w:instrText>
                          </w:r>
                          <w:r>
                            <w:fldChar w:fldCharType="separate"/>
                          </w:r>
                          <w:r>
                            <w:rPr>
                              <w:rFonts w:ascii="Trebuchet MS"/>
                              <w:b/>
                              <w:noProof/>
                              <w:color w:val="008FD0"/>
                              <w:w w:val="101"/>
                              <w:sz w:val="18"/>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977E7" id="Text Box 1" o:spid="_x0000_s1035" type="#_x0000_t202" style="position:absolute;margin-left:507.15pt;margin-top:795.45pt;width:9.4pt;height:11pt;z-index:-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" filled="f" stroked="f">
              <v:textbox inset="0,0,0,0">
                <w:txbxContent>
                  <w:p w:rsidR="00A71ACD" w:rsidRDefault="00AE0C4C">
                    <w:pPr>
                      <w:spacing w:line="202" w:lineRule="exact"/>
                      <w:ind w:left="40"/>
                      <w:rPr>
                        <w:rFonts w:ascii="Trebuchet MS"/>
                        <w:b/>
                        <w:sz w:val="18"/>
                      </w:rPr>
                    </w:pPr>
                    <w:r>
                      <w:fldChar w:fldCharType="begin"/>
                    </w:r>
                    <w:r>
                      <w:rPr>
                        <w:rFonts w:ascii="Trebuchet MS"/>
                        <w:b/>
                        <w:color w:val="008FD0"/>
                        <w:w w:val="101"/>
                        <w:sz w:val="18"/>
                      </w:rPr>
                      <w:instrText xml:space="preserve"> PAGE </w:instrText>
                    </w:r>
                    <w:r>
                      <w:fldChar w:fldCharType="separate"/>
                    </w:r>
                    <w:r w:rsidR="00801DCA">
                      <w:rPr>
                        <w:rFonts w:ascii="Trebuchet MS"/>
                        <w:b/>
                        <w:noProof/>
                        <w:color w:val="008FD0"/>
                        <w:w w:val="101"/>
                        <w:sz w:val="18"/>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BCE1" w14:textId="77777777" w:rsidR="00A771DD" w:rsidRDefault="00A771DD">
      <w:r>
        <w:separator/>
      </w:r>
    </w:p>
  </w:footnote>
  <w:footnote w:type="continuationSeparator" w:id="0">
    <w:p w14:paraId="4D77F67A" w14:textId="77777777" w:rsidR="00A771DD" w:rsidRDefault="00A77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626"/>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15A1E"/>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57822"/>
    <w:multiLevelType w:val="hybridMultilevel"/>
    <w:tmpl w:val="BB3ED308"/>
    <w:lvl w:ilvl="0" w:tplc="14402F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034EC"/>
    <w:multiLevelType w:val="hybridMultilevel"/>
    <w:tmpl w:val="E7960DF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511086"/>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D678E1"/>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E96EEC"/>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E055A1"/>
    <w:multiLevelType w:val="hybridMultilevel"/>
    <w:tmpl w:val="585E97E2"/>
    <w:lvl w:ilvl="0" w:tplc="7D52504A">
      <w:start w:val="1"/>
      <w:numFmt w:val="decimal"/>
      <w:lvlText w:val="%1."/>
      <w:lvlJc w:val="left"/>
      <w:pPr>
        <w:ind w:left="720" w:hanging="360"/>
      </w:pPr>
      <w:rPr>
        <w:rFonts w:hint="default"/>
        <w:b w:val="0"/>
      </w:rPr>
    </w:lvl>
    <w:lvl w:ilvl="1" w:tplc="4C30592C">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0A0715"/>
    <w:multiLevelType w:val="hybridMultilevel"/>
    <w:tmpl w:val="ADA8A278"/>
    <w:lvl w:ilvl="0" w:tplc="8264A65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386872"/>
    <w:multiLevelType w:val="hybridMultilevel"/>
    <w:tmpl w:val="6A1AC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6748D4"/>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EF2514"/>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507ED5"/>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9707ED"/>
    <w:multiLevelType w:val="hybridMultilevel"/>
    <w:tmpl w:val="F9861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DB34C1"/>
    <w:multiLevelType w:val="hybridMultilevel"/>
    <w:tmpl w:val="FF1A3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876DB"/>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796E03"/>
    <w:multiLevelType w:val="hybridMultilevel"/>
    <w:tmpl w:val="6ABE9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516D04"/>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18584F"/>
    <w:multiLevelType w:val="hybridMultilevel"/>
    <w:tmpl w:val="2D4C3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3808A2A">
      <w:numFmt w:val="bullet"/>
      <w:lvlText w:val="-"/>
      <w:lvlJc w:val="left"/>
      <w:pPr>
        <w:ind w:left="2340" w:hanging="360"/>
      </w:pPr>
      <w:rPr>
        <w:rFonts w:ascii="Arial" w:eastAsia="Arial"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C5126D"/>
    <w:multiLevelType w:val="hybridMultilevel"/>
    <w:tmpl w:val="C9C625E2"/>
    <w:lvl w:ilvl="0" w:tplc="F6E2C6DE">
      <w:start w:val="1"/>
      <w:numFmt w:val="decimal"/>
      <w:lvlText w:val="%1."/>
      <w:lvlJc w:val="left"/>
      <w:pPr>
        <w:ind w:left="720" w:hanging="360"/>
      </w:pPr>
      <w:rPr>
        <w:rFonts w:cs="Consola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FC7AE2"/>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237292"/>
    <w:multiLevelType w:val="hybridMultilevel"/>
    <w:tmpl w:val="5358B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AE2BE8"/>
    <w:multiLevelType w:val="hybridMultilevel"/>
    <w:tmpl w:val="A3347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340D6B"/>
    <w:multiLevelType w:val="hybridMultilevel"/>
    <w:tmpl w:val="1FF09E76"/>
    <w:lvl w:ilvl="0" w:tplc="7D52504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A20A86"/>
    <w:multiLevelType w:val="hybridMultilevel"/>
    <w:tmpl w:val="D258F05A"/>
    <w:lvl w:ilvl="0" w:tplc="7170485C">
      <w:start w:val="1"/>
      <w:numFmt w:val="decimal"/>
      <w:lvlText w:val="%1."/>
      <w:lvlJc w:val="left"/>
      <w:pPr>
        <w:ind w:left="720" w:hanging="360"/>
      </w:pPr>
      <w:rPr>
        <w:rFonts w:ascii="Arial" w:eastAsia="Arial" w:hAnsi="Arial" w:cs="Arial"/>
        <w:b w:val="0"/>
      </w:rPr>
    </w:lvl>
    <w:lvl w:ilvl="1" w:tplc="65784750">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ED294E"/>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8A705A"/>
    <w:multiLevelType w:val="hybridMultilevel"/>
    <w:tmpl w:val="1FF09E76"/>
    <w:lvl w:ilvl="0" w:tplc="7D52504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9401DE"/>
    <w:multiLevelType w:val="hybridMultilevel"/>
    <w:tmpl w:val="7DBC1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0844A3"/>
    <w:multiLevelType w:val="hybridMultilevel"/>
    <w:tmpl w:val="E5708A66"/>
    <w:lvl w:ilvl="0" w:tplc="0B8C699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7276572B"/>
    <w:multiLevelType w:val="hybridMultilevel"/>
    <w:tmpl w:val="109802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F20664"/>
    <w:multiLevelType w:val="hybridMultilevel"/>
    <w:tmpl w:val="33D861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090898"/>
    <w:multiLevelType w:val="hybridMultilevel"/>
    <w:tmpl w:val="65F61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6C2CF7"/>
    <w:multiLevelType w:val="hybridMultilevel"/>
    <w:tmpl w:val="52CE3BC2"/>
    <w:lvl w:ilvl="0" w:tplc="05B40E4E">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C0201E"/>
    <w:multiLevelType w:val="hybridMultilevel"/>
    <w:tmpl w:val="419A3086"/>
    <w:lvl w:ilvl="0" w:tplc="DDA233DE">
      <w:start w:val="1"/>
      <w:numFmt w:val="decimal"/>
      <w:lvlText w:val="%1."/>
      <w:lvlJc w:val="left"/>
      <w:pPr>
        <w:ind w:left="720" w:hanging="360"/>
      </w:pPr>
      <w:rPr>
        <w:rFonts w:ascii="Arial" w:eastAsia="Arial" w:hAnsi="Arial" w:cs="Arial"/>
        <w:b w:val="0"/>
      </w:rPr>
    </w:lvl>
    <w:lvl w:ilvl="1" w:tplc="65784750">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EF3BF0"/>
    <w:multiLevelType w:val="hybridMultilevel"/>
    <w:tmpl w:val="10980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22"/>
  </w:num>
  <w:num w:numId="4">
    <w:abstractNumId w:val="6"/>
  </w:num>
  <w:num w:numId="5">
    <w:abstractNumId w:val="15"/>
  </w:num>
  <w:num w:numId="6">
    <w:abstractNumId w:val="1"/>
  </w:num>
  <w:num w:numId="7">
    <w:abstractNumId w:val="32"/>
  </w:num>
  <w:num w:numId="8">
    <w:abstractNumId w:val="19"/>
  </w:num>
  <w:num w:numId="9">
    <w:abstractNumId w:val="18"/>
  </w:num>
  <w:num w:numId="10">
    <w:abstractNumId w:val="30"/>
  </w:num>
  <w:num w:numId="11">
    <w:abstractNumId w:val="27"/>
  </w:num>
  <w:num w:numId="12">
    <w:abstractNumId w:val="5"/>
  </w:num>
  <w:num w:numId="13">
    <w:abstractNumId w:val="34"/>
  </w:num>
  <w:num w:numId="14">
    <w:abstractNumId w:val="20"/>
  </w:num>
  <w:num w:numId="15">
    <w:abstractNumId w:val="25"/>
  </w:num>
  <w:num w:numId="16">
    <w:abstractNumId w:val="0"/>
  </w:num>
  <w:num w:numId="17">
    <w:abstractNumId w:val="29"/>
  </w:num>
  <w:num w:numId="18">
    <w:abstractNumId w:val="17"/>
  </w:num>
  <w:num w:numId="19">
    <w:abstractNumId w:val="12"/>
  </w:num>
  <w:num w:numId="20">
    <w:abstractNumId w:val="4"/>
  </w:num>
  <w:num w:numId="21">
    <w:abstractNumId w:val="26"/>
  </w:num>
  <w:num w:numId="22">
    <w:abstractNumId w:val="7"/>
  </w:num>
  <w:num w:numId="23">
    <w:abstractNumId w:val="23"/>
  </w:num>
  <w:num w:numId="24">
    <w:abstractNumId w:val="24"/>
  </w:num>
  <w:num w:numId="25">
    <w:abstractNumId w:val="3"/>
  </w:num>
  <w:num w:numId="26">
    <w:abstractNumId w:val="21"/>
  </w:num>
  <w:num w:numId="27">
    <w:abstractNumId w:val="33"/>
  </w:num>
  <w:num w:numId="28">
    <w:abstractNumId w:val="28"/>
  </w:num>
  <w:num w:numId="29">
    <w:abstractNumId w:val="9"/>
  </w:num>
  <w:num w:numId="30">
    <w:abstractNumId w:val="2"/>
  </w:num>
  <w:num w:numId="31">
    <w:abstractNumId w:val="13"/>
  </w:num>
  <w:num w:numId="32">
    <w:abstractNumId w:val="31"/>
  </w:num>
  <w:num w:numId="33">
    <w:abstractNumId w:val="8"/>
  </w:num>
  <w:num w:numId="34">
    <w:abstractNumId w:val="16"/>
  </w:num>
  <w:num w:numId="3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A2"/>
    <w:rsid w:val="00064A51"/>
    <w:rsid w:val="00073734"/>
    <w:rsid w:val="000D7498"/>
    <w:rsid w:val="001708B0"/>
    <w:rsid w:val="002458FE"/>
    <w:rsid w:val="0026767E"/>
    <w:rsid w:val="002F0DC8"/>
    <w:rsid w:val="003002A7"/>
    <w:rsid w:val="00301B69"/>
    <w:rsid w:val="003C62C9"/>
    <w:rsid w:val="003D2C35"/>
    <w:rsid w:val="00412B97"/>
    <w:rsid w:val="004226D0"/>
    <w:rsid w:val="00436A2E"/>
    <w:rsid w:val="00474D4D"/>
    <w:rsid w:val="00496F50"/>
    <w:rsid w:val="004F45F6"/>
    <w:rsid w:val="005942B4"/>
    <w:rsid w:val="005B74D5"/>
    <w:rsid w:val="005F5B38"/>
    <w:rsid w:val="00623829"/>
    <w:rsid w:val="006C2879"/>
    <w:rsid w:val="00735E99"/>
    <w:rsid w:val="00740BAF"/>
    <w:rsid w:val="007F4220"/>
    <w:rsid w:val="00801DCA"/>
    <w:rsid w:val="0088259D"/>
    <w:rsid w:val="008D3CD4"/>
    <w:rsid w:val="009068B6"/>
    <w:rsid w:val="00912DEC"/>
    <w:rsid w:val="00916F38"/>
    <w:rsid w:val="009B0E60"/>
    <w:rsid w:val="009D049E"/>
    <w:rsid w:val="009E4787"/>
    <w:rsid w:val="009E5EE4"/>
    <w:rsid w:val="009F1928"/>
    <w:rsid w:val="00A26B8B"/>
    <w:rsid w:val="00A71ACD"/>
    <w:rsid w:val="00A771DD"/>
    <w:rsid w:val="00A9194C"/>
    <w:rsid w:val="00AB77A2"/>
    <w:rsid w:val="00AD36D5"/>
    <w:rsid w:val="00AE0C4C"/>
    <w:rsid w:val="00AF00C5"/>
    <w:rsid w:val="00AF33CC"/>
    <w:rsid w:val="00AF75DD"/>
    <w:rsid w:val="00B72F24"/>
    <w:rsid w:val="00C54C55"/>
    <w:rsid w:val="00C57AC1"/>
    <w:rsid w:val="00CE0CA2"/>
    <w:rsid w:val="00D335BC"/>
    <w:rsid w:val="00D467C4"/>
    <w:rsid w:val="00D4757C"/>
    <w:rsid w:val="00D53F91"/>
    <w:rsid w:val="00D549F7"/>
    <w:rsid w:val="00D72240"/>
    <w:rsid w:val="00D762BD"/>
    <w:rsid w:val="00D91A4C"/>
    <w:rsid w:val="00DB5B13"/>
    <w:rsid w:val="00DE4ECE"/>
    <w:rsid w:val="00DF5BE2"/>
    <w:rsid w:val="00E132A2"/>
    <w:rsid w:val="00E2084F"/>
    <w:rsid w:val="00E4254D"/>
    <w:rsid w:val="00E66B65"/>
    <w:rsid w:val="00E803D3"/>
    <w:rsid w:val="00E927ED"/>
    <w:rsid w:val="00EA6054"/>
    <w:rsid w:val="00EC5B84"/>
    <w:rsid w:val="00F80A64"/>
    <w:rsid w:val="00F84A76"/>
    <w:rsid w:val="00F92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7BFC05"/>
  <w15:docId w15:val="{95DE6FB9-574E-45D1-A474-769F9D4F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rsid w:val="005942B4"/>
    <w:pPr>
      <w:spacing w:line="1293" w:lineRule="exact"/>
      <w:ind w:left="120"/>
      <w:outlineLvl w:val="0"/>
    </w:pPr>
    <w:rPr>
      <w:rFonts w:ascii="Trebuchet MS" w:hAnsi="Trebuchet MS"/>
      <w:b/>
      <w:bCs/>
      <w:color w:val="E36C0A" w:themeColor="accent6" w:themeShade="BF"/>
      <w:sz w:val="120"/>
      <w:szCs w:val="120"/>
    </w:rPr>
  </w:style>
  <w:style w:type="paragraph" w:styleId="Heading2">
    <w:name w:val="heading 2"/>
    <w:basedOn w:val="Normal"/>
    <w:uiPriority w:val="1"/>
    <w:qFormat/>
    <w:rsid w:val="005942B4"/>
    <w:pPr>
      <w:spacing w:before="10"/>
      <w:ind w:left="107"/>
      <w:outlineLvl w:val="1"/>
    </w:pPr>
    <w:rPr>
      <w:rFonts w:ascii="Trebuchet MS" w:eastAsia="Trebuchet MS" w:hAnsi="Trebuchet MS" w:cs="Trebuchet MS"/>
      <w:b/>
      <w:bCs/>
      <w:color w:val="E36C0A" w:themeColor="accent6" w:themeShade="BF"/>
      <w:sz w:val="48"/>
      <w:szCs w:val="60"/>
    </w:rPr>
  </w:style>
  <w:style w:type="paragraph" w:styleId="Heading3">
    <w:name w:val="heading 3"/>
    <w:basedOn w:val="Normal"/>
    <w:uiPriority w:val="1"/>
    <w:qFormat/>
    <w:rsid w:val="005942B4"/>
    <w:pPr>
      <w:spacing w:before="59"/>
      <w:ind w:left="116"/>
      <w:outlineLvl w:val="2"/>
    </w:pPr>
    <w:rPr>
      <w:rFonts w:ascii="Trebuchet MS" w:eastAsia="Trebuchet MS" w:hAnsi="Trebuchet MS" w:cs="Trebuchet MS"/>
      <w:b/>
      <w:bCs/>
      <w:color w:val="548DD4" w:themeColor="text2" w:themeTint="99"/>
      <w:sz w:val="28"/>
      <w:szCs w:val="28"/>
    </w:rPr>
  </w:style>
  <w:style w:type="paragraph" w:styleId="Heading4">
    <w:name w:val="heading 4"/>
    <w:basedOn w:val="Normal"/>
    <w:next w:val="Normal"/>
    <w:link w:val="Heading4Char"/>
    <w:uiPriority w:val="9"/>
    <w:unhideWhenUsed/>
    <w:qFormat/>
    <w:rsid w:val="00DF5B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F5BE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612" w:hanging="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ECE"/>
    <w:rPr>
      <w:color w:val="0000FF" w:themeColor="hyperlink"/>
      <w:u w:val="single"/>
    </w:rPr>
  </w:style>
  <w:style w:type="character" w:customStyle="1" w:styleId="UnresolvedMention1">
    <w:name w:val="Unresolved Mention1"/>
    <w:basedOn w:val="DefaultParagraphFont"/>
    <w:uiPriority w:val="99"/>
    <w:semiHidden/>
    <w:unhideWhenUsed/>
    <w:rsid w:val="00C54C55"/>
    <w:rPr>
      <w:color w:val="808080"/>
      <w:shd w:val="clear" w:color="auto" w:fill="E6E6E6"/>
    </w:rPr>
  </w:style>
  <w:style w:type="paragraph" w:customStyle="1" w:styleId="Default">
    <w:name w:val="Default"/>
    <w:rsid w:val="00C54C55"/>
    <w:pPr>
      <w:widowControl/>
      <w:adjustRightInd w:val="0"/>
    </w:pPr>
    <w:rPr>
      <w:rFonts w:ascii="Proxima Nova Lt" w:hAnsi="Proxima Nova Lt" w:cs="Proxima Nova Lt"/>
      <w:color w:val="000000"/>
      <w:sz w:val="24"/>
      <w:szCs w:val="24"/>
      <w:lang w:val="en-GB"/>
    </w:rPr>
  </w:style>
  <w:style w:type="character" w:styleId="IntenseReference">
    <w:name w:val="Intense Reference"/>
    <w:basedOn w:val="DefaultParagraphFont"/>
    <w:uiPriority w:val="32"/>
    <w:qFormat/>
    <w:rsid w:val="005942B4"/>
    <w:rPr>
      <w:b/>
      <w:bCs/>
      <w:smallCaps/>
      <w:color w:val="4F81BD" w:themeColor="accent1"/>
      <w:spacing w:val="5"/>
    </w:rPr>
  </w:style>
  <w:style w:type="character" w:styleId="BookTitle">
    <w:name w:val="Book Title"/>
    <w:aliases w:val="Code"/>
    <w:basedOn w:val="DefaultParagraphFont"/>
    <w:uiPriority w:val="33"/>
    <w:qFormat/>
    <w:rsid w:val="00073734"/>
    <w:rPr>
      <w:rFonts w:ascii="Courier New" w:hAnsi="Courier New"/>
      <w:b w:val="0"/>
      <w:bCs/>
      <w:i w:val="0"/>
      <w:iCs/>
      <w:spacing w:val="5"/>
      <w:sz w:val="22"/>
    </w:rPr>
  </w:style>
  <w:style w:type="paragraph" w:styleId="Header">
    <w:name w:val="header"/>
    <w:basedOn w:val="Normal"/>
    <w:link w:val="HeaderChar"/>
    <w:uiPriority w:val="99"/>
    <w:unhideWhenUsed/>
    <w:rsid w:val="00073734"/>
    <w:pPr>
      <w:tabs>
        <w:tab w:val="center" w:pos="4513"/>
        <w:tab w:val="right" w:pos="9026"/>
      </w:tabs>
    </w:pPr>
  </w:style>
  <w:style w:type="character" w:customStyle="1" w:styleId="HeaderChar">
    <w:name w:val="Header Char"/>
    <w:basedOn w:val="DefaultParagraphFont"/>
    <w:link w:val="Header"/>
    <w:uiPriority w:val="99"/>
    <w:rsid w:val="00073734"/>
    <w:rPr>
      <w:rFonts w:ascii="Arial" w:eastAsia="Arial" w:hAnsi="Arial" w:cs="Arial"/>
    </w:rPr>
  </w:style>
  <w:style w:type="paragraph" w:styleId="Footer">
    <w:name w:val="footer"/>
    <w:basedOn w:val="Normal"/>
    <w:link w:val="FooterChar"/>
    <w:uiPriority w:val="99"/>
    <w:unhideWhenUsed/>
    <w:rsid w:val="00073734"/>
    <w:pPr>
      <w:tabs>
        <w:tab w:val="center" w:pos="4513"/>
        <w:tab w:val="right" w:pos="9026"/>
      </w:tabs>
    </w:pPr>
  </w:style>
  <w:style w:type="character" w:customStyle="1" w:styleId="FooterChar">
    <w:name w:val="Footer Char"/>
    <w:basedOn w:val="DefaultParagraphFont"/>
    <w:link w:val="Footer"/>
    <w:uiPriority w:val="99"/>
    <w:rsid w:val="00073734"/>
    <w:rPr>
      <w:rFonts w:ascii="Arial" w:eastAsia="Arial" w:hAnsi="Arial" w:cs="Arial"/>
    </w:rPr>
  </w:style>
  <w:style w:type="paragraph" w:styleId="NormalWeb">
    <w:name w:val="Normal (Web)"/>
    <w:basedOn w:val="Normal"/>
    <w:uiPriority w:val="99"/>
    <w:semiHidden/>
    <w:unhideWhenUsed/>
    <w:rsid w:val="009D049E"/>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NoSpacing">
    <w:name w:val="No Spacing"/>
    <w:uiPriority w:val="1"/>
    <w:qFormat/>
    <w:rsid w:val="009D049E"/>
    <w:pPr>
      <w:widowControl/>
      <w:autoSpaceDE/>
      <w:autoSpaceDN/>
    </w:pPr>
    <w:rPr>
      <w:rFonts w:eastAsia="Times New Roman" w:cs="Times New Roman"/>
      <w:color w:val="948A54" w:themeColor="background2" w:themeShade="80"/>
      <w:lang w:val="en-GB"/>
    </w:rPr>
  </w:style>
  <w:style w:type="character" w:customStyle="1" w:styleId="Heading4Char">
    <w:name w:val="Heading 4 Char"/>
    <w:basedOn w:val="DefaultParagraphFont"/>
    <w:link w:val="Heading4"/>
    <w:uiPriority w:val="9"/>
    <w:rsid w:val="00DF5BE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DF5BE2"/>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1"/>
    <w:rsid w:val="00DB5B13"/>
    <w:rPr>
      <w:rFonts w:ascii="Trebuchet MS" w:eastAsia="Arial" w:hAnsi="Trebuchet MS" w:cs="Arial"/>
      <w:b/>
      <w:bCs/>
      <w:color w:val="E36C0A" w:themeColor="accent6" w:themeShade="BF"/>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QA%20Stuff\lab%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EE9F-807C-4CCD-974B-819EA206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guide template</Template>
  <TotalTime>571</TotalTime>
  <Pages>15</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Little</cp:lastModifiedBy>
  <cp:revision>26</cp:revision>
  <cp:lastPrinted>2017-09-28T14:16:00Z</cp:lastPrinted>
  <dcterms:created xsi:type="dcterms:W3CDTF">2018-02-12T12:35:00Z</dcterms:created>
  <dcterms:modified xsi:type="dcterms:W3CDTF">2019-05-22T15:52:00Z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Adobe InDesign CC 2017 (Macintosh)</vt:lpwstr>
  </property>
  <property fmtid="{D5CDD505-2E9C-101B-9397-08002B2CF9AE}" pid="4" name="LastSaved">
    <vt:filetime>2017-09-28T00:00:00Z</vt:filetime>
  </property>
</Properties>
</file>